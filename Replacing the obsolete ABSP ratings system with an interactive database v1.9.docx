
<file path=[Content_Types].xml><?xml version="1.0" encoding="utf-8"?>
<Types xmlns="http://schemas.openxmlformats.org/package/2006/content-types">
  <Default Extension="xml" ContentType="application/xml"/>
  <Default Extension="jpeg" ContentType="image/jpeg"/>
  <Default Extension="wdp" ContentType="image/vnd.ms-photo"/>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BA9AE9" w14:textId="77777777" w:rsidR="00542D20" w:rsidRDefault="00542D20" w:rsidP="00542D20">
      <w:pPr>
        <w:pStyle w:val="Title1"/>
        <w:jc w:val="right"/>
      </w:pPr>
      <w:r>
        <w:rPr>
          <w:noProof/>
          <w:lang w:val="en-US" w:eastAsia="en-US"/>
        </w:rPr>
        <w:drawing>
          <wp:inline distT="0" distB="0" distL="0" distR="0" wp14:anchorId="1A80C649" wp14:editId="59439E22">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edsUniBlac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94585" cy="848360"/>
                    </a:xfrm>
                    <a:prstGeom prst="rect">
                      <a:avLst/>
                    </a:prstGeom>
                    <a:noFill/>
                    <a:ln>
                      <a:noFill/>
                    </a:ln>
                  </pic:spPr>
                </pic:pic>
              </a:graphicData>
            </a:graphic>
          </wp:inline>
        </w:drawing>
      </w:r>
    </w:p>
    <w:p w14:paraId="24D5A122" w14:textId="77777777" w:rsidR="00542D20" w:rsidRDefault="00542D20" w:rsidP="00542D20">
      <w:pPr>
        <w:pStyle w:val="Title1"/>
      </w:pPr>
      <w:r>
        <w:rPr>
          <w:noProof/>
          <w:lang w:val="en-US" w:eastAsia="en-US"/>
        </w:rPr>
        <mc:AlternateContent>
          <mc:Choice Requires="wps">
            <w:drawing>
              <wp:anchor distT="0" distB="0" distL="114300" distR="114300" simplePos="0" relativeHeight="251659264" behindDoc="0" locked="1" layoutInCell="1" allowOverlap="1" wp14:anchorId="1216605C" wp14:editId="7F7B735F">
                <wp:simplePos x="0" y="0"/>
                <wp:positionH relativeFrom="page">
                  <wp:posOffset>847725</wp:posOffset>
                </wp:positionH>
                <wp:positionV relativeFrom="page">
                  <wp:posOffset>1449070</wp:posOffset>
                </wp:positionV>
                <wp:extent cx="3413760" cy="868680"/>
                <wp:effectExtent l="0" t="0" r="1524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75"/>
                            </w:tblGrid>
                            <w:tr w:rsidR="00D635C6" w14:paraId="6B71A273" w14:textId="77777777">
                              <w:trPr>
                                <w:trHeight w:val="1338"/>
                              </w:trPr>
                              <w:tc>
                                <w:tcPr>
                                  <w:tcW w:w="5399" w:type="dxa"/>
                                  <w:tcMar>
                                    <w:left w:w="0" w:type="dxa"/>
                                    <w:right w:w="0" w:type="dxa"/>
                                  </w:tcMar>
                                  <w:vAlign w:val="bottom"/>
                                </w:tcPr>
                                <w:p w14:paraId="511D21D4" w14:textId="77777777" w:rsidR="00D635C6" w:rsidRPr="00935240" w:rsidRDefault="00D635C6" w:rsidP="000747B0">
                                  <w:pPr>
                                    <w:pStyle w:val="LEUFPSchool"/>
                                  </w:pPr>
                                  <w:r>
                                    <w:t>School of Computing</w:t>
                                  </w:r>
                                </w:p>
                                <w:p w14:paraId="65A7A4FE" w14:textId="77777777" w:rsidR="00D635C6" w:rsidRDefault="00D635C6" w:rsidP="000747B0">
                                  <w:pPr>
                                    <w:pStyle w:val="LEUFPFac"/>
                                  </w:pPr>
                                  <w:r>
                                    <w:t xml:space="preserve">Faculty of Engineering </w:t>
                                  </w:r>
                                </w:p>
                              </w:tc>
                            </w:tr>
                          </w:tbl>
                          <w:p w14:paraId="0172117D" w14:textId="77777777" w:rsidR="00D635C6" w:rsidRDefault="00D635C6" w:rsidP="00542D2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66.75pt;margin-top:114.1pt;width:268.8pt;height:68.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" filled="f" stroked="f">
                <v:textbox inset="0,0,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75"/>
                      </w:tblGrid>
                      <w:tr w:rsidR="00D635C6" w14:paraId="6B71A273" w14:textId="77777777">
                        <w:trPr>
                          <w:trHeight w:val="1338"/>
                        </w:trPr>
                        <w:tc>
                          <w:tcPr>
                            <w:tcW w:w="5399" w:type="dxa"/>
                            <w:tcMar>
                              <w:left w:w="0" w:type="dxa"/>
                              <w:right w:w="0" w:type="dxa"/>
                            </w:tcMar>
                            <w:vAlign w:val="bottom"/>
                          </w:tcPr>
                          <w:p w14:paraId="511D21D4" w14:textId="77777777" w:rsidR="00D635C6" w:rsidRPr="00935240" w:rsidRDefault="00D635C6" w:rsidP="000747B0">
                            <w:pPr>
                              <w:pStyle w:val="LEUFPSchool"/>
                            </w:pPr>
                            <w:r>
                              <w:t>School of Computing</w:t>
                            </w:r>
                          </w:p>
                          <w:p w14:paraId="65A7A4FE" w14:textId="77777777" w:rsidR="00D635C6" w:rsidRDefault="00D635C6" w:rsidP="000747B0">
                            <w:pPr>
                              <w:pStyle w:val="LEUFPFac"/>
                            </w:pPr>
                            <w:r>
                              <w:t xml:space="preserve">Faculty of Engineering </w:t>
                            </w:r>
                          </w:p>
                        </w:tc>
                      </w:tr>
                    </w:tbl>
                    <w:p w14:paraId="0172117D" w14:textId="77777777" w:rsidR="00D635C6" w:rsidRDefault="00D635C6" w:rsidP="00542D20"/>
                  </w:txbxContent>
                </v:textbox>
                <w10:wrap anchorx="page" anchory="page"/>
                <w10:anchorlock/>
              </v:shape>
            </w:pict>
          </mc:Fallback>
        </mc:AlternateContent>
      </w:r>
    </w:p>
    <w:p w14:paraId="32934994" w14:textId="77777777" w:rsidR="00542D20" w:rsidRDefault="00542D20" w:rsidP="00542D20">
      <w:pPr>
        <w:pStyle w:val="Title1"/>
      </w:pPr>
      <w:r>
        <w:rPr>
          <w:noProof/>
          <w:lang w:val="en-US" w:eastAsia="en-US"/>
        </w:rPr>
        <mc:AlternateContent>
          <mc:Choice Requires="wps">
            <w:drawing>
              <wp:anchor distT="0" distB="0" distL="114300" distR="114300" simplePos="0" relativeHeight="251660288" behindDoc="0" locked="1" layoutInCell="1" allowOverlap="1" wp14:anchorId="3E060E6E" wp14:editId="096462D0">
                <wp:simplePos x="0" y="0"/>
                <wp:positionH relativeFrom="page">
                  <wp:posOffset>165735</wp:posOffset>
                </wp:positionH>
                <wp:positionV relativeFrom="page">
                  <wp:posOffset>2508250</wp:posOffset>
                </wp:positionV>
                <wp:extent cx="7200265" cy="0"/>
                <wp:effectExtent l="13335" t="12700" r="6350"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">
                <w10:wrap anchorx="page" anchory="page"/>
                <w10:anchorlock/>
              </v:line>
            </w:pict>
          </mc:Fallback>
        </mc:AlternateContent>
      </w:r>
      <w:r w:rsidR="000E2CD3">
        <w:t>Replacing the obsolete ABSP</w:t>
      </w:r>
      <w:r w:rsidR="00DE23F2">
        <w:t xml:space="preserve"> ratings system with an interactive online database</w:t>
      </w:r>
    </w:p>
    <w:p w14:paraId="577A7D65" w14:textId="77777777" w:rsidR="00542D20" w:rsidRDefault="00542D20" w:rsidP="00542D20">
      <w:pPr>
        <w:pStyle w:val="Subtitle1"/>
      </w:pPr>
      <w:r>
        <w:t>Gavin Dawson</w:t>
      </w:r>
    </w:p>
    <w:p w14:paraId="1129623D" w14:textId="77777777" w:rsidR="00542D20" w:rsidRDefault="00542D20" w:rsidP="00542D20">
      <w:pPr>
        <w:pStyle w:val="Subtitle1"/>
      </w:pPr>
      <w:r>
        <w:t>Submitted in accordance with the requirements for the degree of</w:t>
      </w:r>
      <w:r>
        <w:br/>
        <w:t>BSc Information Technology</w:t>
      </w:r>
    </w:p>
    <w:p w14:paraId="7BAA69C4" w14:textId="77777777" w:rsidR="00542D20" w:rsidRPr="00C13534" w:rsidRDefault="00542D20" w:rsidP="00542D20">
      <w:pPr>
        <w:pStyle w:val="centred"/>
      </w:pPr>
      <w:r>
        <w:t>2014/2015</w:t>
      </w:r>
    </w:p>
    <w:p w14:paraId="53A87977" w14:textId="77777777" w:rsidR="00542D20" w:rsidRDefault="00542D20" w:rsidP="00542D20">
      <w:pPr>
        <w:pStyle w:val="centred"/>
      </w:pPr>
    </w:p>
    <w:p w14:paraId="0148AE6A" w14:textId="77777777" w:rsidR="00542D20" w:rsidRDefault="00542D20" w:rsidP="00542D20">
      <w:pPr>
        <w:pStyle w:val="centred"/>
      </w:pPr>
    </w:p>
    <w:p w14:paraId="5C57C65D" w14:textId="77777777" w:rsidR="00542D20" w:rsidRDefault="00542D20" w:rsidP="00542D20">
      <w:pPr>
        <w:pStyle w:val="centred"/>
      </w:pPr>
    </w:p>
    <w:p w14:paraId="2E61BDEC" w14:textId="77777777" w:rsidR="00542D20" w:rsidRDefault="00542D20" w:rsidP="00542D20">
      <w:pPr>
        <w:rPr>
          <w:i/>
        </w:rPr>
      </w:pPr>
      <w:r>
        <w:br w:type="page"/>
      </w:r>
      <w:r>
        <w:lastRenderedPageBreak/>
        <w:t>The candidate confirms that the following have been submitted</w:t>
      </w:r>
      <w:r>
        <w:rPr>
          <w:i/>
        </w:rPr>
        <w:t>:</w:t>
      </w:r>
    </w:p>
    <w:p w14:paraId="76BFC765" w14:textId="77777777" w:rsidR="00542D20" w:rsidRPr="002431AF" w:rsidRDefault="00542D20" w:rsidP="00542D20">
      <w:pPr>
        <w:rPr>
          <w:i/>
        </w:rPr>
      </w:pPr>
    </w:p>
    <w:p w14:paraId="36516487" w14:textId="77777777" w:rsidR="00542D20" w:rsidRPr="00F306F5" w:rsidRDefault="00542D20" w:rsidP="00542D20">
      <w:pPr>
        <w:rPr>
          <w:i/>
        </w:rPr>
      </w:pPr>
      <w:r>
        <w:rPr>
          <w:i/>
        </w:rPr>
        <w:t>&lt;</w:t>
      </w:r>
      <w:r w:rsidRPr="00F306F5">
        <w:rPr>
          <w:i/>
        </w:rPr>
        <w:t>As an</w:t>
      </w:r>
      <w:r>
        <w:rPr>
          <w:i/>
        </w:rPr>
        <w:t xml:space="preserve"> example&gt;</w:t>
      </w:r>
    </w:p>
    <w:tbl>
      <w:tblPr>
        <w:tblStyle w:val="TableGrid"/>
        <w:tblW w:w="0" w:type="auto"/>
        <w:tblLook w:val="04A0" w:firstRow="1" w:lastRow="0" w:firstColumn="1" w:lastColumn="0" w:noHBand="0" w:noVBand="1"/>
      </w:tblPr>
      <w:tblGrid>
        <w:gridCol w:w="3124"/>
        <w:gridCol w:w="2796"/>
        <w:gridCol w:w="3452"/>
      </w:tblGrid>
      <w:tr w:rsidR="00542D20" w14:paraId="2D3B60AE" w14:textId="77777777" w:rsidTr="00542D20">
        <w:tc>
          <w:tcPr>
            <w:tcW w:w="3124" w:type="dxa"/>
          </w:tcPr>
          <w:p w14:paraId="6B8A6C2D" w14:textId="77777777" w:rsidR="00542D20" w:rsidRPr="00F306F5" w:rsidRDefault="00542D20" w:rsidP="00542D20">
            <w:pPr>
              <w:rPr>
                <w:b/>
              </w:rPr>
            </w:pPr>
            <w:r w:rsidRPr="00F306F5">
              <w:rPr>
                <w:b/>
              </w:rPr>
              <w:t>Items</w:t>
            </w:r>
          </w:p>
        </w:tc>
        <w:tc>
          <w:tcPr>
            <w:tcW w:w="2796" w:type="dxa"/>
          </w:tcPr>
          <w:p w14:paraId="3864F215" w14:textId="77777777" w:rsidR="00542D20" w:rsidRPr="00F306F5" w:rsidRDefault="00542D20" w:rsidP="00542D20">
            <w:pPr>
              <w:rPr>
                <w:b/>
              </w:rPr>
            </w:pPr>
            <w:r w:rsidRPr="00F306F5">
              <w:rPr>
                <w:b/>
              </w:rPr>
              <w:t>Format</w:t>
            </w:r>
          </w:p>
        </w:tc>
        <w:tc>
          <w:tcPr>
            <w:tcW w:w="3452" w:type="dxa"/>
          </w:tcPr>
          <w:p w14:paraId="13A7F3A9" w14:textId="77777777" w:rsidR="00542D20" w:rsidRPr="00F306F5" w:rsidRDefault="00542D20" w:rsidP="00542D20">
            <w:pPr>
              <w:rPr>
                <w:b/>
              </w:rPr>
            </w:pPr>
            <w:r w:rsidRPr="00F306F5">
              <w:rPr>
                <w:b/>
              </w:rPr>
              <w:t>Recipient(s) and Date</w:t>
            </w:r>
          </w:p>
        </w:tc>
      </w:tr>
      <w:tr w:rsidR="00542D20" w14:paraId="7D26C45F" w14:textId="77777777" w:rsidTr="00542D20">
        <w:tc>
          <w:tcPr>
            <w:tcW w:w="3124" w:type="dxa"/>
          </w:tcPr>
          <w:p w14:paraId="59F8B539" w14:textId="77777777" w:rsidR="00542D20" w:rsidRPr="00F306F5" w:rsidRDefault="00542D20" w:rsidP="00542D20">
            <w:pPr>
              <w:rPr>
                <w:i/>
              </w:rPr>
            </w:pPr>
            <w:r w:rsidRPr="00F306F5">
              <w:rPr>
                <w:i/>
              </w:rPr>
              <w:t xml:space="preserve">Deliverables 1, 2, 3   </w:t>
            </w:r>
          </w:p>
        </w:tc>
        <w:tc>
          <w:tcPr>
            <w:tcW w:w="2796" w:type="dxa"/>
          </w:tcPr>
          <w:p w14:paraId="354D2685" w14:textId="77777777" w:rsidR="00542D20" w:rsidRPr="00F306F5" w:rsidRDefault="00542D20" w:rsidP="00542D20">
            <w:pPr>
              <w:rPr>
                <w:i/>
              </w:rPr>
            </w:pPr>
            <w:r w:rsidRPr="00F306F5">
              <w:rPr>
                <w:i/>
              </w:rPr>
              <w:t>Report</w:t>
            </w:r>
          </w:p>
        </w:tc>
        <w:tc>
          <w:tcPr>
            <w:tcW w:w="3452" w:type="dxa"/>
          </w:tcPr>
          <w:p w14:paraId="6BCB9BD9" w14:textId="77777777" w:rsidR="00542D20" w:rsidRPr="00F306F5" w:rsidRDefault="00542D20" w:rsidP="00542D20">
            <w:pPr>
              <w:rPr>
                <w:i/>
              </w:rPr>
            </w:pPr>
            <w:r w:rsidRPr="00F306F5">
              <w:rPr>
                <w:i/>
              </w:rPr>
              <w:t>SSO</w:t>
            </w:r>
            <w:r>
              <w:rPr>
                <w:i/>
              </w:rPr>
              <w:t xml:space="preserve"> (xx/xx/xx)</w:t>
            </w:r>
          </w:p>
        </w:tc>
      </w:tr>
      <w:tr w:rsidR="00542D20" w14:paraId="55863F38" w14:textId="77777777" w:rsidTr="00542D20">
        <w:tc>
          <w:tcPr>
            <w:tcW w:w="3124" w:type="dxa"/>
          </w:tcPr>
          <w:p w14:paraId="53486A1F" w14:textId="77777777" w:rsidR="00542D20" w:rsidRPr="00F306F5" w:rsidRDefault="00542D20" w:rsidP="00542D20">
            <w:pPr>
              <w:rPr>
                <w:i/>
              </w:rPr>
            </w:pPr>
            <w:r w:rsidRPr="00F306F5">
              <w:rPr>
                <w:i/>
              </w:rPr>
              <w:t>Participant consent forms</w:t>
            </w:r>
          </w:p>
        </w:tc>
        <w:tc>
          <w:tcPr>
            <w:tcW w:w="2796" w:type="dxa"/>
          </w:tcPr>
          <w:p w14:paraId="1C1BF99C" w14:textId="77777777" w:rsidR="00542D20" w:rsidRPr="00F306F5" w:rsidRDefault="00542D20" w:rsidP="00542D20">
            <w:pPr>
              <w:rPr>
                <w:i/>
              </w:rPr>
            </w:pPr>
            <w:r w:rsidRPr="00F306F5">
              <w:rPr>
                <w:i/>
              </w:rPr>
              <w:t>Signed forms in envelop</w:t>
            </w:r>
          </w:p>
        </w:tc>
        <w:tc>
          <w:tcPr>
            <w:tcW w:w="3452" w:type="dxa"/>
          </w:tcPr>
          <w:p w14:paraId="7843A10C" w14:textId="77777777" w:rsidR="00542D20" w:rsidRPr="00F306F5" w:rsidRDefault="00542D20" w:rsidP="00542D20">
            <w:pPr>
              <w:rPr>
                <w:i/>
              </w:rPr>
            </w:pPr>
            <w:r w:rsidRPr="00F306F5">
              <w:rPr>
                <w:i/>
              </w:rPr>
              <w:t>SSO</w:t>
            </w:r>
            <w:r>
              <w:rPr>
                <w:i/>
              </w:rPr>
              <w:t xml:space="preserve"> (xx/xx/xx)</w:t>
            </w:r>
          </w:p>
        </w:tc>
      </w:tr>
      <w:tr w:rsidR="00542D20" w14:paraId="6527848A" w14:textId="77777777" w:rsidTr="00542D20">
        <w:tc>
          <w:tcPr>
            <w:tcW w:w="3124" w:type="dxa"/>
          </w:tcPr>
          <w:p w14:paraId="1A343CE9" w14:textId="77777777" w:rsidR="00542D20" w:rsidRPr="00F306F5" w:rsidRDefault="00542D20" w:rsidP="00542D20">
            <w:pPr>
              <w:rPr>
                <w:i/>
              </w:rPr>
            </w:pPr>
            <w:r w:rsidRPr="00F306F5">
              <w:rPr>
                <w:i/>
              </w:rPr>
              <w:t>Deliverable 4</w:t>
            </w:r>
          </w:p>
        </w:tc>
        <w:tc>
          <w:tcPr>
            <w:tcW w:w="2796" w:type="dxa"/>
          </w:tcPr>
          <w:p w14:paraId="611169E5" w14:textId="77777777" w:rsidR="00542D20" w:rsidRPr="00F306F5" w:rsidRDefault="00542D20" w:rsidP="00542D20">
            <w:pPr>
              <w:rPr>
                <w:i/>
              </w:rPr>
            </w:pPr>
            <w:r w:rsidRPr="00F306F5">
              <w:rPr>
                <w:i/>
              </w:rPr>
              <w:t>Software codes or URL</w:t>
            </w:r>
          </w:p>
        </w:tc>
        <w:tc>
          <w:tcPr>
            <w:tcW w:w="3452" w:type="dxa"/>
          </w:tcPr>
          <w:p w14:paraId="74185952" w14:textId="77777777" w:rsidR="00542D20" w:rsidRPr="00F306F5" w:rsidRDefault="00542D20" w:rsidP="00542D20">
            <w:pPr>
              <w:rPr>
                <w:i/>
              </w:rPr>
            </w:pPr>
            <w:r>
              <w:rPr>
                <w:i/>
              </w:rPr>
              <w:t>Supervisor, assessor (xx/xx/xx)</w:t>
            </w:r>
          </w:p>
        </w:tc>
      </w:tr>
      <w:tr w:rsidR="00542D20" w14:paraId="3834F537" w14:textId="77777777" w:rsidTr="00542D20">
        <w:tc>
          <w:tcPr>
            <w:tcW w:w="3124" w:type="dxa"/>
          </w:tcPr>
          <w:p w14:paraId="381495BF" w14:textId="77777777" w:rsidR="00542D20" w:rsidRPr="00F306F5" w:rsidRDefault="00542D20" w:rsidP="00542D20">
            <w:pPr>
              <w:rPr>
                <w:i/>
              </w:rPr>
            </w:pPr>
            <w:r w:rsidRPr="00F306F5">
              <w:rPr>
                <w:i/>
              </w:rPr>
              <w:t>Deliverable 5</w:t>
            </w:r>
          </w:p>
        </w:tc>
        <w:tc>
          <w:tcPr>
            <w:tcW w:w="2796" w:type="dxa"/>
          </w:tcPr>
          <w:p w14:paraId="08C1A4A5" w14:textId="77777777" w:rsidR="00542D20" w:rsidRPr="00F306F5" w:rsidRDefault="00542D20" w:rsidP="00542D20">
            <w:pPr>
              <w:rPr>
                <w:i/>
              </w:rPr>
            </w:pPr>
            <w:r w:rsidRPr="00F306F5">
              <w:rPr>
                <w:i/>
              </w:rPr>
              <w:t>User manuals</w:t>
            </w:r>
          </w:p>
        </w:tc>
        <w:tc>
          <w:tcPr>
            <w:tcW w:w="3452" w:type="dxa"/>
          </w:tcPr>
          <w:p w14:paraId="07D602C5" w14:textId="77777777" w:rsidR="00542D20" w:rsidRPr="00F306F5" w:rsidRDefault="00542D20" w:rsidP="00542D20">
            <w:pPr>
              <w:rPr>
                <w:i/>
              </w:rPr>
            </w:pPr>
            <w:r w:rsidRPr="00F306F5">
              <w:rPr>
                <w:i/>
              </w:rPr>
              <w:t>Client, supervisor</w:t>
            </w:r>
            <w:r>
              <w:rPr>
                <w:i/>
              </w:rPr>
              <w:t xml:space="preserve"> (xx/xx/xx)</w:t>
            </w:r>
          </w:p>
        </w:tc>
      </w:tr>
    </w:tbl>
    <w:p w14:paraId="62B01AEA" w14:textId="77777777" w:rsidR="00542D20" w:rsidRDefault="00542D20" w:rsidP="00542D20"/>
    <w:p w14:paraId="19057E58" w14:textId="77777777" w:rsidR="00542D20" w:rsidRDefault="00542D20" w:rsidP="00542D20"/>
    <w:p w14:paraId="02CCA8B3" w14:textId="77777777" w:rsidR="00542D20" w:rsidRDefault="00542D20" w:rsidP="00542D20">
      <w:r>
        <w:t>Type of Project: ____________________________________</w:t>
      </w:r>
    </w:p>
    <w:p w14:paraId="00708D62" w14:textId="77777777" w:rsidR="00542D20" w:rsidRDefault="00542D20" w:rsidP="00542D20"/>
    <w:p w14:paraId="78EC9E79" w14:textId="77777777" w:rsidR="00542D20" w:rsidRDefault="00542D20" w:rsidP="00542D20"/>
    <w:p w14:paraId="28888FCC" w14:textId="77777777" w:rsidR="000747B0" w:rsidRDefault="000747B0" w:rsidP="00542D20"/>
    <w:p w14:paraId="1A0157E8" w14:textId="77777777" w:rsidR="000747B0" w:rsidRDefault="000747B0" w:rsidP="00542D20"/>
    <w:p w14:paraId="40962E1B" w14:textId="77777777" w:rsidR="000747B0" w:rsidRDefault="000747B0" w:rsidP="00542D20"/>
    <w:p w14:paraId="5C739EF1" w14:textId="77777777" w:rsidR="000747B0" w:rsidRDefault="000747B0" w:rsidP="00542D20"/>
    <w:p w14:paraId="5AA57B49" w14:textId="77777777" w:rsidR="00542D20" w:rsidRDefault="00542D20" w:rsidP="00542D20"/>
    <w:p w14:paraId="19778367" w14:textId="77777777" w:rsidR="00542D20" w:rsidRDefault="00542D20" w:rsidP="00542D20"/>
    <w:p w14:paraId="18F8BEC4" w14:textId="77777777" w:rsidR="00542D20" w:rsidRDefault="00542D20" w:rsidP="00542D20">
      <w:pPr>
        <w:pStyle w:val="Footer"/>
        <w:jc w:val="both"/>
      </w:pPr>
      <w:r>
        <w:t>The candidate confirms that the work submitted is their own and the appropriate credit has been given where reference has been made to the work of others.</w:t>
      </w:r>
    </w:p>
    <w:p w14:paraId="19BB2F76" w14:textId="77777777" w:rsidR="00542D20" w:rsidRDefault="00542D20" w:rsidP="00542D20">
      <w:pPr>
        <w:pStyle w:val="Footer"/>
        <w:jc w:val="both"/>
      </w:pPr>
    </w:p>
    <w:p w14:paraId="3D187591" w14:textId="77777777" w:rsidR="00542D20" w:rsidRDefault="00542D20" w:rsidP="00542D20">
      <w:pPr>
        <w:pStyle w:val="Footer"/>
        <w:jc w:val="both"/>
      </w:pPr>
      <w:r>
        <w:t>I understand that failure to attribute material which is obtained from another source may be considered as plagiarism.</w:t>
      </w:r>
    </w:p>
    <w:p w14:paraId="6E632240" w14:textId="77777777" w:rsidR="00542D20" w:rsidRDefault="00542D20" w:rsidP="00542D20">
      <w:pPr>
        <w:pStyle w:val="Footer"/>
        <w:jc w:val="both"/>
      </w:pPr>
    </w:p>
    <w:p w14:paraId="6C25E4A3" w14:textId="77777777" w:rsidR="00542D20" w:rsidRDefault="00542D20" w:rsidP="00542D20">
      <w:pPr>
        <w:pStyle w:val="Footer"/>
        <w:jc w:val="both"/>
      </w:pPr>
    </w:p>
    <w:p w14:paraId="04C136EE" w14:textId="77777777" w:rsidR="00542D20" w:rsidRDefault="00542D20" w:rsidP="00542D20">
      <w:pPr>
        <w:pStyle w:val="Footer"/>
        <w:tabs>
          <w:tab w:val="clear" w:pos="8306"/>
          <w:tab w:val="right" w:leader="underscore" w:pos="9072"/>
        </w:tabs>
      </w:pPr>
      <w:r>
        <w:tab/>
        <w:t>(Signature of student)</w:t>
      </w:r>
      <w:r>
        <w:tab/>
      </w:r>
    </w:p>
    <w:p w14:paraId="036509BA" w14:textId="77777777" w:rsidR="00542D20" w:rsidRDefault="00542D20" w:rsidP="00542D20"/>
    <w:p w14:paraId="5632E010" w14:textId="77777777" w:rsidR="00542D20" w:rsidRDefault="00542D20" w:rsidP="00542D20"/>
    <w:p w14:paraId="78CAA831" w14:textId="77777777" w:rsidR="00542D20" w:rsidRDefault="00542D20" w:rsidP="00542D20"/>
    <w:p w14:paraId="11A34C9A" w14:textId="77777777" w:rsidR="00542D20" w:rsidRDefault="00BD508B" w:rsidP="00542D20">
      <w:r>
        <w:t>© 2015</w:t>
      </w:r>
      <w:r w:rsidR="00542D20">
        <w:t xml:space="preserve"> The University of Leeds and </w:t>
      </w:r>
      <w:r>
        <w:t>Gavin Dawson</w:t>
      </w:r>
    </w:p>
    <w:p w14:paraId="40BE5988" w14:textId="77777777" w:rsidR="00542D20" w:rsidRDefault="00542D20" w:rsidP="00BD508B">
      <w:pPr>
        <w:pStyle w:val="Heading1"/>
        <w:numPr>
          <w:ilvl w:val="0"/>
          <w:numId w:val="0"/>
        </w:numPr>
        <w:pBdr>
          <w:bottom w:val="none" w:sz="0" w:space="0" w:color="auto"/>
        </w:pBdr>
        <w:jc w:val="center"/>
      </w:pPr>
      <w:bookmarkStart w:id="0" w:name="_Toc407145087"/>
      <w:bookmarkStart w:id="1" w:name="_Toc292725996"/>
      <w:r>
        <w:lastRenderedPageBreak/>
        <w:t>Summary</w:t>
      </w:r>
      <w:bookmarkEnd w:id="0"/>
      <w:bookmarkEnd w:id="1"/>
    </w:p>
    <w:p w14:paraId="734D22FF" w14:textId="00AA6595" w:rsidR="003E14C9" w:rsidRPr="003E14C9" w:rsidRDefault="00542D20" w:rsidP="00542D20">
      <w:pPr>
        <w:jc w:val="both"/>
        <w:sectPr w:rsidR="003E14C9" w:rsidRPr="003E14C9" w:rsidSect="000E2CD3">
          <w:headerReference w:type="even" r:id="rId11"/>
          <w:headerReference w:type="default" r:id="rId12"/>
          <w:footerReference w:type="even" r:id="rId13"/>
          <w:footerReference w:type="default" r:id="rId14"/>
          <w:headerReference w:type="first" r:id="rId15"/>
          <w:pgSz w:w="12240" w:h="15840"/>
          <w:pgMar w:top="1440" w:right="1440" w:bottom="1440" w:left="1440" w:header="720" w:footer="720" w:gutter="0"/>
          <w:pgNumType w:fmt="lowerRoman" w:start="1"/>
          <w:cols w:space="720"/>
          <w:titlePg/>
        </w:sectPr>
      </w:pPr>
      <w:r w:rsidRPr="003E14C9">
        <w:rPr>
          <w:color w:val="111111"/>
        </w:rPr>
        <w:t>Concise statement of the problem you intended to solve</w:t>
      </w:r>
      <w:r w:rsidRPr="003E14C9">
        <w:t xml:space="preserve"> and main achievements </w:t>
      </w:r>
      <w:r w:rsidR="003E14C9">
        <w:t>(no more than one A4 page).</w:t>
      </w:r>
    </w:p>
    <w:p w14:paraId="66477E61" w14:textId="77777777" w:rsidR="00542D20" w:rsidRDefault="00542D20" w:rsidP="003E14C9">
      <w:pPr>
        <w:pStyle w:val="Heading1"/>
        <w:numPr>
          <w:ilvl w:val="0"/>
          <w:numId w:val="0"/>
        </w:numPr>
        <w:pBdr>
          <w:bottom w:val="none" w:sz="0" w:space="0" w:color="auto"/>
        </w:pBdr>
        <w:jc w:val="center"/>
      </w:pPr>
      <w:bookmarkStart w:id="2" w:name="_Toc407145088"/>
      <w:bookmarkStart w:id="3" w:name="_Toc292725997"/>
      <w:r>
        <w:lastRenderedPageBreak/>
        <w:t>Acknowledgements</w:t>
      </w:r>
      <w:bookmarkEnd w:id="2"/>
      <w:bookmarkEnd w:id="3"/>
    </w:p>
    <w:p w14:paraId="2099EAE0" w14:textId="6BE1718E" w:rsidR="00542D20" w:rsidRPr="003E14C9" w:rsidRDefault="003E14C9" w:rsidP="00542D20">
      <w:pPr>
        <w:jc w:val="both"/>
      </w:pPr>
      <w:r w:rsidRPr="003E14C9">
        <w:t>Myself</w:t>
      </w:r>
      <w:r>
        <w:t>…</w:t>
      </w:r>
    </w:p>
    <w:p w14:paraId="4BD44F2B" w14:textId="05C5768A" w:rsidR="003E14C9" w:rsidRDefault="003E14C9" w:rsidP="00542D20">
      <w:pPr>
        <w:jc w:val="both"/>
      </w:pPr>
      <w:r>
        <w:br w:type="page"/>
      </w:r>
    </w:p>
    <w:p w14:paraId="03613A38" w14:textId="107BC06F" w:rsidR="000747B0" w:rsidRPr="003E14C9" w:rsidRDefault="003E14C9" w:rsidP="003E14C9">
      <w:pPr>
        <w:pStyle w:val="Heading1"/>
        <w:numPr>
          <w:ilvl w:val="0"/>
          <w:numId w:val="0"/>
        </w:numPr>
        <w:pBdr>
          <w:bottom w:val="none" w:sz="0" w:space="0" w:color="auto"/>
        </w:pBdr>
        <w:ind w:left="432" w:hanging="432"/>
        <w:jc w:val="center"/>
      </w:pPr>
      <w:bookmarkStart w:id="4" w:name="_Toc292725998"/>
      <w:r>
        <w:lastRenderedPageBreak/>
        <w:t>Table of Contents</w:t>
      </w:r>
      <w:bookmarkEnd w:id="4"/>
    </w:p>
    <w:sdt>
      <w:sdtPr>
        <w:rPr>
          <w:b/>
          <w:bCs/>
          <w:smallCaps/>
        </w:rPr>
        <w:id w:val="1683554383"/>
        <w:docPartObj>
          <w:docPartGallery w:val="Table of Contents"/>
          <w:docPartUnique/>
        </w:docPartObj>
      </w:sdtPr>
      <w:sdtEndPr>
        <w:rPr>
          <w:b w:val="0"/>
          <w:bCs w:val="0"/>
          <w:smallCaps w:val="0"/>
          <w:noProof/>
        </w:rPr>
      </w:sdtEndPr>
      <w:sdtContent>
        <w:p w14:paraId="1690D0EB" w14:textId="77777777" w:rsidR="001904B5" w:rsidRDefault="001904B5" w:rsidP="000747B0">
          <w:pPr>
            <w:pStyle w:val="ListParagraph"/>
          </w:pPr>
        </w:p>
        <w:p w14:paraId="035C3B4C" w14:textId="77777777" w:rsidR="00D6121D" w:rsidRDefault="001904B5">
          <w:pPr>
            <w:pStyle w:val="TOC1"/>
            <w:tabs>
              <w:tab w:val="right" w:leader="dot" w:pos="9350"/>
            </w:tabs>
            <w:rPr>
              <w:noProof/>
              <w:sz w:val="24"/>
              <w:szCs w:val="24"/>
              <w:lang w:val="en-GB"/>
            </w:rPr>
          </w:pPr>
          <w:r>
            <w:fldChar w:fldCharType="begin"/>
          </w:r>
          <w:r>
            <w:instrText xml:space="preserve"> TOC \o "1-3" \h \z \u </w:instrText>
          </w:r>
          <w:r>
            <w:fldChar w:fldCharType="separate"/>
          </w:r>
          <w:r w:rsidR="00D6121D">
            <w:rPr>
              <w:noProof/>
            </w:rPr>
            <w:t>Summary</w:t>
          </w:r>
          <w:r w:rsidR="00D6121D">
            <w:rPr>
              <w:noProof/>
            </w:rPr>
            <w:tab/>
          </w:r>
          <w:r w:rsidR="00D6121D">
            <w:rPr>
              <w:noProof/>
            </w:rPr>
            <w:fldChar w:fldCharType="begin"/>
          </w:r>
          <w:r w:rsidR="00D6121D">
            <w:rPr>
              <w:noProof/>
            </w:rPr>
            <w:instrText xml:space="preserve"> PAGEREF _Toc292725996 \h </w:instrText>
          </w:r>
          <w:r w:rsidR="00D6121D">
            <w:rPr>
              <w:noProof/>
            </w:rPr>
          </w:r>
          <w:r w:rsidR="00D6121D">
            <w:rPr>
              <w:noProof/>
            </w:rPr>
            <w:fldChar w:fldCharType="separate"/>
          </w:r>
          <w:r w:rsidR="00D6121D">
            <w:rPr>
              <w:noProof/>
            </w:rPr>
            <w:t>iii</w:t>
          </w:r>
          <w:r w:rsidR="00D6121D">
            <w:rPr>
              <w:noProof/>
            </w:rPr>
            <w:fldChar w:fldCharType="end"/>
          </w:r>
        </w:p>
        <w:p w14:paraId="045B7801" w14:textId="77777777" w:rsidR="00D6121D" w:rsidRDefault="00D6121D">
          <w:pPr>
            <w:pStyle w:val="TOC1"/>
            <w:tabs>
              <w:tab w:val="right" w:leader="dot" w:pos="9350"/>
            </w:tabs>
            <w:rPr>
              <w:noProof/>
              <w:sz w:val="24"/>
              <w:szCs w:val="24"/>
              <w:lang w:val="en-GB"/>
            </w:rPr>
          </w:pPr>
          <w:r>
            <w:rPr>
              <w:noProof/>
            </w:rPr>
            <w:t>Acknowledgements</w:t>
          </w:r>
          <w:r>
            <w:rPr>
              <w:noProof/>
            </w:rPr>
            <w:tab/>
          </w:r>
          <w:r>
            <w:rPr>
              <w:noProof/>
            </w:rPr>
            <w:fldChar w:fldCharType="begin"/>
          </w:r>
          <w:r>
            <w:rPr>
              <w:noProof/>
            </w:rPr>
            <w:instrText xml:space="preserve"> PAGEREF _Toc292725997 \h </w:instrText>
          </w:r>
          <w:r>
            <w:rPr>
              <w:noProof/>
            </w:rPr>
          </w:r>
          <w:r>
            <w:rPr>
              <w:noProof/>
            </w:rPr>
            <w:fldChar w:fldCharType="separate"/>
          </w:r>
          <w:r>
            <w:rPr>
              <w:noProof/>
            </w:rPr>
            <w:t>iv</w:t>
          </w:r>
          <w:r>
            <w:rPr>
              <w:noProof/>
            </w:rPr>
            <w:fldChar w:fldCharType="end"/>
          </w:r>
        </w:p>
        <w:p w14:paraId="441763FA" w14:textId="77777777" w:rsidR="00D6121D" w:rsidRDefault="00D6121D">
          <w:pPr>
            <w:pStyle w:val="TOC1"/>
            <w:tabs>
              <w:tab w:val="right" w:leader="dot" w:pos="9350"/>
            </w:tabs>
            <w:rPr>
              <w:noProof/>
              <w:sz w:val="24"/>
              <w:szCs w:val="24"/>
              <w:lang w:val="en-GB"/>
            </w:rPr>
          </w:pPr>
          <w:r>
            <w:rPr>
              <w:noProof/>
            </w:rPr>
            <w:t>Table of Contents</w:t>
          </w:r>
          <w:r>
            <w:rPr>
              <w:noProof/>
            </w:rPr>
            <w:tab/>
          </w:r>
          <w:r>
            <w:rPr>
              <w:noProof/>
            </w:rPr>
            <w:fldChar w:fldCharType="begin"/>
          </w:r>
          <w:r>
            <w:rPr>
              <w:noProof/>
            </w:rPr>
            <w:instrText xml:space="preserve"> PAGEREF _Toc292725998 \h </w:instrText>
          </w:r>
          <w:r>
            <w:rPr>
              <w:noProof/>
            </w:rPr>
          </w:r>
          <w:r>
            <w:rPr>
              <w:noProof/>
            </w:rPr>
            <w:fldChar w:fldCharType="separate"/>
          </w:r>
          <w:r>
            <w:rPr>
              <w:noProof/>
            </w:rPr>
            <w:t>v</w:t>
          </w:r>
          <w:r>
            <w:rPr>
              <w:noProof/>
            </w:rPr>
            <w:fldChar w:fldCharType="end"/>
          </w:r>
        </w:p>
        <w:p w14:paraId="50634EB4" w14:textId="77777777" w:rsidR="00D6121D" w:rsidRDefault="00D6121D">
          <w:pPr>
            <w:pStyle w:val="TOC1"/>
            <w:tabs>
              <w:tab w:val="left" w:pos="362"/>
              <w:tab w:val="right" w:leader="dot" w:pos="9350"/>
            </w:tabs>
            <w:rPr>
              <w:noProof/>
              <w:sz w:val="24"/>
              <w:szCs w:val="24"/>
              <w:lang w:val="en-GB"/>
            </w:rPr>
          </w:pPr>
          <w:r>
            <w:rPr>
              <w:noProof/>
            </w:rPr>
            <w:t>1</w:t>
          </w:r>
          <w:r>
            <w:rPr>
              <w:noProof/>
              <w:sz w:val="24"/>
              <w:szCs w:val="24"/>
              <w:lang w:val="en-GB"/>
            </w:rPr>
            <w:tab/>
          </w:r>
          <w:r>
            <w:rPr>
              <w:noProof/>
            </w:rPr>
            <w:t>Background</w:t>
          </w:r>
          <w:r>
            <w:rPr>
              <w:noProof/>
            </w:rPr>
            <w:tab/>
          </w:r>
          <w:r>
            <w:rPr>
              <w:noProof/>
            </w:rPr>
            <w:fldChar w:fldCharType="begin"/>
          </w:r>
          <w:r>
            <w:rPr>
              <w:noProof/>
            </w:rPr>
            <w:instrText xml:space="preserve"> PAGEREF _Toc292725999 \h </w:instrText>
          </w:r>
          <w:r>
            <w:rPr>
              <w:noProof/>
            </w:rPr>
          </w:r>
          <w:r>
            <w:rPr>
              <w:noProof/>
            </w:rPr>
            <w:fldChar w:fldCharType="separate"/>
          </w:r>
          <w:r>
            <w:rPr>
              <w:noProof/>
            </w:rPr>
            <w:t>1</w:t>
          </w:r>
          <w:r>
            <w:rPr>
              <w:noProof/>
            </w:rPr>
            <w:fldChar w:fldCharType="end"/>
          </w:r>
        </w:p>
        <w:p w14:paraId="0CCF23EA" w14:textId="77777777" w:rsidR="00D6121D" w:rsidRDefault="00D6121D">
          <w:pPr>
            <w:pStyle w:val="TOC2"/>
            <w:tabs>
              <w:tab w:val="left" w:pos="749"/>
              <w:tab w:val="right" w:leader="dot" w:pos="9350"/>
            </w:tabs>
            <w:rPr>
              <w:noProof/>
              <w:sz w:val="24"/>
              <w:szCs w:val="24"/>
              <w:lang w:val="en-GB"/>
            </w:rPr>
          </w:pPr>
          <w:r>
            <w:rPr>
              <w:noProof/>
            </w:rPr>
            <w:t>1.1</w:t>
          </w:r>
          <w:r>
            <w:rPr>
              <w:noProof/>
              <w:sz w:val="24"/>
              <w:szCs w:val="24"/>
              <w:lang w:val="en-GB"/>
            </w:rPr>
            <w:tab/>
          </w:r>
          <w:r>
            <w:rPr>
              <w:noProof/>
            </w:rPr>
            <w:t>Problem</w:t>
          </w:r>
          <w:r>
            <w:rPr>
              <w:noProof/>
            </w:rPr>
            <w:tab/>
          </w:r>
          <w:r>
            <w:rPr>
              <w:noProof/>
            </w:rPr>
            <w:fldChar w:fldCharType="begin"/>
          </w:r>
          <w:r>
            <w:rPr>
              <w:noProof/>
            </w:rPr>
            <w:instrText xml:space="preserve"> PAGEREF _Toc292726000 \h </w:instrText>
          </w:r>
          <w:r>
            <w:rPr>
              <w:noProof/>
            </w:rPr>
          </w:r>
          <w:r>
            <w:rPr>
              <w:noProof/>
            </w:rPr>
            <w:fldChar w:fldCharType="separate"/>
          </w:r>
          <w:r>
            <w:rPr>
              <w:noProof/>
            </w:rPr>
            <w:t>1</w:t>
          </w:r>
          <w:r>
            <w:rPr>
              <w:noProof/>
            </w:rPr>
            <w:fldChar w:fldCharType="end"/>
          </w:r>
        </w:p>
        <w:p w14:paraId="01A1774B" w14:textId="77777777" w:rsidR="00D6121D" w:rsidRDefault="00D6121D">
          <w:pPr>
            <w:pStyle w:val="TOC2"/>
            <w:tabs>
              <w:tab w:val="left" w:pos="749"/>
              <w:tab w:val="right" w:leader="dot" w:pos="9350"/>
            </w:tabs>
            <w:rPr>
              <w:noProof/>
              <w:sz w:val="24"/>
              <w:szCs w:val="24"/>
              <w:lang w:val="en-GB"/>
            </w:rPr>
          </w:pPr>
          <w:r>
            <w:rPr>
              <w:noProof/>
            </w:rPr>
            <w:t>1.2</w:t>
          </w:r>
          <w:r>
            <w:rPr>
              <w:noProof/>
              <w:sz w:val="24"/>
              <w:szCs w:val="24"/>
              <w:lang w:val="en-GB"/>
            </w:rPr>
            <w:tab/>
          </w:r>
          <w:r>
            <w:rPr>
              <w:noProof/>
            </w:rPr>
            <w:t>Proposed solution</w:t>
          </w:r>
          <w:r>
            <w:rPr>
              <w:noProof/>
            </w:rPr>
            <w:tab/>
          </w:r>
          <w:r>
            <w:rPr>
              <w:noProof/>
            </w:rPr>
            <w:fldChar w:fldCharType="begin"/>
          </w:r>
          <w:r>
            <w:rPr>
              <w:noProof/>
            </w:rPr>
            <w:instrText xml:space="preserve"> PAGEREF _Toc292726001 \h </w:instrText>
          </w:r>
          <w:r>
            <w:rPr>
              <w:noProof/>
            </w:rPr>
          </w:r>
          <w:r>
            <w:rPr>
              <w:noProof/>
            </w:rPr>
            <w:fldChar w:fldCharType="separate"/>
          </w:r>
          <w:r>
            <w:rPr>
              <w:noProof/>
            </w:rPr>
            <w:t>1</w:t>
          </w:r>
          <w:r>
            <w:rPr>
              <w:noProof/>
            </w:rPr>
            <w:fldChar w:fldCharType="end"/>
          </w:r>
        </w:p>
        <w:p w14:paraId="2A6A1CF6" w14:textId="77777777" w:rsidR="00D6121D" w:rsidRDefault="00D6121D">
          <w:pPr>
            <w:pStyle w:val="TOC2"/>
            <w:tabs>
              <w:tab w:val="left" w:pos="749"/>
              <w:tab w:val="right" w:leader="dot" w:pos="9350"/>
            </w:tabs>
            <w:rPr>
              <w:noProof/>
              <w:sz w:val="24"/>
              <w:szCs w:val="24"/>
              <w:lang w:val="en-GB"/>
            </w:rPr>
          </w:pPr>
          <w:r>
            <w:rPr>
              <w:noProof/>
            </w:rPr>
            <w:t>1.3</w:t>
          </w:r>
          <w:r>
            <w:rPr>
              <w:noProof/>
              <w:sz w:val="24"/>
              <w:szCs w:val="24"/>
              <w:lang w:val="en-GB"/>
            </w:rPr>
            <w:tab/>
          </w:r>
          <w:r>
            <w:rPr>
              <w:noProof/>
            </w:rPr>
            <w:t>Objectives</w:t>
          </w:r>
          <w:r>
            <w:rPr>
              <w:noProof/>
            </w:rPr>
            <w:tab/>
          </w:r>
          <w:r>
            <w:rPr>
              <w:noProof/>
            </w:rPr>
            <w:fldChar w:fldCharType="begin"/>
          </w:r>
          <w:r>
            <w:rPr>
              <w:noProof/>
            </w:rPr>
            <w:instrText xml:space="preserve"> PAGEREF _Toc292726002 \h </w:instrText>
          </w:r>
          <w:r>
            <w:rPr>
              <w:noProof/>
            </w:rPr>
          </w:r>
          <w:r>
            <w:rPr>
              <w:noProof/>
            </w:rPr>
            <w:fldChar w:fldCharType="separate"/>
          </w:r>
          <w:r>
            <w:rPr>
              <w:noProof/>
            </w:rPr>
            <w:t>1</w:t>
          </w:r>
          <w:r>
            <w:rPr>
              <w:noProof/>
            </w:rPr>
            <w:fldChar w:fldCharType="end"/>
          </w:r>
        </w:p>
        <w:p w14:paraId="43E5E35B" w14:textId="77777777" w:rsidR="00D6121D" w:rsidRDefault="00D6121D">
          <w:pPr>
            <w:pStyle w:val="TOC2"/>
            <w:tabs>
              <w:tab w:val="left" w:pos="749"/>
              <w:tab w:val="right" w:leader="dot" w:pos="9350"/>
            </w:tabs>
            <w:rPr>
              <w:noProof/>
              <w:sz w:val="24"/>
              <w:szCs w:val="24"/>
              <w:lang w:val="en-GB"/>
            </w:rPr>
          </w:pPr>
          <w:r>
            <w:rPr>
              <w:noProof/>
            </w:rPr>
            <w:t>1.4</w:t>
          </w:r>
          <w:r>
            <w:rPr>
              <w:noProof/>
              <w:sz w:val="24"/>
              <w:szCs w:val="24"/>
              <w:lang w:val="en-GB"/>
            </w:rPr>
            <w:tab/>
          </w:r>
          <w:r>
            <w:rPr>
              <w:noProof/>
            </w:rPr>
            <w:t>Related modules</w:t>
          </w:r>
          <w:r>
            <w:rPr>
              <w:noProof/>
            </w:rPr>
            <w:tab/>
          </w:r>
          <w:r>
            <w:rPr>
              <w:noProof/>
            </w:rPr>
            <w:fldChar w:fldCharType="begin"/>
          </w:r>
          <w:r>
            <w:rPr>
              <w:noProof/>
            </w:rPr>
            <w:instrText xml:space="preserve"> PAGEREF _Toc292726003 \h </w:instrText>
          </w:r>
          <w:r>
            <w:rPr>
              <w:noProof/>
            </w:rPr>
          </w:r>
          <w:r>
            <w:rPr>
              <w:noProof/>
            </w:rPr>
            <w:fldChar w:fldCharType="separate"/>
          </w:r>
          <w:r>
            <w:rPr>
              <w:noProof/>
            </w:rPr>
            <w:t>2</w:t>
          </w:r>
          <w:r>
            <w:rPr>
              <w:noProof/>
            </w:rPr>
            <w:fldChar w:fldCharType="end"/>
          </w:r>
        </w:p>
        <w:p w14:paraId="6550052B" w14:textId="77777777" w:rsidR="00D6121D" w:rsidRDefault="00D6121D">
          <w:pPr>
            <w:pStyle w:val="TOC2"/>
            <w:tabs>
              <w:tab w:val="left" w:pos="749"/>
              <w:tab w:val="right" w:leader="dot" w:pos="9350"/>
            </w:tabs>
            <w:rPr>
              <w:noProof/>
              <w:sz w:val="24"/>
              <w:szCs w:val="24"/>
              <w:lang w:val="en-GB"/>
            </w:rPr>
          </w:pPr>
          <w:r>
            <w:rPr>
              <w:noProof/>
            </w:rPr>
            <w:t>1.5</w:t>
          </w:r>
          <w:r>
            <w:rPr>
              <w:noProof/>
              <w:sz w:val="24"/>
              <w:szCs w:val="24"/>
              <w:lang w:val="en-GB"/>
            </w:rPr>
            <w:tab/>
          </w:r>
          <w:r>
            <w:rPr>
              <w:noProof/>
            </w:rPr>
            <w:t>Scrabble</w:t>
          </w:r>
          <w:r>
            <w:rPr>
              <w:noProof/>
            </w:rPr>
            <w:tab/>
          </w:r>
          <w:r>
            <w:rPr>
              <w:noProof/>
            </w:rPr>
            <w:fldChar w:fldCharType="begin"/>
          </w:r>
          <w:r>
            <w:rPr>
              <w:noProof/>
            </w:rPr>
            <w:instrText xml:space="preserve"> PAGEREF _Toc292726004 \h </w:instrText>
          </w:r>
          <w:r>
            <w:rPr>
              <w:noProof/>
            </w:rPr>
          </w:r>
          <w:r>
            <w:rPr>
              <w:noProof/>
            </w:rPr>
            <w:fldChar w:fldCharType="separate"/>
          </w:r>
          <w:r>
            <w:rPr>
              <w:noProof/>
            </w:rPr>
            <w:t>2</w:t>
          </w:r>
          <w:r>
            <w:rPr>
              <w:noProof/>
            </w:rPr>
            <w:fldChar w:fldCharType="end"/>
          </w:r>
        </w:p>
        <w:p w14:paraId="49E32261" w14:textId="77777777" w:rsidR="00D6121D" w:rsidRDefault="00D6121D">
          <w:pPr>
            <w:pStyle w:val="TOC2"/>
            <w:tabs>
              <w:tab w:val="left" w:pos="749"/>
              <w:tab w:val="right" w:leader="dot" w:pos="9350"/>
            </w:tabs>
            <w:rPr>
              <w:noProof/>
              <w:sz w:val="24"/>
              <w:szCs w:val="24"/>
              <w:lang w:val="en-GB"/>
            </w:rPr>
          </w:pPr>
          <w:r>
            <w:rPr>
              <w:noProof/>
            </w:rPr>
            <w:t>1.6</w:t>
          </w:r>
          <w:r>
            <w:rPr>
              <w:noProof/>
              <w:sz w:val="24"/>
              <w:szCs w:val="24"/>
              <w:lang w:val="en-GB"/>
            </w:rPr>
            <w:tab/>
          </w:r>
          <w:r>
            <w:rPr>
              <w:noProof/>
            </w:rPr>
            <w:t>The Association of British Scrabble Players</w:t>
          </w:r>
          <w:r>
            <w:rPr>
              <w:noProof/>
            </w:rPr>
            <w:tab/>
          </w:r>
          <w:r>
            <w:rPr>
              <w:noProof/>
            </w:rPr>
            <w:fldChar w:fldCharType="begin"/>
          </w:r>
          <w:r>
            <w:rPr>
              <w:noProof/>
            </w:rPr>
            <w:instrText xml:space="preserve"> PAGEREF _Toc292726005 \h </w:instrText>
          </w:r>
          <w:r>
            <w:rPr>
              <w:noProof/>
            </w:rPr>
          </w:r>
          <w:r>
            <w:rPr>
              <w:noProof/>
            </w:rPr>
            <w:fldChar w:fldCharType="separate"/>
          </w:r>
          <w:r>
            <w:rPr>
              <w:noProof/>
            </w:rPr>
            <w:t>3</w:t>
          </w:r>
          <w:r>
            <w:rPr>
              <w:noProof/>
            </w:rPr>
            <w:fldChar w:fldCharType="end"/>
          </w:r>
        </w:p>
        <w:p w14:paraId="29AAC253" w14:textId="77777777" w:rsidR="00D6121D" w:rsidRDefault="00D6121D">
          <w:pPr>
            <w:pStyle w:val="TOC2"/>
            <w:tabs>
              <w:tab w:val="left" w:pos="749"/>
              <w:tab w:val="right" w:leader="dot" w:pos="9350"/>
            </w:tabs>
            <w:rPr>
              <w:noProof/>
              <w:sz w:val="24"/>
              <w:szCs w:val="24"/>
              <w:lang w:val="en-GB"/>
            </w:rPr>
          </w:pPr>
          <w:r>
            <w:rPr>
              <w:noProof/>
            </w:rPr>
            <w:t>1.7</w:t>
          </w:r>
          <w:r>
            <w:rPr>
              <w:noProof/>
              <w:sz w:val="24"/>
              <w:szCs w:val="24"/>
              <w:lang w:val="en-GB"/>
            </w:rPr>
            <w:tab/>
          </w:r>
          <w:r>
            <w:rPr>
              <w:noProof/>
            </w:rPr>
            <w:t>Competitive Matches</w:t>
          </w:r>
          <w:r>
            <w:rPr>
              <w:noProof/>
            </w:rPr>
            <w:tab/>
          </w:r>
          <w:r>
            <w:rPr>
              <w:noProof/>
            </w:rPr>
            <w:fldChar w:fldCharType="begin"/>
          </w:r>
          <w:r>
            <w:rPr>
              <w:noProof/>
            </w:rPr>
            <w:instrText xml:space="preserve"> PAGEREF _Toc292726006 \h </w:instrText>
          </w:r>
          <w:r>
            <w:rPr>
              <w:noProof/>
            </w:rPr>
          </w:r>
          <w:r>
            <w:rPr>
              <w:noProof/>
            </w:rPr>
            <w:fldChar w:fldCharType="separate"/>
          </w:r>
          <w:r>
            <w:rPr>
              <w:noProof/>
            </w:rPr>
            <w:t>3</w:t>
          </w:r>
          <w:r>
            <w:rPr>
              <w:noProof/>
            </w:rPr>
            <w:fldChar w:fldCharType="end"/>
          </w:r>
        </w:p>
        <w:p w14:paraId="16EDB0E3" w14:textId="77777777" w:rsidR="00D6121D" w:rsidRDefault="00D6121D">
          <w:pPr>
            <w:pStyle w:val="TOC2"/>
            <w:tabs>
              <w:tab w:val="left" w:pos="749"/>
              <w:tab w:val="right" w:leader="dot" w:pos="9350"/>
            </w:tabs>
            <w:rPr>
              <w:noProof/>
              <w:sz w:val="24"/>
              <w:szCs w:val="24"/>
              <w:lang w:val="en-GB"/>
            </w:rPr>
          </w:pPr>
          <w:r>
            <w:rPr>
              <w:noProof/>
            </w:rPr>
            <w:t>1.8</w:t>
          </w:r>
          <w:r>
            <w:rPr>
              <w:noProof/>
              <w:sz w:val="24"/>
              <w:szCs w:val="24"/>
              <w:lang w:val="en-GB"/>
            </w:rPr>
            <w:tab/>
          </w:r>
          <w:r>
            <w:rPr>
              <w:noProof/>
            </w:rPr>
            <w:t>Tournament records</w:t>
          </w:r>
          <w:r>
            <w:rPr>
              <w:noProof/>
            </w:rPr>
            <w:tab/>
          </w:r>
          <w:r>
            <w:rPr>
              <w:noProof/>
            </w:rPr>
            <w:fldChar w:fldCharType="begin"/>
          </w:r>
          <w:r>
            <w:rPr>
              <w:noProof/>
            </w:rPr>
            <w:instrText xml:space="preserve"> PAGEREF _Toc292726007 \h </w:instrText>
          </w:r>
          <w:r>
            <w:rPr>
              <w:noProof/>
            </w:rPr>
          </w:r>
          <w:r>
            <w:rPr>
              <w:noProof/>
            </w:rPr>
            <w:fldChar w:fldCharType="separate"/>
          </w:r>
          <w:r>
            <w:rPr>
              <w:noProof/>
            </w:rPr>
            <w:t>4</w:t>
          </w:r>
          <w:r>
            <w:rPr>
              <w:noProof/>
            </w:rPr>
            <w:fldChar w:fldCharType="end"/>
          </w:r>
        </w:p>
        <w:p w14:paraId="37A7B9ED" w14:textId="77777777" w:rsidR="00D6121D" w:rsidRDefault="00D6121D">
          <w:pPr>
            <w:pStyle w:val="TOC2"/>
            <w:tabs>
              <w:tab w:val="left" w:pos="749"/>
              <w:tab w:val="right" w:leader="dot" w:pos="9350"/>
            </w:tabs>
            <w:rPr>
              <w:noProof/>
              <w:sz w:val="24"/>
              <w:szCs w:val="24"/>
              <w:lang w:val="en-GB"/>
            </w:rPr>
          </w:pPr>
          <w:r>
            <w:rPr>
              <w:noProof/>
            </w:rPr>
            <w:t>1.9</w:t>
          </w:r>
          <w:r>
            <w:rPr>
              <w:noProof/>
              <w:sz w:val="24"/>
              <w:szCs w:val="24"/>
              <w:lang w:val="en-GB"/>
            </w:rPr>
            <w:tab/>
          </w:r>
          <w:r>
            <w:rPr>
              <w:noProof/>
            </w:rPr>
            <w:t>Player ratings</w:t>
          </w:r>
          <w:r>
            <w:rPr>
              <w:noProof/>
            </w:rPr>
            <w:tab/>
          </w:r>
          <w:r>
            <w:rPr>
              <w:noProof/>
            </w:rPr>
            <w:fldChar w:fldCharType="begin"/>
          </w:r>
          <w:r>
            <w:rPr>
              <w:noProof/>
            </w:rPr>
            <w:instrText xml:space="preserve"> PAGEREF _Toc292726008 \h </w:instrText>
          </w:r>
          <w:r>
            <w:rPr>
              <w:noProof/>
            </w:rPr>
          </w:r>
          <w:r>
            <w:rPr>
              <w:noProof/>
            </w:rPr>
            <w:fldChar w:fldCharType="separate"/>
          </w:r>
          <w:r>
            <w:rPr>
              <w:noProof/>
            </w:rPr>
            <w:t>5</w:t>
          </w:r>
          <w:r>
            <w:rPr>
              <w:noProof/>
            </w:rPr>
            <w:fldChar w:fldCharType="end"/>
          </w:r>
        </w:p>
        <w:p w14:paraId="38947B2F" w14:textId="77777777" w:rsidR="00D6121D" w:rsidRDefault="00D6121D">
          <w:pPr>
            <w:pStyle w:val="TOC3"/>
            <w:tabs>
              <w:tab w:val="left" w:pos="1136"/>
              <w:tab w:val="right" w:leader="dot" w:pos="9350"/>
            </w:tabs>
            <w:rPr>
              <w:noProof/>
              <w:sz w:val="24"/>
              <w:szCs w:val="24"/>
              <w:lang w:val="en-GB"/>
            </w:rPr>
          </w:pPr>
          <w:r>
            <w:rPr>
              <w:noProof/>
            </w:rPr>
            <w:t>1.9.1</w:t>
          </w:r>
          <w:r>
            <w:rPr>
              <w:noProof/>
              <w:sz w:val="24"/>
              <w:szCs w:val="24"/>
              <w:lang w:val="en-GB"/>
            </w:rPr>
            <w:tab/>
          </w:r>
          <w:r>
            <w:rPr>
              <w:noProof/>
            </w:rPr>
            <w:t>Player rank</w:t>
          </w:r>
          <w:r>
            <w:rPr>
              <w:noProof/>
            </w:rPr>
            <w:tab/>
          </w:r>
          <w:r>
            <w:rPr>
              <w:noProof/>
            </w:rPr>
            <w:fldChar w:fldCharType="begin"/>
          </w:r>
          <w:r>
            <w:rPr>
              <w:noProof/>
            </w:rPr>
            <w:instrText xml:space="preserve"> PAGEREF _Toc292726009 \h </w:instrText>
          </w:r>
          <w:r>
            <w:rPr>
              <w:noProof/>
            </w:rPr>
          </w:r>
          <w:r>
            <w:rPr>
              <w:noProof/>
            </w:rPr>
            <w:fldChar w:fldCharType="separate"/>
          </w:r>
          <w:r>
            <w:rPr>
              <w:noProof/>
            </w:rPr>
            <w:t>5</w:t>
          </w:r>
          <w:r>
            <w:rPr>
              <w:noProof/>
            </w:rPr>
            <w:fldChar w:fldCharType="end"/>
          </w:r>
        </w:p>
        <w:p w14:paraId="33469BDB" w14:textId="77777777" w:rsidR="00D6121D" w:rsidRDefault="00D6121D">
          <w:pPr>
            <w:pStyle w:val="TOC3"/>
            <w:tabs>
              <w:tab w:val="left" w:pos="1136"/>
              <w:tab w:val="right" w:leader="dot" w:pos="9350"/>
            </w:tabs>
            <w:rPr>
              <w:noProof/>
              <w:sz w:val="24"/>
              <w:szCs w:val="24"/>
              <w:lang w:val="en-GB"/>
            </w:rPr>
          </w:pPr>
          <w:r>
            <w:rPr>
              <w:noProof/>
            </w:rPr>
            <w:t>1.9.2</w:t>
          </w:r>
          <w:r>
            <w:rPr>
              <w:noProof/>
              <w:sz w:val="24"/>
              <w:szCs w:val="24"/>
              <w:lang w:val="en-GB"/>
            </w:rPr>
            <w:tab/>
          </w:r>
          <w:r>
            <w:rPr>
              <w:noProof/>
            </w:rPr>
            <w:t>Tournament divisions</w:t>
          </w:r>
          <w:r>
            <w:rPr>
              <w:noProof/>
            </w:rPr>
            <w:tab/>
          </w:r>
          <w:r>
            <w:rPr>
              <w:noProof/>
            </w:rPr>
            <w:fldChar w:fldCharType="begin"/>
          </w:r>
          <w:r>
            <w:rPr>
              <w:noProof/>
            </w:rPr>
            <w:instrText xml:space="preserve"> PAGEREF _Toc292726010 \h </w:instrText>
          </w:r>
          <w:r>
            <w:rPr>
              <w:noProof/>
            </w:rPr>
          </w:r>
          <w:r>
            <w:rPr>
              <w:noProof/>
            </w:rPr>
            <w:fldChar w:fldCharType="separate"/>
          </w:r>
          <w:r>
            <w:rPr>
              <w:noProof/>
            </w:rPr>
            <w:t>5</w:t>
          </w:r>
          <w:r>
            <w:rPr>
              <w:noProof/>
            </w:rPr>
            <w:fldChar w:fldCharType="end"/>
          </w:r>
        </w:p>
        <w:p w14:paraId="36D5FBF9" w14:textId="77777777" w:rsidR="00D6121D" w:rsidRDefault="00D6121D">
          <w:pPr>
            <w:pStyle w:val="TOC3"/>
            <w:tabs>
              <w:tab w:val="left" w:pos="1136"/>
              <w:tab w:val="right" w:leader="dot" w:pos="9350"/>
            </w:tabs>
            <w:rPr>
              <w:noProof/>
              <w:sz w:val="24"/>
              <w:szCs w:val="24"/>
              <w:lang w:val="en-GB"/>
            </w:rPr>
          </w:pPr>
          <w:r>
            <w:rPr>
              <w:noProof/>
            </w:rPr>
            <w:t>1.9.3</w:t>
          </w:r>
          <w:r>
            <w:rPr>
              <w:noProof/>
              <w:sz w:val="24"/>
              <w:szCs w:val="24"/>
              <w:lang w:val="en-GB"/>
            </w:rPr>
            <w:tab/>
          </w:r>
          <w:r>
            <w:rPr>
              <w:noProof/>
            </w:rPr>
            <w:t>Award considerations</w:t>
          </w:r>
          <w:r>
            <w:rPr>
              <w:noProof/>
            </w:rPr>
            <w:tab/>
          </w:r>
          <w:r>
            <w:rPr>
              <w:noProof/>
            </w:rPr>
            <w:fldChar w:fldCharType="begin"/>
          </w:r>
          <w:r>
            <w:rPr>
              <w:noProof/>
            </w:rPr>
            <w:instrText xml:space="preserve"> PAGEREF _Toc292726011 \h </w:instrText>
          </w:r>
          <w:r>
            <w:rPr>
              <w:noProof/>
            </w:rPr>
          </w:r>
          <w:r>
            <w:rPr>
              <w:noProof/>
            </w:rPr>
            <w:fldChar w:fldCharType="separate"/>
          </w:r>
          <w:r>
            <w:rPr>
              <w:noProof/>
            </w:rPr>
            <w:t>5</w:t>
          </w:r>
          <w:r>
            <w:rPr>
              <w:noProof/>
            </w:rPr>
            <w:fldChar w:fldCharType="end"/>
          </w:r>
        </w:p>
        <w:p w14:paraId="4A304A03" w14:textId="77777777" w:rsidR="00D6121D" w:rsidRDefault="00D6121D">
          <w:pPr>
            <w:pStyle w:val="TOC3"/>
            <w:tabs>
              <w:tab w:val="left" w:pos="1136"/>
              <w:tab w:val="right" w:leader="dot" w:pos="9350"/>
            </w:tabs>
            <w:rPr>
              <w:noProof/>
              <w:sz w:val="24"/>
              <w:szCs w:val="24"/>
              <w:lang w:val="en-GB"/>
            </w:rPr>
          </w:pPr>
          <w:r>
            <w:rPr>
              <w:noProof/>
            </w:rPr>
            <w:t>1.9.4</w:t>
          </w:r>
          <w:r>
            <w:rPr>
              <w:noProof/>
              <w:sz w:val="24"/>
              <w:szCs w:val="24"/>
              <w:lang w:val="en-GB"/>
            </w:rPr>
            <w:tab/>
          </w:r>
          <w:r>
            <w:rPr>
              <w:noProof/>
            </w:rPr>
            <w:t>World Scrabble Championships</w:t>
          </w:r>
          <w:r>
            <w:rPr>
              <w:noProof/>
            </w:rPr>
            <w:tab/>
          </w:r>
          <w:r>
            <w:rPr>
              <w:noProof/>
            </w:rPr>
            <w:fldChar w:fldCharType="begin"/>
          </w:r>
          <w:r>
            <w:rPr>
              <w:noProof/>
            </w:rPr>
            <w:instrText xml:space="preserve"> PAGEREF _Toc292726012 \h </w:instrText>
          </w:r>
          <w:r>
            <w:rPr>
              <w:noProof/>
            </w:rPr>
          </w:r>
          <w:r>
            <w:rPr>
              <w:noProof/>
            </w:rPr>
            <w:fldChar w:fldCharType="separate"/>
          </w:r>
          <w:r>
            <w:rPr>
              <w:noProof/>
            </w:rPr>
            <w:t>6</w:t>
          </w:r>
          <w:r>
            <w:rPr>
              <w:noProof/>
            </w:rPr>
            <w:fldChar w:fldCharType="end"/>
          </w:r>
        </w:p>
        <w:p w14:paraId="399424AA" w14:textId="77777777" w:rsidR="00D6121D" w:rsidRDefault="00D6121D">
          <w:pPr>
            <w:pStyle w:val="TOC2"/>
            <w:tabs>
              <w:tab w:val="left" w:pos="871"/>
              <w:tab w:val="right" w:leader="dot" w:pos="9350"/>
            </w:tabs>
            <w:rPr>
              <w:noProof/>
              <w:sz w:val="24"/>
              <w:szCs w:val="24"/>
              <w:lang w:val="en-GB"/>
            </w:rPr>
          </w:pPr>
          <w:r>
            <w:rPr>
              <w:noProof/>
            </w:rPr>
            <w:t>1.10</w:t>
          </w:r>
          <w:r>
            <w:rPr>
              <w:noProof/>
              <w:sz w:val="24"/>
              <w:szCs w:val="24"/>
              <w:lang w:val="en-GB"/>
            </w:rPr>
            <w:tab/>
          </w:r>
          <w:r>
            <w:rPr>
              <w:noProof/>
            </w:rPr>
            <w:t>Calculating player ratings</w:t>
          </w:r>
          <w:r>
            <w:rPr>
              <w:noProof/>
            </w:rPr>
            <w:tab/>
          </w:r>
          <w:r>
            <w:rPr>
              <w:noProof/>
            </w:rPr>
            <w:fldChar w:fldCharType="begin"/>
          </w:r>
          <w:r>
            <w:rPr>
              <w:noProof/>
            </w:rPr>
            <w:instrText xml:space="preserve"> PAGEREF _Toc292726013 \h </w:instrText>
          </w:r>
          <w:r>
            <w:rPr>
              <w:noProof/>
            </w:rPr>
          </w:r>
          <w:r>
            <w:rPr>
              <w:noProof/>
            </w:rPr>
            <w:fldChar w:fldCharType="separate"/>
          </w:r>
          <w:r>
            <w:rPr>
              <w:noProof/>
            </w:rPr>
            <w:t>6</w:t>
          </w:r>
          <w:r>
            <w:rPr>
              <w:noProof/>
            </w:rPr>
            <w:fldChar w:fldCharType="end"/>
          </w:r>
        </w:p>
        <w:p w14:paraId="034F63DB" w14:textId="77777777" w:rsidR="00D6121D" w:rsidRDefault="00D6121D">
          <w:pPr>
            <w:pStyle w:val="TOC3"/>
            <w:tabs>
              <w:tab w:val="left" w:pos="1258"/>
              <w:tab w:val="right" w:leader="dot" w:pos="9350"/>
            </w:tabs>
            <w:rPr>
              <w:noProof/>
              <w:sz w:val="24"/>
              <w:szCs w:val="24"/>
              <w:lang w:val="en-GB"/>
            </w:rPr>
          </w:pPr>
          <w:r>
            <w:rPr>
              <w:noProof/>
            </w:rPr>
            <w:t>1.10.1</w:t>
          </w:r>
          <w:r>
            <w:rPr>
              <w:noProof/>
              <w:sz w:val="24"/>
              <w:szCs w:val="24"/>
              <w:lang w:val="en-GB"/>
            </w:rPr>
            <w:tab/>
          </w:r>
          <w:r>
            <w:rPr>
              <w:noProof/>
            </w:rPr>
            <w:t>Pre-1999</w:t>
          </w:r>
          <w:r>
            <w:rPr>
              <w:noProof/>
            </w:rPr>
            <w:tab/>
          </w:r>
          <w:r>
            <w:rPr>
              <w:noProof/>
            </w:rPr>
            <w:fldChar w:fldCharType="begin"/>
          </w:r>
          <w:r>
            <w:rPr>
              <w:noProof/>
            </w:rPr>
            <w:instrText xml:space="preserve"> PAGEREF _Toc292726014 \h </w:instrText>
          </w:r>
          <w:r>
            <w:rPr>
              <w:noProof/>
            </w:rPr>
          </w:r>
          <w:r>
            <w:rPr>
              <w:noProof/>
            </w:rPr>
            <w:fldChar w:fldCharType="separate"/>
          </w:r>
          <w:r>
            <w:rPr>
              <w:noProof/>
            </w:rPr>
            <w:t>6</w:t>
          </w:r>
          <w:r>
            <w:rPr>
              <w:noProof/>
            </w:rPr>
            <w:fldChar w:fldCharType="end"/>
          </w:r>
        </w:p>
        <w:p w14:paraId="17B670B9" w14:textId="77777777" w:rsidR="00D6121D" w:rsidRDefault="00D6121D">
          <w:pPr>
            <w:pStyle w:val="TOC3"/>
            <w:tabs>
              <w:tab w:val="left" w:pos="1258"/>
              <w:tab w:val="right" w:leader="dot" w:pos="9350"/>
            </w:tabs>
            <w:rPr>
              <w:noProof/>
              <w:sz w:val="24"/>
              <w:szCs w:val="24"/>
              <w:lang w:val="en-GB"/>
            </w:rPr>
          </w:pPr>
          <w:r>
            <w:rPr>
              <w:noProof/>
            </w:rPr>
            <w:t>1.10.2</w:t>
          </w:r>
          <w:r>
            <w:rPr>
              <w:noProof/>
              <w:sz w:val="24"/>
              <w:szCs w:val="24"/>
              <w:lang w:val="en-GB"/>
            </w:rPr>
            <w:tab/>
          </w:r>
          <w:r>
            <w:rPr>
              <w:noProof/>
            </w:rPr>
            <w:t>1999-Present</w:t>
          </w:r>
          <w:r>
            <w:rPr>
              <w:noProof/>
            </w:rPr>
            <w:tab/>
          </w:r>
          <w:r>
            <w:rPr>
              <w:noProof/>
            </w:rPr>
            <w:fldChar w:fldCharType="begin"/>
          </w:r>
          <w:r>
            <w:rPr>
              <w:noProof/>
            </w:rPr>
            <w:instrText xml:space="preserve"> PAGEREF _Toc292726015 \h </w:instrText>
          </w:r>
          <w:r>
            <w:rPr>
              <w:noProof/>
            </w:rPr>
          </w:r>
          <w:r>
            <w:rPr>
              <w:noProof/>
            </w:rPr>
            <w:fldChar w:fldCharType="separate"/>
          </w:r>
          <w:r>
            <w:rPr>
              <w:noProof/>
            </w:rPr>
            <w:t>7</w:t>
          </w:r>
          <w:r>
            <w:rPr>
              <w:noProof/>
            </w:rPr>
            <w:fldChar w:fldCharType="end"/>
          </w:r>
        </w:p>
        <w:p w14:paraId="4D0F2A79" w14:textId="77777777" w:rsidR="00D6121D" w:rsidRDefault="00D6121D">
          <w:pPr>
            <w:pStyle w:val="TOC1"/>
            <w:tabs>
              <w:tab w:val="left" w:pos="362"/>
              <w:tab w:val="right" w:leader="dot" w:pos="9350"/>
            </w:tabs>
            <w:rPr>
              <w:noProof/>
              <w:sz w:val="24"/>
              <w:szCs w:val="24"/>
              <w:lang w:val="en-GB"/>
            </w:rPr>
          </w:pPr>
          <w:r>
            <w:rPr>
              <w:noProof/>
            </w:rPr>
            <w:t>2</w:t>
          </w:r>
          <w:r>
            <w:rPr>
              <w:noProof/>
              <w:sz w:val="24"/>
              <w:szCs w:val="24"/>
              <w:lang w:val="en-GB"/>
            </w:rPr>
            <w:tab/>
          </w:r>
          <w:r>
            <w:rPr>
              <w:noProof/>
            </w:rPr>
            <w:t>Requirements</w:t>
          </w:r>
          <w:r>
            <w:rPr>
              <w:noProof/>
            </w:rPr>
            <w:tab/>
          </w:r>
          <w:r>
            <w:rPr>
              <w:noProof/>
            </w:rPr>
            <w:fldChar w:fldCharType="begin"/>
          </w:r>
          <w:r>
            <w:rPr>
              <w:noProof/>
            </w:rPr>
            <w:instrText xml:space="preserve"> PAGEREF _Toc292726016 \h </w:instrText>
          </w:r>
          <w:r>
            <w:rPr>
              <w:noProof/>
            </w:rPr>
          </w:r>
          <w:r>
            <w:rPr>
              <w:noProof/>
            </w:rPr>
            <w:fldChar w:fldCharType="separate"/>
          </w:r>
          <w:r>
            <w:rPr>
              <w:noProof/>
            </w:rPr>
            <w:t>7</w:t>
          </w:r>
          <w:r>
            <w:rPr>
              <w:noProof/>
            </w:rPr>
            <w:fldChar w:fldCharType="end"/>
          </w:r>
        </w:p>
        <w:p w14:paraId="59DD3674" w14:textId="77777777" w:rsidR="00D6121D" w:rsidRDefault="00D6121D">
          <w:pPr>
            <w:pStyle w:val="TOC1"/>
            <w:tabs>
              <w:tab w:val="left" w:pos="362"/>
              <w:tab w:val="right" w:leader="dot" w:pos="9350"/>
            </w:tabs>
            <w:rPr>
              <w:noProof/>
              <w:sz w:val="24"/>
              <w:szCs w:val="24"/>
              <w:lang w:val="en-GB"/>
            </w:rPr>
          </w:pPr>
          <w:r>
            <w:rPr>
              <w:noProof/>
            </w:rPr>
            <w:t>3</w:t>
          </w:r>
          <w:r>
            <w:rPr>
              <w:noProof/>
              <w:sz w:val="24"/>
              <w:szCs w:val="24"/>
              <w:lang w:val="en-GB"/>
            </w:rPr>
            <w:tab/>
          </w:r>
          <w:r>
            <w:rPr>
              <w:noProof/>
            </w:rPr>
            <w:t>Project management</w:t>
          </w:r>
          <w:r>
            <w:rPr>
              <w:noProof/>
            </w:rPr>
            <w:tab/>
          </w:r>
          <w:r>
            <w:rPr>
              <w:noProof/>
            </w:rPr>
            <w:fldChar w:fldCharType="begin"/>
          </w:r>
          <w:r>
            <w:rPr>
              <w:noProof/>
            </w:rPr>
            <w:instrText xml:space="preserve"> PAGEREF _Toc292726017 \h </w:instrText>
          </w:r>
          <w:r>
            <w:rPr>
              <w:noProof/>
            </w:rPr>
          </w:r>
          <w:r>
            <w:rPr>
              <w:noProof/>
            </w:rPr>
            <w:fldChar w:fldCharType="separate"/>
          </w:r>
          <w:r>
            <w:rPr>
              <w:noProof/>
            </w:rPr>
            <w:t>8</w:t>
          </w:r>
          <w:r>
            <w:rPr>
              <w:noProof/>
            </w:rPr>
            <w:fldChar w:fldCharType="end"/>
          </w:r>
        </w:p>
        <w:p w14:paraId="167ED975" w14:textId="77777777" w:rsidR="00D6121D" w:rsidRDefault="00D6121D">
          <w:pPr>
            <w:pStyle w:val="TOC2"/>
            <w:tabs>
              <w:tab w:val="left" w:pos="749"/>
              <w:tab w:val="right" w:leader="dot" w:pos="9350"/>
            </w:tabs>
            <w:rPr>
              <w:noProof/>
              <w:sz w:val="24"/>
              <w:szCs w:val="24"/>
              <w:lang w:val="en-GB"/>
            </w:rPr>
          </w:pPr>
          <w:r>
            <w:rPr>
              <w:noProof/>
            </w:rPr>
            <w:t>3.1</w:t>
          </w:r>
          <w:r>
            <w:rPr>
              <w:noProof/>
              <w:sz w:val="24"/>
              <w:szCs w:val="24"/>
              <w:lang w:val="en-GB"/>
            </w:rPr>
            <w:tab/>
          </w:r>
          <w:r>
            <w:rPr>
              <w:noProof/>
            </w:rPr>
            <w:t>Linear</w:t>
          </w:r>
          <w:r>
            <w:rPr>
              <w:noProof/>
            </w:rPr>
            <w:tab/>
          </w:r>
          <w:r>
            <w:rPr>
              <w:noProof/>
            </w:rPr>
            <w:fldChar w:fldCharType="begin"/>
          </w:r>
          <w:r>
            <w:rPr>
              <w:noProof/>
            </w:rPr>
            <w:instrText xml:space="preserve"> PAGEREF _Toc292726018 \h </w:instrText>
          </w:r>
          <w:r>
            <w:rPr>
              <w:noProof/>
            </w:rPr>
          </w:r>
          <w:r>
            <w:rPr>
              <w:noProof/>
            </w:rPr>
            <w:fldChar w:fldCharType="separate"/>
          </w:r>
          <w:r>
            <w:rPr>
              <w:noProof/>
            </w:rPr>
            <w:t>8</w:t>
          </w:r>
          <w:r>
            <w:rPr>
              <w:noProof/>
            </w:rPr>
            <w:fldChar w:fldCharType="end"/>
          </w:r>
        </w:p>
        <w:p w14:paraId="1B6924C3" w14:textId="77777777" w:rsidR="00D6121D" w:rsidRDefault="00D6121D">
          <w:pPr>
            <w:pStyle w:val="TOC2"/>
            <w:tabs>
              <w:tab w:val="left" w:pos="749"/>
              <w:tab w:val="right" w:leader="dot" w:pos="9350"/>
            </w:tabs>
            <w:rPr>
              <w:noProof/>
              <w:sz w:val="24"/>
              <w:szCs w:val="24"/>
              <w:lang w:val="en-GB"/>
            </w:rPr>
          </w:pPr>
          <w:r>
            <w:rPr>
              <w:noProof/>
            </w:rPr>
            <w:t>3.2</w:t>
          </w:r>
          <w:r>
            <w:rPr>
              <w:noProof/>
              <w:sz w:val="24"/>
              <w:szCs w:val="24"/>
              <w:lang w:val="en-GB"/>
            </w:rPr>
            <w:tab/>
          </w:r>
          <w:r>
            <w:rPr>
              <w:noProof/>
            </w:rPr>
            <w:t>Iterative</w:t>
          </w:r>
          <w:r>
            <w:rPr>
              <w:noProof/>
            </w:rPr>
            <w:tab/>
          </w:r>
          <w:r>
            <w:rPr>
              <w:noProof/>
            </w:rPr>
            <w:fldChar w:fldCharType="begin"/>
          </w:r>
          <w:r>
            <w:rPr>
              <w:noProof/>
            </w:rPr>
            <w:instrText xml:space="preserve"> PAGEREF _Toc292726019 \h </w:instrText>
          </w:r>
          <w:r>
            <w:rPr>
              <w:noProof/>
            </w:rPr>
          </w:r>
          <w:r>
            <w:rPr>
              <w:noProof/>
            </w:rPr>
            <w:fldChar w:fldCharType="separate"/>
          </w:r>
          <w:r>
            <w:rPr>
              <w:noProof/>
            </w:rPr>
            <w:t>8</w:t>
          </w:r>
          <w:r>
            <w:rPr>
              <w:noProof/>
            </w:rPr>
            <w:fldChar w:fldCharType="end"/>
          </w:r>
        </w:p>
        <w:p w14:paraId="2BB41CB7" w14:textId="77777777" w:rsidR="00D6121D" w:rsidRDefault="00D6121D">
          <w:pPr>
            <w:pStyle w:val="TOC2"/>
            <w:tabs>
              <w:tab w:val="left" w:pos="749"/>
              <w:tab w:val="right" w:leader="dot" w:pos="9350"/>
            </w:tabs>
            <w:rPr>
              <w:noProof/>
              <w:sz w:val="24"/>
              <w:szCs w:val="24"/>
              <w:lang w:val="en-GB"/>
            </w:rPr>
          </w:pPr>
          <w:r>
            <w:rPr>
              <w:noProof/>
            </w:rPr>
            <w:t>3.3</w:t>
          </w:r>
          <w:r>
            <w:rPr>
              <w:noProof/>
              <w:sz w:val="24"/>
              <w:szCs w:val="24"/>
              <w:lang w:val="en-GB"/>
            </w:rPr>
            <w:tab/>
          </w:r>
          <w:r>
            <w:rPr>
              <w:noProof/>
            </w:rPr>
            <w:t>Incremental</w:t>
          </w:r>
          <w:r>
            <w:rPr>
              <w:noProof/>
            </w:rPr>
            <w:tab/>
          </w:r>
          <w:r>
            <w:rPr>
              <w:noProof/>
            </w:rPr>
            <w:fldChar w:fldCharType="begin"/>
          </w:r>
          <w:r>
            <w:rPr>
              <w:noProof/>
            </w:rPr>
            <w:instrText xml:space="preserve"> PAGEREF _Toc292726020 \h </w:instrText>
          </w:r>
          <w:r>
            <w:rPr>
              <w:noProof/>
            </w:rPr>
          </w:r>
          <w:r>
            <w:rPr>
              <w:noProof/>
            </w:rPr>
            <w:fldChar w:fldCharType="separate"/>
          </w:r>
          <w:r>
            <w:rPr>
              <w:noProof/>
            </w:rPr>
            <w:t>9</w:t>
          </w:r>
          <w:r>
            <w:rPr>
              <w:noProof/>
            </w:rPr>
            <w:fldChar w:fldCharType="end"/>
          </w:r>
        </w:p>
        <w:p w14:paraId="37BE6415" w14:textId="77777777" w:rsidR="00D6121D" w:rsidRDefault="00D6121D">
          <w:pPr>
            <w:pStyle w:val="TOC2"/>
            <w:tabs>
              <w:tab w:val="left" w:pos="749"/>
              <w:tab w:val="right" w:leader="dot" w:pos="9350"/>
            </w:tabs>
            <w:rPr>
              <w:noProof/>
              <w:sz w:val="24"/>
              <w:szCs w:val="24"/>
              <w:lang w:val="en-GB"/>
            </w:rPr>
          </w:pPr>
          <w:r>
            <w:rPr>
              <w:noProof/>
            </w:rPr>
            <w:t>3.4</w:t>
          </w:r>
          <w:r>
            <w:rPr>
              <w:noProof/>
              <w:sz w:val="24"/>
              <w:szCs w:val="24"/>
              <w:lang w:val="en-GB"/>
            </w:rPr>
            <w:tab/>
          </w:r>
          <w:r>
            <w:rPr>
              <w:noProof/>
            </w:rPr>
            <w:t>Methodology selection</w:t>
          </w:r>
          <w:r>
            <w:rPr>
              <w:noProof/>
            </w:rPr>
            <w:tab/>
          </w:r>
          <w:r>
            <w:rPr>
              <w:noProof/>
            </w:rPr>
            <w:fldChar w:fldCharType="begin"/>
          </w:r>
          <w:r>
            <w:rPr>
              <w:noProof/>
            </w:rPr>
            <w:instrText xml:space="preserve"> PAGEREF _Toc292726021 \h </w:instrText>
          </w:r>
          <w:r>
            <w:rPr>
              <w:noProof/>
            </w:rPr>
          </w:r>
          <w:r>
            <w:rPr>
              <w:noProof/>
            </w:rPr>
            <w:fldChar w:fldCharType="separate"/>
          </w:r>
          <w:r>
            <w:rPr>
              <w:noProof/>
            </w:rPr>
            <w:t>9</w:t>
          </w:r>
          <w:r>
            <w:rPr>
              <w:noProof/>
            </w:rPr>
            <w:fldChar w:fldCharType="end"/>
          </w:r>
        </w:p>
        <w:p w14:paraId="1E125E09" w14:textId="77777777" w:rsidR="00D6121D" w:rsidRDefault="00D6121D">
          <w:pPr>
            <w:pStyle w:val="TOC2"/>
            <w:tabs>
              <w:tab w:val="left" w:pos="749"/>
              <w:tab w:val="right" w:leader="dot" w:pos="9350"/>
            </w:tabs>
            <w:rPr>
              <w:noProof/>
              <w:sz w:val="24"/>
              <w:szCs w:val="24"/>
              <w:lang w:val="en-GB"/>
            </w:rPr>
          </w:pPr>
          <w:r>
            <w:rPr>
              <w:noProof/>
            </w:rPr>
            <w:t>3.5</w:t>
          </w:r>
          <w:r>
            <w:rPr>
              <w:noProof/>
              <w:sz w:val="24"/>
              <w:szCs w:val="24"/>
              <w:lang w:val="en-GB"/>
            </w:rPr>
            <w:tab/>
          </w:r>
          <w:r>
            <w:rPr>
              <w:noProof/>
            </w:rPr>
            <w:t>Schedule</w:t>
          </w:r>
          <w:r>
            <w:rPr>
              <w:noProof/>
            </w:rPr>
            <w:tab/>
          </w:r>
          <w:r>
            <w:rPr>
              <w:noProof/>
            </w:rPr>
            <w:fldChar w:fldCharType="begin"/>
          </w:r>
          <w:r>
            <w:rPr>
              <w:noProof/>
            </w:rPr>
            <w:instrText xml:space="preserve"> PAGEREF _Toc292726022 \h </w:instrText>
          </w:r>
          <w:r>
            <w:rPr>
              <w:noProof/>
            </w:rPr>
          </w:r>
          <w:r>
            <w:rPr>
              <w:noProof/>
            </w:rPr>
            <w:fldChar w:fldCharType="separate"/>
          </w:r>
          <w:r>
            <w:rPr>
              <w:noProof/>
            </w:rPr>
            <w:t>9</w:t>
          </w:r>
          <w:r>
            <w:rPr>
              <w:noProof/>
            </w:rPr>
            <w:fldChar w:fldCharType="end"/>
          </w:r>
        </w:p>
        <w:p w14:paraId="41AE4208" w14:textId="77777777" w:rsidR="00D6121D" w:rsidRDefault="00D6121D">
          <w:pPr>
            <w:pStyle w:val="TOC1"/>
            <w:tabs>
              <w:tab w:val="left" w:pos="362"/>
              <w:tab w:val="right" w:leader="dot" w:pos="9350"/>
            </w:tabs>
            <w:rPr>
              <w:noProof/>
              <w:sz w:val="24"/>
              <w:szCs w:val="24"/>
              <w:lang w:val="en-GB"/>
            </w:rPr>
          </w:pPr>
          <w:r>
            <w:rPr>
              <w:noProof/>
            </w:rPr>
            <w:t>4</w:t>
          </w:r>
          <w:r>
            <w:rPr>
              <w:noProof/>
              <w:sz w:val="24"/>
              <w:szCs w:val="24"/>
              <w:lang w:val="en-GB"/>
            </w:rPr>
            <w:tab/>
          </w:r>
          <w:r>
            <w:rPr>
              <w:noProof/>
            </w:rPr>
            <w:t>Design</w:t>
          </w:r>
          <w:r>
            <w:rPr>
              <w:noProof/>
            </w:rPr>
            <w:tab/>
          </w:r>
          <w:r>
            <w:rPr>
              <w:noProof/>
            </w:rPr>
            <w:fldChar w:fldCharType="begin"/>
          </w:r>
          <w:r>
            <w:rPr>
              <w:noProof/>
            </w:rPr>
            <w:instrText xml:space="preserve"> PAGEREF _Toc292726023 \h </w:instrText>
          </w:r>
          <w:r>
            <w:rPr>
              <w:noProof/>
            </w:rPr>
          </w:r>
          <w:r>
            <w:rPr>
              <w:noProof/>
            </w:rPr>
            <w:fldChar w:fldCharType="separate"/>
          </w:r>
          <w:r>
            <w:rPr>
              <w:noProof/>
            </w:rPr>
            <w:t>11</w:t>
          </w:r>
          <w:r>
            <w:rPr>
              <w:noProof/>
            </w:rPr>
            <w:fldChar w:fldCharType="end"/>
          </w:r>
        </w:p>
        <w:p w14:paraId="552800AD" w14:textId="77777777" w:rsidR="00D6121D" w:rsidRDefault="00D6121D">
          <w:pPr>
            <w:pStyle w:val="TOC2"/>
            <w:tabs>
              <w:tab w:val="left" w:pos="749"/>
              <w:tab w:val="right" w:leader="dot" w:pos="9350"/>
            </w:tabs>
            <w:rPr>
              <w:noProof/>
              <w:sz w:val="24"/>
              <w:szCs w:val="24"/>
              <w:lang w:val="en-GB"/>
            </w:rPr>
          </w:pPr>
          <w:r>
            <w:rPr>
              <w:noProof/>
            </w:rPr>
            <w:t>4.1</w:t>
          </w:r>
          <w:r>
            <w:rPr>
              <w:noProof/>
              <w:sz w:val="24"/>
              <w:szCs w:val="24"/>
              <w:lang w:val="en-GB"/>
            </w:rPr>
            <w:tab/>
          </w:r>
          <w:r>
            <w:rPr>
              <w:noProof/>
            </w:rPr>
            <w:t>Database design</w:t>
          </w:r>
          <w:r>
            <w:rPr>
              <w:noProof/>
            </w:rPr>
            <w:tab/>
          </w:r>
          <w:r>
            <w:rPr>
              <w:noProof/>
            </w:rPr>
            <w:fldChar w:fldCharType="begin"/>
          </w:r>
          <w:r>
            <w:rPr>
              <w:noProof/>
            </w:rPr>
            <w:instrText xml:space="preserve"> PAGEREF _Toc292726024 \h </w:instrText>
          </w:r>
          <w:r>
            <w:rPr>
              <w:noProof/>
            </w:rPr>
          </w:r>
          <w:r>
            <w:rPr>
              <w:noProof/>
            </w:rPr>
            <w:fldChar w:fldCharType="separate"/>
          </w:r>
          <w:r>
            <w:rPr>
              <w:noProof/>
            </w:rPr>
            <w:t>11</w:t>
          </w:r>
          <w:r>
            <w:rPr>
              <w:noProof/>
            </w:rPr>
            <w:fldChar w:fldCharType="end"/>
          </w:r>
        </w:p>
        <w:p w14:paraId="7AAEC988" w14:textId="77777777" w:rsidR="00D6121D" w:rsidRDefault="00D6121D">
          <w:pPr>
            <w:pStyle w:val="TOC3"/>
            <w:tabs>
              <w:tab w:val="left" w:pos="1136"/>
              <w:tab w:val="right" w:leader="dot" w:pos="9350"/>
            </w:tabs>
            <w:rPr>
              <w:noProof/>
              <w:sz w:val="24"/>
              <w:szCs w:val="24"/>
              <w:lang w:val="en-GB"/>
            </w:rPr>
          </w:pPr>
          <w:r>
            <w:rPr>
              <w:noProof/>
            </w:rPr>
            <w:t>4.1.1</w:t>
          </w:r>
          <w:r>
            <w:rPr>
              <w:noProof/>
              <w:sz w:val="24"/>
              <w:szCs w:val="24"/>
              <w:lang w:val="en-GB"/>
            </w:rPr>
            <w:tab/>
          </w:r>
          <w:r>
            <w:rPr>
              <w:noProof/>
            </w:rPr>
            <w:t>Database constraints</w:t>
          </w:r>
          <w:r>
            <w:rPr>
              <w:noProof/>
            </w:rPr>
            <w:tab/>
          </w:r>
          <w:r>
            <w:rPr>
              <w:noProof/>
            </w:rPr>
            <w:fldChar w:fldCharType="begin"/>
          </w:r>
          <w:r>
            <w:rPr>
              <w:noProof/>
            </w:rPr>
            <w:instrText xml:space="preserve"> PAGEREF _Toc292726025 \h </w:instrText>
          </w:r>
          <w:r>
            <w:rPr>
              <w:noProof/>
            </w:rPr>
          </w:r>
          <w:r>
            <w:rPr>
              <w:noProof/>
            </w:rPr>
            <w:fldChar w:fldCharType="separate"/>
          </w:r>
          <w:r>
            <w:rPr>
              <w:noProof/>
            </w:rPr>
            <w:t>11</w:t>
          </w:r>
          <w:r>
            <w:rPr>
              <w:noProof/>
            </w:rPr>
            <w:fldChar w:fldCharType="end"/>
          </w:r>
        </w:p>
        <w:p w14:paraId="1E765AB3" w14:textId="77777777" w:rsidR="00D6121D" w:rsidRDefault="00D6121D">
          <w:pPr>
            <w:pStyle w:val="TOC3"/>
            <w:tabs>
              <w:tab w:val="left" w:pos="1136"/>
              <w:tab w:val="right" w:leader="dot" w:pos="9350"/>
            </w:tabs>
            <w:rPr>
              <w:noProof/>
              <w:sz w:val="24"/>
              <w:szCs w:val="24"/>
              <w:lang w:val="en-GB"/>
            </w:rPr>
          </w:pPr>
          <w:r>
            <w:rPr>
              <w:noProof/>
            </w:rPr>
            <w:lastRenderedPageBreak/>
            <w:t>4.1.2</w:t>
          </w:r>
          <w:r>
            <w:rPr>
              <w:noProof/>
              <w:sz w:val="24"/>
              <w:szCs w:val="24"/>
              <w:lang w:val="en-GB"/>
            </w:rPr>
            <w:tab/>
          </w:r>
          <w:r>
            <w:rPr>
              <w:noProof/>
            </w:rPr>
            <w:t>Current database</w:t>
          </w:r>
          <w:r>
            <w:rPr>
              <w:noProof/>
            </w:rPr>
            <w:tab/>
          </w:r>
          <w:r>
            <w:rPr>
              <w:noProof/>
            </w:rPr>
            <w:fldChar w:fldCharType="begin"/>
          </w:r>
          <w:r>
            <w:rPr>
              <w:noProof/>
            </w:rPr>
            <w:instrText xml:space="preserve"> PAGEREF _Toc292726026 \h </w:instrText>
          </w:r>
          <w:r>
            <w:rPr>
              <w:noProof/>
            </w:rPr>
          </w:r>
          <w:r>
            <w:rPr>
              <w:noProof/>
            </w:rPr>
            <w:fldChar w:fldCharType="separate"/>
          </w:r>
          <w:r>
            <w:rPr>
              <w:noProof/>
            </w:rPr>
            <w:t>11</w:t>
          </w:r>
          <w:r>
            <w:rPr>
              <w:noProof/>
            </w:rPr>
            <w:fldChar w:fldCharType="end"/>
          </w:r>
        </w:p>
        <w:p w14:paraId="3D8234E8" w14:textId="77777777" w:rsidR="00D6121D" w:rsidRDefault="00D6121D">
          <w:pPr>
            <w:pStyle w:val="TOC3"/>
            <w:tabs>
              <w:tab w:val="left" w:pos="1136"/>
              <w:tab w:val="right" w:leader="dot" w:pos="9350"/>
            </w:tabs>
            <w:rPr>
              <w:noProof/>
              <w:sz w:val="24"/>
              <w:szCs w:val="24"/>
              <w:lang w:val="en-GB"/>
            </w:rPr>
          </w:pPr>
          <w:r>
            <w:rPr>
              <w:noProof/>
            </w:rPr>
            <w:t>4.1.3</w:t>
          </w:r>
          <w:r>
            <w:rPr>
              <w:noProof/>
              <w:sz w:val="24"/>
              <w:szCs w:val="24"/>
              <w:lang w:val="en-GB"/>
            </w:rPr>
            <w:tab/>
          </w:r>
          <w:r>
            <w:rPr>
              <w:noProof/>
            </w:rPr>
            <w:t>Database selection</w:t>
          </w:r>
          <w:r>
            <w:rPr>
              <w:noProof/>
            </w:rPr>
            <w:tab/>
          </w:r>
          <w:r>
            <w:rPr>
              <w:noProof/>
            </w:rPr>
            <w:fldChar w:fldCharType="begin"/>
          </w:r>
          <w:r>
            <w:rPr>
              <w:noProof/>
            </w:rPr>
            <w:instrText xml:space="preserve"> PAGEREF _Toc292726027 \h </w:instrText>
          </w:r>
          <w:r>
            <w:rPr>
              <w:noProof/>
            </w:rPr>
          </w:r>
          <w:r>
            <w:rPr>
              <w:noProof/>
            </w:rPr>
            <w:fldChar w:fldCharType="separate"/>
          </w:r>
          <w:r>
            <w:rPr>
              <w:noProof/>
            </w:rPr>
            <w:t>11</w:t>
          </w:r>
          <w:r>
            <w:rPr>
              <w:noProof/>
            </w:rPr>
            <w:fldChar w:fldCharType="end"/>
          </w:r>
        </w:p>
        <w:p w14:paraId="473484BE" w14:textId="77777777" w:rsidR="00D6121D" w:rsidRDefault="00D6121D">
          <w:pPr>
            <w:pStyle w:val="TOC3"/>
            <w:tabs>
              <w:tab w:val="left" w:pos="1136"/>
              <w:tab w:val="right" w:leader="dot" w:pos="9350"/>
            </w:tabs>
            <w:rPr>
              <w:noProof/>
              <w:sz w:val="24"/>
              <w:szCs w:val="24"/>
              <w:lang w:val="en-GB"/>
            </w:rPr>
          </w:pPr>
          <w:r>
            <w:rPr>
              <w:noProof/>
            </w:rPr>
            <w:t>4.1.4</w:t>
          </w:r>
          <w:r>
            <w:rPr>
              <w:noProof/>
              <w:sz w:val="24"/>
              <w:szCs w:val="24"/>
              <w:lang w:val="en-GB"/>
            </w:rPr>
            <w:tab/>
          </w:r>
          <w:r>
            <w:rPr>
              <w:noProof/>
            </w:rPr>
            <w:t>Provided tables</w:t>
          </w:r>
          <w:r>
            <w:rPr>
              <w:noProof/>
            </w:rPr>
            <w:tab/>
          </w:r>
          <w:r>
            <w:rPr>
              <w:noProof/>
            </w:rPr>
            <w:fldChar w:fldCharType="begin"/>
          </w:r>
          <w:r>
            <w:rPr>
              <w:noProof/>
            </w:rPr>
            <w:instrText xml:space="preserve"> PAGEREF _Toc292726028 \h </w:instrText>
          </w:r>
          <w:r>
            <w:rPr>
              <w:noProof/>
            </w:rPr>
          </w:r>
          <w:r>
            <w:rPr>
              <w:noProof/>
            </w:rPr>
            <w:fldChar w:fldCharType="separate"/>
          </w:r>
          <w:r>
            <w:rPr>
              <w:noProof/>
            </w:rPr>
            <w:t>12</w:t>
          </w:r>
          <w:r>
            <w:rPr>
              <w:noProof/>
            </w:rPr>
            <w:fldChar w:fldCharType="end"/>
          </w:r>
        </w:p>
        <w:p w14:paraId="44D54C68" w14:textId="77777777" w:rsidR="00D6121D" w:rsidRDefault="00D6121D">
          <w:pPr>
            <w:pStyle w:val="TOC3"/>
            <w:tabs>
              <w:tab w:val="left" w:pos="1136"/>
              <w:tab w:val="right" w:leader="dot" w:pos="9350"/>
            </w:tabs>
            <w:rPr>
              <w:noProof/>
              <w:sz w:val="24"/>
              <w:szCs w:val="24"/>
              <w:lang w:val="en-GB"/>
            </w:rPr>
          </w:pPr>
          <w:r>
            <w:rPr>
              <w:noProof/>
            </w:rPr>
            <w:t>4.1.5</w:t>
          </w:r>
          <w:r>
            <w:rPr>
              <w:noProof/>
              <w:sz w:val="24"/>
              <w:szCs w:val="24"/>
              <w:lang w:val="en-GB"/>
            </w:rPr>
            <w:tab/>
          </w:r>
          <w:r>
            <w:rPr>
              <w:noProof/>
            </w:rPr>
            <w:t>Unused tables</w:t>
          </w:r>
          <w:r>
            <w:rPr>
              <w:noProof/>
            </w:rPr>
            <w:tab/>
          </w:r>
          <w:r>
            <w:rPr>
              <w:noProof/>
            </w:rPr>
            <w:fldChar w:fldCharType="begin"/>
          </w:r>
          <w:r>
            <w:rPr>
              <w:noProof/>
            </w:rPr>
            <w:instrText xml:space="preserve"> PAGEREF _Toc292726029 \h </w:instrText>
          </w:r>
          <w:r>
            <w:rPr>
              <w:noProof/>
            </w:rPr>
          </w:r>
          <w:r>
            <w:rPr>
              <w:noProof/>
            </w:rPr>
            <w:fldChar w:fldCharType="separate"/>
          </w:r>
          <w:r>
            <w:rPr>
              <w:noProof/>
            </w:rPr>
            <w:t>14</w:t>
          </w:r>
          <w:r>
            <w:rPr>
              <w:noProof/>
            </w:rPr>
            <w:fldChar w:fldCharType="end"/>
          </w:r>
        </w:p>
        <w:p w14:paraId="45E11463" w14:textId="77777777" w:rsidR="00D6121D" w:rsidRDefault="00D6121D">
          <w:pPr>
            <w:pStyle w:val="TOC3"/>
            <w:tabs>
              <w:tab w:val="left" w:pos="1136"/>
              <w:tab w:val="right" w:leader="dot" w:pos="9350"/>
            </w:tabs>
            <w:rPr>
              <w:noProof/>
              <w:sz w:val="24"/>
              <w:szCs w:val="24"/>
              <w:lang w:val="en-GB"/>
            </w:rPr>
          </w:pPr>
          <w:r>
            <w:rPr>
              <w:noProof/>
            </w:rPr>
            <w:t>4.1.6</w:t>
          </w:r>
          <w:r>
            <w:rPr>
              <w:noProof/>
              <w:sz w:val="24"/>
              <w:szCs w:val="24"/>
              <w:lang w:val="en-GB"/>
            </w:rPr>
            <w:tab/>
          </w:r>
          <w:r>
            <w:rPr>
              <w:noProof/>
            </w:rPr>
            <w:t>Additional tables</w:t>
          </w:r>
          <w:r>
            <w:rPr>
              <w:noProof/>
            </w:rPr>
            <w:tab/>
          </w:r>
          <w:r>
            <w:rPr>
              <w:noProof/>
            </w:rPr>
            <w:fldChar w:fldCharType="begin"/>
          </w:r>
          <w:r>
            <w:rPr>
              <w:noProof/>
            </w:rPr>
            <w:instrText xml:space="preserve"> PAGEREF _Toc292726030 \h </w:instrText>
          </w:r>
          <w:r>
            <w:rPr>
              <w:noProof/>
            </w:rPr>
          </w:r>
          <w:r>
            <w:rPr>
              <w:noProof/>
            </w:rPr>
            <w:fldChar w:fldCharType="separate"/>
          </w:r>
          <w:r>
            <w:rPr>
              <w:noProof/>
            </w:rPr>
            <w:t>15</w:t>
          </w:r>
          <w:r>
            <w:rPr>
              <w:noProof/>
            </w:rPr>
            <w:fldChar w:fldCharType="end"/>
          </w:r>
        </w:p>
        <w:p w14:paraId="66D7F54D" w14:textId="77777777" w:rsidR="00D6121D" w:rsidRDefault="00D6121D">
          <w:pPr>
            <w:pStyle w:val="TOC2"/>
            <w:tabs>
              <w:tab w:val="left" w:pos="749"/>
              <w:tab w:val="right" w:leader="dot" w:pos="9350"/>
            </w:tabs>
            <w:rPr>
              <w:noProof/>
              <w:sz w:val="24"/>
              <w:szCs w:val="24"/>
              <w:lang w:val="en-GB"/>
            </w:rPr>
          </w:pPr>
          <w:r>
            <w:rPr>
              <w:noProof/>
            </w:rPr>
            <w:t>4.2</w:t>
          </w:r>
          <w:r>
            <w:rPr>
              <w:noProof/>
              <w:sz w:val="24"/>
              <w:szCs w:val="24"/>
              <w:lang w:val="en-GB"/>
            </w:rPr>
            <w:tab/>
          </w:r>
          <w:r>
            <w:rPr>
              <w:noProof/>
            </w:rPr>
            <w:t>Interface design</w:t>
          </w:r>
          <w:r>
            <w:rPr>
              <w:noProof/>
            </w:rPr>
            <w:tab/>
          </w:r>
          <w:r>
            <w:rPr>
              <w:noProof/>
            </w:rPr>
            <w:fldChar w:fldCharType="begin"/>
          </w:r>
          <w:r>
            <w:rPr>
              <w:noProof/>
            </w:rPr>
            <w:instrText xml:space="preserve"> PAGEREF _Toc292726031 \h </w:instrText>
          </w:r>
          <w:r>
            <w:rPr>
              <w:noProof/>
            </w:rPr>
          </w:r>
          <w:r>
            <w:rPr>
              <w:noProof/>
            </w:rPr>
            <w:fldChar w:fldCharType="separate"/>
          </w:r>
          <w:r>
            <w:rPr>
              <w:noProof/>
            </w:rPr>
            <w:t>15</w:t>
          </w:r>
          <w:r>
            <w:rPr>
              <w:noProof/>
            </w:rPr>
            <w:fldChar w:fldCharType="end"/>
          </w:r>
        </w:p>
        <w:p w14:paraId="05EA74ED" w14:textId="77777777" w:rsidR="00D6121D" w:rsidRDefault="00D6121D">
          <w:pPr>
            <w:pStyle w:val="TOC3"/>
            <w:tabs>
              <w:tab w:val="left" w:pos="1136"/>
              <w:tab w:val="right" w:leader="dot" w:pos="9350"/>
            </w:tabs>
            <w:rPr>
              <w:noProof/>
              <w:sz w:val="24"/>
              <w:szCs w:val="24"/>
              <w:lang w:val="en-GB"/>
            </w:rPr>
          </w:pPr>
          <w:r>
            <w:rPr>
              <w:noProof/>
            </w:rPr>
            <w:t>4.2.1</w:t>
          </w:r>
          <w:r>
            <w:rPr>
              <w:noProof/>
              <w:sz w:val="24"/>
              <w:szCs w:val="24"/>
              <w:lang w:val="en-GB"/>
            </w:rPr>
            <w:tab/>
          </w:r>
          <w:r>
            <w:rPr>
              <w:noProof/>
            </w:rPr>
            <w:t>Background of interface design</w:t>
          </w:r>
          <w:r>
            <w:rPr>
              <w:noProof/>
            </w:rPr>
            <w:tab/>
          </w:r>
          <w:r>
            <w:rPr>
              <w:noProof/>
            </w:rPr>
            <w:fldChar w:fldCharType="begin"/>
          </w:r>
          <w:r>
            <w:rPr>
              <w:noProof/>
            </w:rPr>
            <w:instrText xml:space="preserve"> PAGEREF _Toc292726032 \h </w:instrText>
          </w:r>
          <w:r>
            <w:rPr>
              <w:noProof/>
            </w:rPr>
          </w:r>
          <w:r>
            <w:rPr>
              <w:noProof/>
            </w:rPr>
            <w:fldChar w:fldCharType="separate"/>
          </w:r>
          <w:r>
            <w:rPr>
              <w:noProof/>
            </w:rPr>
            <w:t>15</w:t>
          </w:r>
          <w:r>
            <w:rPr>
              <w:noProof/>
            </w:rPr>
            <w:fldChar w:fldCharType="end"/>
          </w:r>
        </w:p>
        <w:p w14:paraId="0E94556F" w14:textId="77777777" w:rsidR="00D6121D" w:rsidRDefault="00D6121D">
          <w:pPr>
            <w:pStyle w:val="TOC3"/>
            <w:tabs>
              <w:tab w:val="left" w:pos="1136"/>
              <w:tab w:val="right" w:leader="dot" w:pos="9350"/>
            </w:tabs>
            <w:rPr>
              <w:noProof/>
              <w:sz w:val="24"/>
              <w:szCs w:val="24"/>
              <w:lang w:val="en-GB"/>
            </w:rPr>
          </w:pPr>
          <w:r>
            <w:rPr>
              <w:noProof/>
            </w:rPr>
            <w:t>4.2.2</w:t>
          </w:r>
          <w:r>
            <w:rPr>
              <w:noProof/>
              <w:sz w:val="24"/>
              <w:szCs w:val="24"/>
              <w:lang w:val="en-GB"/>
            </w:rPr>
            <w:tab/>
          </w:r>
          <w:r>
            <w:rPr>
              <w:noProof/>
            </w:rPr>
            <w:t>Interface study of similar systems</w:t>
          </w:r>
          <w:r>
            <w:rPr>
              <w:noProof/>
            </w:rPr>
            <w:tab/>
          </w:r>
          <w:r>
            <w:rPr>
              <w:noProof/>
            </w:rPr>
            <w:fldChar w:fldCharType="begin"/>
          </w:r>
          <w:r>
            <w:rPr>
              <w:noProof/>
            </w:rPr>
            <w:instrText xml:space="preserve"> PAGEREF _Toc292726033 \h </w:instrText>
          </w:r>
          <w:r>
            <w:rPr>
              <w:noProof/>
            </w:rPr>
          </w:r>
          <w:r>
            <w:rPr>
              <w:noProof/>
            </w:rPr>
            <w:fldChar w:fldCharType="separate"/>
          </w:r>
          <w:r>
            <w:rPr>
              <w:noProof/>
            </w:rPr>
            <w:t>15</w:t>
          </w:r>
          <w:r>
            <w:rPr>
              <w:noProof/>
            </w:rPr>
            <w:fldChar w:fldCharType="end"/>
          </w:r>
        </w:p>
        <w:p w14:paraId="6B9E32AD" w14:textId="77777777" w:rsidR="00D6121D" w:rsidRDefault="00D6121D">
          <w:pPr>
            <w:pStyle w:val="TOC1"/>
            <w:tabs>
              <w:tab w:val="left" w:pos="362"/>
              <w:tab w:val="right" w:leader="dot" w:pos="9350"/>
            </w:tabs>
            <w:rPr>
              <w:noProof/>
              <w:sz w:val="24"/>
              <w:szCs w:val="24"/>
              <w:lang w:val="en-GB"/>
            </w:rPr>
          </w:pPr>
          <w:r>
            <w:rPr>
              <w:noProof/>
            </w:rPr>
            <w:t>5</w:t>
          </w:r>
          <w:r>
            <w:rPr>
              <w:noProof/>
              <w:sz w:val="24"/>
              <w:szCs w:val="24"/>
              <w:lang w:val="en-GB"/>
            </w:rPr>
            <w:tab/>
          </w:r>
          <w:r>
            <w:rPr>
              <w:noProof/>
            </w:rPr>
            <w:t>Implementation</w:t>
          </w:r>
          <w:r>
            <w:rPr>
              <w:noProof/>
            </w:rPr>
            <w:tab/>
          </w:r>
          <w:r>
            <w:rPr>
              <w:noProof/>
            </w:rPr>
            <w:fldChar w:fldCharType="begin"/>
          </w:r>
          <w:r>
            <w:rPr>
              <w:noProof/>
            </w:rPr>
            <w:instrText xml:space="preserve"> PAGEREF _Toc292726034 \h </w:instrText>
          </w:r>
          <w:r>
            <w:rPr>
              <w:noProof/>
            </w:rPr>
          </w:r>
          <w:r>
            <w:rPr>
              <w:noProof/>
            </w:rPr>
            <w:fldChar w:fldCharType="separate"/>
          </w:r>
          <w:r>
            <w:rPr>
              <w:noProof/>
            </w:rPr>
            <w:t>15</w:t>
          </w:r>
          <w:r>
            <w:rPr>
              <w:noProof/>
            </w:rPr>
            <w:fldChar w:fldCharType="end"/>
          </w:r>
        </w:p>
        <w:p w14:paraId="2F0B0F42" w14:textId="77777777" w:rsidR="00D6121D" w:rsidRDefault="00D6121D">
          <w:pPr>
            <w:pStyle w:val="TOC2"/>
            <w:tabs>
              <w:tab w:val="left" w:pos="749"/>
              <w:tab w:val="right" w:leader="dot" w:pos="9350"/>
            </w:tabs>
            <w:rPr>
              <w:noProof/>
              <w:sz w:val="24"/>
              <w:szCs w:val="24"/>
              <w:lang w:val="en-GB"/>
            </w:rPr>
          </w:pPr>
          <w:r>
            <w:rPr>
              <w:noProof/>
            </w:rPr>
            <w:t>5.1</w:t>
          </w:r>
          <w:r>
            <w:rPr>
              <w:noProof/>
              <w:sz w:val="24"/>
              <w:szCs w:val="24"/>
              <w:lang w:val="en-GB"/>
            </w:rPr>
            <w:tab/>
          </w:r>
          <w:r>
            <w:rPr>
              <w:noProof/>
            </w:rPr>
            <w:t>Justifications</w:t>
          </w:r>
          <w:r>
            <w:rPr>
              <w:noProof/>
            </w:rPr>
            <w:tab/>
          </w:r>
          <w:r>
            <w:rPr>
              <w:noProof/>
            </w:rPr>
            <w:fldChar w:fldCharType="begin"/>
          </w:r>
          <w:r>
            <w:rPr>
              <w:noProof/>
            </w:rPr>
            <w:instrText xml:space="preserve"> PAGEREF _Toc292726035 \h </w:instrText>
          </w:r>
          <w:r>
            <w:rPr>
              <w:noProof/>
            </w:rPr>
          </w:r>
          <w:r>
            <w:rPr>
              <w:noProof/>
            </w:rPr>
            <w:fldChar w:fldCharType="separate"/>
          </w:r>
          <w:r>
            <w:rPr>
              <w:noProof/>
            </w:rPr>
            <w:t>16</w:t>
          </w:r>
          <w:r>
            <w:rPr>
              <w:noProof/>
            </w:rPr>
            <w:fldChar w:fldCharType="end"/>
          </w:r>
        </w:p>
        <w:p w14:paraId="56552CEB" w14:textId="77777777" w:rsidR="00D6121D" w:rsidRDefault="00D6121D">
          <w:pPr>
            <w:pStyle w:val="TOC1"/>
            <w:tabs>
              <w:tab w:val="left" w:pos="362"/>
              <w:tab w:val="right" w:leader="dot" w:pos="9350"/>
            </w:tabs>
            <w:rPr>
              <w:noProof/>
              <w:sz w:val="24"/>
              <w:szCs w:val="24"/>
              <w:lang w:val="en-GB"/>
            </w:rPr>
          </w:pPr>
          <w:r>
            <w:rPr>
              <w:noProof/>
            </w:rPr>
            <w:t>6</w:t>
          </w:r>
          <w:r>
            <w:rPr>
              <w:noProof/>
              <w:sz w:val="24"/>
              <w:szCs w:val="24"/>
              <w:lang w:val="en-GB"/>
            </w:rPr>
            <w:tab/>
          </w:r>
          <w:r>
            <w:rPr>
              <w:noProof/>
            </w:rPr>
            <w:t>Evaluation</w:t>
          </w:r>
          <w:r>
            <w:rPr>
              <w:noProof/>
            </w:rPr>
            <w:tab/>
          </w:r>
          <w:r>
            <w:rPr>
              <w:noProof/>
            </w:rPr>
            <w:fldChar w:fldCharType="begin"/>
          </w:r>
          <w:r>
            <w:rPr>
              <w:noProof/>
            </w:rPr>
            <w:instrText xml:space="preserve"> PAGEREF _Toc292726036 \h </w:instrText>
          </w:r>
          <w:r>
            <w:rPr>
              <w:noProof/>
            </w:rPr>
          </w:r>
          <w:r>
            <w:rPr>
              <w:noProof/>
            </w:rPr>
            <w:fldChar w:fldCharType="separate"/>
          </w:r>
          <w:r>
            <w:rPr>
              <w:noProof/>
            </w:rPr>
            <w:t>16</w:t>
          </w:r>
          <w:r>
            <w:rPr>
              <w:noProof/>
            </w:rPr>
            <w:fldChar w:fldCharType="end"/>
          </w:r>
        </w:p>
        <w:p w14:paraId="1CA91A53" w14:textId="77777777" w:rsidR="00D6121D" w:rsidRDefault="00D6121D">
          <w:pPr>
            <w:pStyle w:val="TOC2"/>
            <w:tabs>
              <w:tab w:val="left" w:pos="749"/>
              <w:tab w:val="right" w:leader="dot" w:pos="9350"/>
            </w:tabs>
            <w:rPr>
              <w:noProof/>
              <w:sz w:val="24"/>
              <w:szCs w:val="24"/>
              <w:lang w:val="en-GB"/>
            </w:rPr>
          </w:pPr>
          <w:r>
            <w:rPr>
              <w:noProof/>
            </w:rPr>
            <w:t>6.1</w:t>
          </w:r>
          <w:r>
            <w:rPr>
              <w:noProof/>
              <w:sz w:val="24"/>
              <w:szCs w:val="24"/>
              <w:lang w:val="en-GB"/>
            </w:rPr>
            <w:tab/>
          </w:r>
          <w:r>
            <w:rPr>
              <w:noProof/>
            </w:rPr>
            <w:t>User study</w:t>
          </w:r>
          <w:r>
            <w:rPr>
              <w:noProof/>
            </w:rPr>
            <w:tab/>
          </w:r>
          <w:r>
            <w:rPr>
              <w:noProof/>
            </w:rPr>
            <w:fldChar w:fldCharType="begin"/>
          </w:r>
          <w:r>
            <w:rPr>
              <w:noProof/>
            </w:rPr>
            <w:instrText xml:space="preserve"> PAGEREF _Toc292726037 \h </w:instrText>
          </w:r>
          <w:r>
            <w:rPr>
              <w:noProof/>
            </w:rPr>
          </w:r>
          <w:r>
            <w:rPr>
              <w:noProof/>
            </w:rPr>
            <w:fldChar w:fldCharType="separate"/>
          </w:r>
          <w:r>
            <w:rPr>
              <w:noProof/>
            </w:rPr>
            <w:t>16</w:t>
          </w:r>
          <w:r>
            <w:rPr>
              <w:noProof/>
            </w:rPr>
            <w:fldChar w:fldCharType="end"/>
          </w:r>
        </w:p>
        <w:p w14:paraId="1E63ABA9" w14:textId="77777777" w:rsidR="00D6121D" w:rsidRDefault="00D6121D">
          <w:pPr>
            <w:pStyle w:val="TOC3"/>
            <w:tabs>
              <w:tab w:val="left" w:pos="1136"/>
              <w:tab w:val="right" w:leader="dot" w:pos="9350"/>
            </w:tabs>
            <w:rPr>
              <w:noProof/>
              <w:sz w:val="24"/>
              <w:szCs w:val="24"/>
              <w:lang w:val="en-GB"/>
            </w:rPr>
          </w:pPr>
          <w:r>
            <w:rPr>
              <w:noProof/>
            </w:rPr>
            <w:t>6.1.1</w:t>
          </w:r>
          <w:r>
            <w:rPr>
              <w:noProof/>
              <w:sz w:val="24"/>
              <w:szCs w:val="24"/>
              <w:lang w:val="en-GB"/>
            </w:rPr>
            <w:tab/>
          </w:r>
          <w:r>
            <w:rPr>
              <w:noProof/>
            </w:rPr>
            <w:t>Purpose</w:t>
          </w:r>
          <w:r>
            <w:rPr>
              <w:noProof/>
            </w:rPr>
            <w:tab/>
          </w:r>
          <w:r>
            <w:rPr>
              <w:noProof/>
            </w:rPr>
            <w:fldChar w:fldCharType="begin"/>
          </w:r>
          <w:r>
            <w:rPr>
              <w:noProof/>
            </w:rPr>
            <w:instrText xml:space="preserve"> PAGEREF _Toc292726038 \h </w:instrText>
          </w:r>
          <w:r>
            <w:rPr>
              <w:noProof/>
            </w:rPr>
          </w:r>
          <w:r>
            <w:rPr>
              <w:noProof/>
            </w:rPr>
            <w:fldChar w:fldCharType="separate"/>
          </w:r>
          <w:r>
            <w:rPr>
              <w:noProof/>
            </w:rPr>
            <w:t>16</w:t>
          </w:r>
          <w:r>
            <w:rPr>
              <w:noProof/>
            </w:rPr>
            <w:fldChar w:fldCharType="end"/>
          </w:r>
        </w:p>
        <w:p w14:paraId="70BD2D23" w14:textId="77777777" w:rsidR="00D6121D" w:rsidRDefault="00D6121D">
          <w:pPr>
            <w:pStyle w:val="TOC3"/>
            <w:tabs>
              <w:tab w:val="left" w:pos="1136"/>
              <w:tab w:val="right" w:leader="dot" w:pos="9350"/>
            </w:tabs>
            <w:rPr>
              <w:noProof/>
              <w:sz w:val="24"/>
              <w:szCs w:val="24"/>
              <w:lang w:val="en-GB"/>
            </w:rPr>
          </w:pPr>
          <w:r>
            <w:rPr>
              <w:noProof/>
            </w:rPr>
            <w:t>6.1.2</w:t>
          </w:r>
          <w:r>
            <w:rPr>
              <w:noProof/>
              <w:sz w:val="24"/>
              <w:szCs w:val="24"/>
              <w:lang w:val="en-GB"/>
            </w:rPr>
            <w:tab/>
          </w:r>
          <w:r>
            <w:rPr>
              <w:noProof/>
            </w:rPr>
            <w:t>Design overview</w:t>
          </w:r>
          <w:r>
            <w:rPr>
              <w:noProof/>
            </w:rPr>
            <w:tab/>
          </w:r>
          <w:r>
            <w:rPr>
              <w:noProof/>
            </w:rPr>
            <w:fldChar w:fldCharType="begin"/>
          </w:r>
          <w:r>
            <w:rPr>
              <w:noProof/>
            </w:rPr>
            <w:instrText xml:space="preserve"> PAGEREF _Toc292726039 \h </w:instrText>
          </w:r>
          <w:r>
            <w:rPr>
              <w:noProof/>
            </w:rPr>
          </w:r>
          <w:r>
            <w:rPr>
              <w:noProof/>
            </w:rPr>
            <w:fldChar w:fldCharType="separate"/>
          </w:r>
          <w:r>
            <w:rPr>
              <w:noProof/>
            </w:rPr>
            <w:t>16</w:t>
          </w:r>
          <w:r>
            <w:rPr>
              <w:noProof/>
            </w:rPr>
            <w:fldChar w:fldCharType="end"/>
          </w:r>
        </w:p>
        <w:p w14:paraId="24798124" w14:textId="77777777" w:rsidR="00D6121D" w:rsidRDefault="00D6121D">
          <w:pPr>
            <w:pStyle w:val="TOC3"/>
            <w:tabs>
              <w:tab w:val="left" w:pos="1136"/>
              <w:tab w:val="right" w:leader="dot" w:pos="9350"/>
            </w:tabs>
            <w:rPr>
              <w:noProof/>
              <w:sz w:val="24"/>
              <w:szCs w:val="24"/>
              <w:lang w:val="en-GB"/>
            </w:rPr>
          </w:pPr>
          <w:r>
            <w:rPr>
              <w:noProof/>
            </w:rPr>
            <w:t>6.1.3</w:t>
          </w:r>
          <w:r>
            <w:rPr>
              <w:noProof/>
              <w:sz w:val="24"/>
              <w:szCs w:val="24"/>
              <w:lang w:val="en-GB"/>
            </w:rPr>
            <w:tab/>
          </w:r>
          <w:r>
            <w:rPr>
              <w:noProof/>
            </w:rPr>
            <w:t>Method</w:t>
          </w:r>
          <w:r>
            <w:rPr>
              <w:noProof/>
            </w:rPr>
            <w:tab/>
          </w:r>
          <w:r>
            <w:rPr>
              <w:noProof/>
            </w:rPr>
            <w:fldChar w:fldCharType="begin"/>
          </w:r>
          <w:r>
            <w:rPr>
              <w:noProof/>
            </w:rPr>
            <w:instrText xml:space="preserve"> PAGEREF _Toc292726040 \h </w:instrText>
          </w:r>
          <w:r>
            <w:rPr>
              <w:noProof/>
            </w:rPr>
          </w:r>
          <w:r>
            <w:rPr>
              <w:noProof/>
            </w:rPr>
            <w:fldChar w:fldCharType="separate"/>
          </w:r>
          <w:r>
            <w:rPr>
              <w:noProof/>
            </w:rPr>
            <w:t>16</w:t>
          </w:r>
          <w:r>
            <w:rPr>
              <w:noProof/>
            </w:rPr>
            <w:fldChar w:fldCharType="end"/>
          </w:r>
        </w:p>
        <w:p w14:paraId="645C0B6E" w14:textId="77777777" w:rsidR="00D6121D" w:rsidRDefault="00D6121D">
          <w:pPr>
            <w:pStyle w:val="TOC3"/>
            <w:tabs>
              <w:tab w:val="left" w:pos="1136"/>
              <w:tab w:val="right" w:leader="dot" w:pos="9350"/>
            </w:tabs>
            <w:rPr>
              <w:noProof/>
              <w:sz w:val="24"/>
              <w:szCs w:val="24"/>
              <w:lang w:val="en-GB"/>
            </w:rPr>
          </w:pPr>
          <w:r>
            <w:rPr>
              <w:noProof/>
            </w:rPr>
            <w:t>6.1.4</w:t>
          </w:r>
          <w:r>
            <w:rPr>
              <w:noProof/>
              <w:sz w:val="24"/>
              <w:szCs w:val="24"/>
              <w:lang w:val="en-GB"/>
            </w:rPr>
            <w:tab/>
          </w:r>
          <w:r>
            <w:rPr>
              <w:noProof/>
            </w:rPr>
            <w:t>Results</w:t>
          </w:r>
          <w:r>
            <w:rPr>
              <w:noProof/>
            </w:rPr>
            <w:tab/>
          </w:r>
          <w:r>
            <w:rPr>
              <w:noProof/>
            </w:rPr>
            <w:fldChar w:fldCharType="begin"/>
          </w:r>
          <w:r>
            <w:rPr>
              <w:noProof/>
            </w:rPr>
            <w:instrText xml:space="preserve"> PAGEREF _Toc292726041 \h </w:instrText>
          </w:r>
          <w:r>
            <w:rPr>
              <w:noProof/>
            </w:rPr>
          </w:r>
          <w:r>
            <w:rPr>
              <w:noProof/>
            </w:rPr>
            <w:fldChar w:fldCharType="separate"/>
          </w:r>
          <w:r>
            <w:rPr>
              <w:noProof/>
            </w:rPr>
            <w:t>18</w:t>
          </w:r>
          <w:r>
            <w:rPr>
              <w:noProof/>
            </w:rPr>
            <w:fldChar w:fldCharType="end"/>
          </w:r>
        </w:p>
        <w:p w14:paraId="3A2F747F" w14:textId="77777777" w:rsidR="00D6121D" w:rsidRDefault="00D6121D">
          <w:pPr>
            <w:pStyle w:val="TOC3"/>
            <w:tabs>
              <w:tab w:val="left" w:pos="1136"/>
              <w:tab w:val="right" w:leader="dot" w:pos="9350"/>
            </w:tabs>
            <w:rPr>
              <w:noProof/>
              <w:sz w:val="24"/>
              <w:szCs w:val="24"/>
              <w:lang w:val="en-GB"/>
            </w:rPr>
          </w:pPr>
          <w:r>
            <w:rPr>
              <w:noProof/>
            </w:rPr>
            <w:t>6.1.5</w:t>
          </w:r>
          <w:r>
            <w:rPr>
              <w:noProof/>
              <w:sz w:val="24"/>
              <w:szCs w:val="24"/>
              <w:lang w:val="en-GB"/>
            </w:rPr>
            <w:tab/>
          </w:r>
          <w:r>
            <w:rPr>
              <w:noProof/>
            </w:rPr>
            <w:t>Discussion</w:t>
          </w:r>
          <w:r>
            <w:rPr>
              <w:noProof/>
            </w:rPr>
            <w:tab/>
          </w:r>
          <w:r>
            <w:rPr>
              <w:noProof/>
            </w:rPr>
            <w:fldChar w:fldCharType="begin"/>
          </w:r>
          <w:r>
            <w:rPr>
              <w:noProof/>
            </w:rPr>
            <w:instrText xml:space="preserve"> PAGEREF _Toc292726042 \h </w:instrText>
          </w:r>
          <w:r>
            <w:rPr>
              <w:noProof/>
            </w:rPr>
          </w:r>
          <w:r>
            <w:rPr>
              <w:noProof/>
            </w:rPr>
            <w:fldChar w:fldCharType="separate"/>
          </w:r>
          <w:r>
            <w:rPr>
              <w:noProof/>
            </w:rPr>
            <w:t>21</w:t>
          </w:r>
          <w:r>
            <w:rPr>
              <w:noProof/>
            </w:rPr>
            <w:fldChar w:fldCharType="end"/>
          </w:r>
        </w:p>
        <w:p w14:paraId="4994F770" w14:textId="77777777" w:rsidR="00D6121D" w:rsidRDefault="00D6121D">
          <w:pPr>
            <w:pStyle w:val="TOC3"/>
            <w:tabs>
              <w:tab w:val="left" w:pos="1136"/>
              <w:tab w:val="right" w:leader="dot" w:pos="9350"/>
            </w:tabs>
            <w:rPr>
              <w:noProof/>
              <w:sz w:val="24"/>
              <w:szCs w:val="24"/>
              <w:lang w:val="en-GB"/>
            </w:rPr>
          </w:pPr>
          <w:r>
            <w:rPr>
              <w:noProof/>
            </w:rPr>
            <w:t>6.1.6</w:t>
          </w:r>
          <w:r>
            <w:rPr>
              <w:noProof/>
              <w:sz w:val="24"/>
              <w:szCs w:val="24"/>
              <w:lang w:val="en-GB"/>
            </w:rPr>
            <w:tab/>
          </w:r>
          <w:r>
            <w:rPr>
              <w:noProof/>
            </w:rPr>
            <w:t>Conclusion</w:t>
          </w:r>
          <w:r>
            <w:rPr>
              <w:noProof/>
            </w:rPr>
            <w:tab/>
          </w:r>
          <w:r>
            <w:rPr>
              <w:noProof/>
            </w:rPr>
            <w:fldChar w:fldCharType="begin"/>
          </w:r>
          <w:r>
            <w:rPr>
              <w:noProof/>
            </w:rPr>
            <w:instrText xml:space="preserve"> PAGEREF _Toc292726043 \h </w:instrText>
          </w:r>
          <w:r>
            <w:rPr>
              <w:noProof/>
            </w:rPr>
          </w:r>
          <w:r>
            <w:rPr>
              <w:noProof/>
            </w:rPr>
            <w:fldChar w:fldCharType="separate"/>
          </w:r>
          <w:r>
            <w:rPr>
              <w:noProof/>
            </w:rPr>
            <w:t>22</w:t>
          </w:r>
          <w:r>
            <w:rPr>
              <w:noProof/>
            </w:rPr>
            <w:fldChar w:fldCharType="end"/>
          </w:r>
        </w:p>
        <w:p w14:paraId="72E57294" w14:textId="77777777" w:rsidR="00D6121D" w:rsidRDefault="00D6121D">
          <w:pPr>
            <w:pStyle w:val="TOC2"/>
            <w:tabs>
              <w:tab w:val="left" w:pos="749"/>
              <w:tab w:val="right" w:leader="dot" w:pos="9350"/>
            </w:tabs>
            <w:rPr>
              <w:noProof/>
              <w:sz w:val="24"/>
              <w:szCs w:val="24"/>
              <w:lang w:val="en-GB"/>
            </w:rPr>
          </w:pPr>
          <w:r>
            <w:rPr>
              <w:noProof/>
            </w:rPr>
            <w:t>6.2</w:t>
          </w:r>
          <w:r>
            <w:rPr>
              <w:noProof/>
              <w:sz w:val="24"/>
              <w:szCs w:val="24"/>
              <w:lang w:val="en-GB"/>
            </w:rPr>
            <w:tab/>
          </w:r>
          <w:r>
            <w:rPr>
              <w:noProof/>
            </w:rPr>
            <w:t>WCAG evaluation</w:t>
          </w:r>
          <w:r>
            <w:rPr>
              <w:noProof/>
            </w:rPr>
            <w:tab/>
          </w:r>
          <w:r>
            <w:rPr>
              <w:noProof/>
            </w:rPr>
            <w:fldChar w:fldCharType="begin"/>
          </w:r>
          <w:r>
            <w:rPr>
              <w:noProof/>
            </w:rPr>
            <w:instrText xml:space="preserve"> PAGEREF _Toc292726044 \h </w:instrText>
          </w:r>
          <w:r>
            <w:rPr>
              <w:noProof/>
            </w:rPr>
          </w:r>
          <w:r>
            <w:rPr>
              <w:noProof/>
            </w:rPr>
            <w:fldChar w:fldCharType="separate"/>
          </w:r>
          <w:r>
            <w:rPr>
              <w:noProof/>
            </w:rPr>
            <w:t>22</w:t>
          </w:r>
          <w:r>
            <w:rPr>
              <w:noProof/>
            </w:rPr>
            <w:fldChar w:fldCharType="end"/>
          </w:r>
        </w:p>
        <w:p w14:paraId="6769915F" w14:textId="77777777" w:rsidR="00D6121D" w:rsidRDefault="00D6121D">
          <w:pPr>
            <w:pStyle w:val="TOC1"/>
            <w:tabs>
              <w:tab w:val="left" w:pos="362"/>
              <w:tab w:val="right" w:leader="dot" w:pos="9350"/>
            </w:tabs>
            <w:rPr>
              <w:noProof/>
              <w:sz w:val="24"/>
              <w:szCs w:val="24"/>
              <w:lang w:val="en-GB"/>
            </w:rPr>
          </w:pPr>
          <w:r>
            <w:rPr>
              <w:noProof/>
            </w:rPr>
            <w:t>7</w:t>
          </w:r>
          <w:r>
            <w:rPr>
              <w:noProof/>
              <w:sz w:val="24"/>
              <w:szCs w:val="24"/>
              <w:lang w:val="en-GB"/>
            </w:rPr>
            <w:tab/>
          </w:r>
          <w:r>
            <w:rPr>
              <w:noProof/>
            </w:rPr>
            <w:t>Conclusion</w:t>
          </w:r>
          <w:r>
            <w:rPr>
              <w:noProof/>
            </w:rPr>
            <w:tab/>
          </w:r>
          <w:r>
            <w:rPr>
              <w:noProof/>
            </w:rPr>
            <w:fldChar w:fldCharType="begin"/>
          </w:r>
          <w:r>
            <w:rPr>
              <w:noProof/>
            </w:rPr>
            <w:instrText xml:space="preserve"> PAGEREF _Toc292726045 \h </w:instrText>
          </w:r>
          <w:r>
            <w:rPr>
              <w:noProof/>
            </w:rPr>
          </w:r>
          <w:r>
            <w:rPr>
              <w:noProof/>
            </w:rPr>
            <w:fldChar w:fldCharType="separate"/>
          </w:r>
          <w:r>
            <w:rPr>
              <w:noProof/>
            </w:rPr>
            <w:t>22</w:t>
          </w:r>
          <w:r>
            <w:rPr>
              <w:noProof/>
            </w:rPr>
            <w:fldChar w:fldCharType="end"/>
          </w:r>
        </w:p>
        <w:p w14:paraId="57FAE238" w14:textId="77777777" w:rsidR="00D6121D" w:rsidRDefault="00D6121D">
          <w:pPr>
            <w:pStyle w:val="TOC2"/>
            <w:tabs>
              <w:tab w:val="left" w:pos="749"/>
              <w:tab w:val="right" w:leader="dot" w:pos="9350"/>
            </w:tabs>
            <w:rPr>
              <w:noProof/>
              <w:sz w:val="24"/>
              <w:szCs w:val="24"/>
              <w:lang w:val="en-GB"/>
            </w:rPr>
          </w:pPr>
          <w:r>
            <w:rPr>
              <w:noProof/>
            </w:rPr>
            <w:t>7.1</w:t>
          </w:r>
          <w:r>
            <w:rPr>
              <w:noProof/>
              <w:sz w:val="24"/>
              <w:szCs w:val="24"/>
              <w:lang w:val="en-GB"/>
            </w:rPr>
            <w:tab/>
          </w:r>
          <w:r>
            <w:rPr>
              <w:noProof/>
            </w:rPr>
            <w:t>Reflection on project processes and outcomes</w:t>
          </w:r>
          <w:r>
            <w:rPr>
              <w:noProof/>
            </w:rPr>
            <w:tab/>
          </w:r>
          <w:r>
            <w:rPr>
              <w:noProof/>
            </w:rPr>
            <w:fldChar w:fldCharType="begin"/>
          </w:r>
          <w:r>
            <w:rPr>
              <w:noProof/>
            </w:rPr>
            <w:instrText xml:space="preserve"> PAGEREF _Toc292726046 \h </w:instrText>
          </w:r>
          <w:r>
            <w:rPr>
              <w:noProof/>
            </w:rPr>
          </w:r>
          <w:r>
            <w:rPr>
              <w:noProof/>
            </w:rPr>
            <w:fldChar w:fldCharType="separate"/>
          </w:r>
          <w:r>
            <w:rPr>
              <w:noProof/>
            </w:rPr>
            <w:t>22</w:t>
          </w:r>
          <w:r>
            <w:rPr>
              <w:noProof/>
            </w:rPr>
            <w:fldChar w:fldCharType="end"/>
          </w:r>
        </w:p>
        <w:p w14:paraId="4EC57016" w14:textId="77777777" w:rsidR="00D6121D" w:rsidRDefault="00D6121D">
          <w:pPr>
            <w:pStyle w:val="TOC2"/>
            <w:tabs>
              <w:tab w:val="left" w:pos="749"/>
              <w:tab w:val="right" w:leader="dot" w:pos="9350"/>
            </w:tabs>
            <w:rPr>
              <w:noProof/>
              <w:sz w:val="24"/>
              <w:szCs w:val="24"/>
              <w:lang w:val="en-GB"/>
            </w:rPr>
          </w:pPr>
          <w:r>
            <w:rPr>
              <w:noProof/>
            </w:rPr>
            <w:t>7.2</w:t>
          </w:r>
          <w:r>
            <w:rPr>
              <w:noProof/>
              <w:sz w:val="24"/>
              <w:szCs w:val="24"/>
              <w:lang w:val="en-GB"/>
            </w:rPr>
            <w:tab/>
          </w:r>
          <w:r>
            <w:rPr>
              <w:noProof/>
            </w:rPr>
            <w:t>Future development</w:t>
          </w:r>
          <w:r>
            <w:rPr>
              <w:noProof/>
            </w:rPr>
            <w:tab/>
          </w:r>
          <w:r>
            <w:rPr>
              <w:noProof/>
            </w:rPr>
            <w:fldChar w:fldCharType="begin"/>
          </w:r>
          <w:r>
            <w:rPr>
              <w:noProof/>
            </w:rPr>
            <w:instrText xml:space="preserve"> PAGEREF _Toc292726047 \h </w:instrText>
          </w:r>
          <w:r>
            <w:rPr>
              <w:noProof/>
            </w:rPr>
          </w:r>
          <w:r>
            <w:rPr>
              <w:noProof/>
            </w:rPr>
            <w:fldChar w:fldCharType="separate"/>
          </w:r>
          <w:r>
            <w:rPr>
              <w:noProof/>
            </w:rPr>
            <w:t>22</w:t>
          </w:r>
          <w:r>
            <w:rPr>
              <w:noProof/>
            </w:rPr>
            <w:fldChar w:fldCharType="end"/>
          </w:r>
        </w:p>
        <w:p w14:paraId="0769CB7F" w14:textId="77777777" w:rsidR="00D6121D" w:rsidRDefault="00D6121D">
          <w:pPr>
            <w:pStyle w:val="TOC1"/>
            <w:tabs>
              <w:tab w:val="right" w:leader="dot" w:pos="9350"/>
            </w:tabs>
            <w:rPr>
              <w:noProof/>
              <w:sz w:val="24"/>
              <w:szCs w:val="24"/>
              <w:lang w:val="en-GB"/>
            </w:rPr>
          </w:pPr>
          <w:r>
            <w:rPr>
              <w:noProof/>
            </w:rPr>
            <w:t>List of References</w:t>
          </w:r>
          <w:r>
            <w:rPr>
              <w:noProof/>
            </w:rPr>
            <w:tab/>
          </w:r>
          <w:r>
            <w:rPr>
              <w:noProof/>
            </w:rPr>
            <w:fldChar w:fldCharType="begin"/>
          </w:r>
          <w:r>
            <w:rPr>
              <w:noProof/>
            </w:rPr>
            <w:instrText xml:space="preserve"> PAGEREF _Toc292726048 \h </w:instrText>
          </w:r>
          <w:r>
            <w:rPr>
              <w:noProof/>
            </w:rPr>
          </w:r>
          <w:r>
            <w:rPr>
              <w:noProof/>
            </w:rPr>
            <w:fldChar w:fldCharType="separate"/>
          </w:r>
          <w:r>
            <w:rPr>
              <w:noProof/>
            </w:rPr>
            <w:t>23</w:t>
          </w:r>
          <w:r>
            <w:rPr>
              <w:noProof/>
            </w:rPr>
            <w:fldChar w:fldCharType="end"/>
          </w:r>
        </w:p>
        <w:p w14:paraId="00B06FE7" w14:textId="77777777" w:rsidR="00D6121D" w:rsidRDefault="00D6121D">
          <w:pPr>
            <w:pStyle w:val="TOC1"/>
            <w:tabs>
              <w:tab w:val="right" w:leader="dot" w:pos="9350"/>
            </w:tabs>
            <w:rPr>
              <w:noProof/>
              <w:sz w:val="24"/>
              <w:szCs w:val="24"/>
              <w:lang w:val="en-GB"/>
            </w:rPr>
          </w:pPr>
          <w:r>
            <w:rPr>
              <w:noProof/>
            </w:rPr>
            <w:t>Appendix A - External Materials</w:t>
          </w:r>
          <w:r>
            <w:rPr>
              <w:noProof/>
            </w:rPr>
            <w:tab/>
          </w:r>
          <w:r>
            <w:rPr>
              <w:noProof/>
            </w:rPr>
            <w:fldChar w:fldCharType="begin"/>
          </w:r>
          <w:r>
            <w:rPr>
              <w:noProof/>
            </w:rPr>
            <w:instrText xml:space="preserve"> PAGEREF _Toc292726049 \h </w:instrText>
          </w:r>
          <w:r>
            <w:rPr>
              <w:noProof/>
            </w:rPr>
          </w:r>
          <w:r>
            <w:rPr>
              <w:noProof/>
            </w:rPr>
            <w:fldChar w:fldCharType="separate"/>
          </w:r>
          <w:r>
            <w:rPr>
              <w:noProof/>
            </w:rPr>
            <w:t>24</w:t>
          </w:r>
          <w:r>
            <w:rPr>
              <w:noProof/>
            </w:rPr>
            <w:fldChar w:fldCharType="end"/>
          </w:r>
        </w:p>
        <w:p w14:paraId="0BC19D34" w14:textId="77777777" w:rsidR="00D6121D" w:rsidRDefault="00D6121D">
          <w:pPr>
            <w:pStyle w:val="TOC1"/>
            <w:tabs>
              <w:tab w:val="right" w:leader="dot" w:pos="9350"/>
            </w:tabs>
            <w:rPr>
              <w:noProof/>
              <w:sz w:val="24"/>
              <w:szCs w:val="24"/>
              <w:lang w:val="en-GB"/>
            </w:rPr>
          </w:pPr>
          <w:r>
            <w:rPr>
              <w:noProof/>
            </w:rPr>
            <w:t>Appendix B - Ethical Issues Addressed</w:t>
          </w:r>
          <w:r>
            <w:rPr>
              <w:noProof/>
            </w:rPr>
            <w:tab/>
          </w:r>
          <w:r>
            <w:rPr>
              <w:noProof/>
            </w:rPr>
            <w:fldChar w:fldCharType="begin"/>
          </w:r>
          <w:r>
            <w:rPr>
              <w:noProof/>
            </w:rPr>
            <w:instrText xml:space="preserve"> PAGEREF _Toc292726050 \h </w:instrText>
          </w:r>
          <w:r>
            <w:rPr>
              <w:noProof/>
            </w:rPr>
          </w:r>
          <w:r>
            <w:rPr>
              <w:noProof/>
            </w:rPr>
            <w:fldChar w:fldCharType="separate"/>
          </w:r>
          <w:r>
            <w:rPr>
              <w:noProof/>
            </w:rPr>
            <w:t>25</w:t>
          </w:r>
          <w:r>
            <w:rPr>
              <w:noProof/>
            </w:rPr>
            <w:fldChar w:fldCharType="end"/>
          </w:r>
        </w:p>
        <w:p w14:paraId="1DB894C8" w14:textId="77777777" w:rsidR="00D6121D" w:rsidRDefault="00D6121D">
          <w:pPr>
            <w:pStyle w:val="TOC1"/>
            <w:tabs>
              <w:tab w:val="right" w:leader="dot" w:pos="9350"/>
            </w:tabs>
            <w:rPr>
              <w:noProof/>
              <w:sz w:val="24"/>
              <w:szCs w:val="24"/>
              <w:lang w:val="en-GB"/>
            </w:rPr>
          </w:pPr>
          <w:r>
            <w:rPr>
              <w:noProof/>
            </w:rPr>
            <w:t>Appendix C – Project Information Sheet for user study participants</w:t>
          </w:r>
          <w:r>
            <w:rPr>
              <w:noProof/>
            </w:rPr>
            <w:tab/>
          </w:r>
          <w:r>
            <w:rPr>
              <w:noProof/>
            </w:rPr>
            <w:fldChar w:fldCharType="begin"/>
          </w:r>
          <w:r>
            <w:rPr>
              <w:noProof/>
            </w:rPr>
            <w:instrText xml:space="preserve"> PAGEREF _Toc292726051 \h </w:instrText>
          </w:r>
          <w:r>
            <w:rPr>
              <w:noProof/>
            </w:rPr>
          </w:r>
          <w:r>
            <w:rPr>
              <w:noProof/>
            </w:rPr>
            <w:fldChar w:fldCharType="separate"/>
          </w:r>
          <w:r>
            <w:rPr>
              <w:noProof/>
            </w:rPr>
            <w:t>26</w:t>
          </w:r>
          <w:r>
            <w:rPr>
              <w:noProof/>
            </w:rPr>
            <w:fldChar w:fldCharType="end"/>
          </w:r>
        </w:p>
        <w:p w14:paraId="4D30872C" w14:textId="77777777" w:rsidR="00D6121D" w:rsidRDefault="00D6121D">
          <w:pPr>
            <w:pStyle w:val="TOC1"/>
            <w:tabs>
              <w:tab w:val="right" w:leader="dot" w:pos="9350"/>
            </w:tabs>
            <w:rPr>
              <w:noProof/>
              <w:sz w:val="24"/>
              <w:szCs w:val="24"/>
              <w:lang w:val="en-GB"/>
            </w:rPr>
          </w:pPr>
          <w:r>
            <w:rPr>
              <w:noProof/>
            </w:rPr>
            <w:t>Appendix D – User study task instructions</w:t>
          </w:r>
          <w:r>
            <w:rPr>
              <w:noProof/>
            </w:rPr>
            <w:tab/>
          </w:r>
          <w:r>
            <w:rPr>
              <w:noProof/>
            </w:rPr>
            <w:fldChar w:fldCharType="begin"/>
          </w:r>
          <w:r>
            <w:rPr>
              <w:noProof/>
            </w:rPr>
            <w:instrText xml:space="preserve"> PAGEREF _Toc292726052 \h </w:instrText>
          </w:r>
          <w:r>
            <w:rPr>
              <w:noProof/>
            </w:rPr>
          </w:r>
          <w:r>
            <w:rPr>
              <w:noProof/>
            </w:rPr>
            <w:fldChar w:fldCharType="separate"/>
          </w:r>
          <w:r>
            <w:rPr>
              <w:noProof/>
            </w:rPr>
            <w:t>28</w:t>
          </w:r>
          <w:r>
            <w:rPr>
              <w:noProof/>
            </w:rPr>
            <w:fldChar w:fldCharType="end"/>
          </w:r>
        </w:p>
        <w:p w14:paraId="59BE8241" w14:textId="77777777" w:rsidR="00D6121D" w:rsidRDefault="00D6121D">
          <w:pPr>
            <w:pStyle w:val="TOC1"/>
            <w:tabs>
              <w:tab w:val="right" w:leader="dot" w:pos="9350"/>
            </w:tabs>
            <w:rPr>
              <w:noProof/>
              <w:sz w:val="24"/>
              <w:szCs w:val="24"/>
              <w:lang w:val="en-GB"/>
            </w:rPr>
          </w:pPr>
          <w:r>
            <w:rPr>
              <w:noProof/>
            </w:rPr>
            <w:t>Appendix E – User study questionnaire</w:t>
          </w:r>
          <w:r>
            <w:rPr>
              <w:noProof/>
            </w:rPr>
            <w:tab/>
          </w:r>
          <w:r>
            <w:rPr>
              <w:noProof/>
            </w:rPr>
            <w:fldChar w:fldCharType="begin"/>
          </w:r>
          <w:r>
            <w:rPr>
              <w:noProof/>
            </w:rPr>
            <w:instrText xml:space="preserve"> PAGEREF _Toc292726053 \h </w:instrText>
          </w:r>
          <w:r>
            <w:rPr>
              <w:noProof/>
            </w:rPr>
          </w:r>
          <w:r>
            <w:rPr>
              <w:noProof/>
            </w:rPr>
            <w:fldChar w:fldCharType="separate"/>
          </w:r>
          <w:r>
            <w:rPr>
              <w:noProof/>
            </w:rPr>
            <w:t>29</w:t>
          </w:r>
          <w:r>
            <w:rPr>
              <w:noProof/>
            </w:rPr>
            <w:fldChar w:fldCharType="end"/>
          </w:r>
        </w:p>
        <w:p w14:paraId="7C97E2E8" w14:textId="77777777" w:rsidR="00D6121D" w:rsidRDefault="00D6121D">
          <w:pPr>
            <w:pStyle w:val="TOC1"/>
            <w:tabs>
              <w:tab w:val="right" w:leader="dot" w:pos="9350"/>
            </w:tabs>
            <w:rPr>
              <w:noProof/>
              <w:sz w:val="24"/>
              <w:szCs w:val="24"/>
              <w:lang w:val="en-GB"/>
            </w:rPr>
          </w:pPr>
          <w:r>
            <w:rPr>
              <w:noProof/>
            </w:rPr>
            <w:t>Appendix F – Content Form for user study</w:t>
          </w:r>
          <w:r>
            <w:rPr>
              <w:noProof/>
            </w:rPr>
            <w:tab/>
          </w:r>
          <w:r>
            <w:rPr>
              <w:noProof/>
            </w:rPr>
            <w:fldChar w:fldCharType="begin"/>
          </w:r>
          <w:r>
            <w:rPr>
              <w:noProof/>
            </w:rPr>
            <w:instrText xml:space="preserve"> PAGEREF _Toc292726054 \h </w:instrText>
          </w:r>
          <w:r>
            <w:rPr>
              <w:noProof/>
            </w:rPr>
          </w:r>
          <w:r>
            <w:rPr>
              <w:noProof/>
            </w:rPr>
            <w:fldChar w:fldCharType="separate"/>
          </w:r>
          <w:r>
            <w:rPr>
              <w:noProof/>
            </w:rPr>
            <w:t>30</w:t>
          </w:r>
          <w:r>
            <w:rPr>
              <w:noProof/>
            </w:rPr>
            <w:fldChar w:fldCharType="end"/>
          </w:r>
        </w:p>
        <w:p w14:paraId="1F8CD452" w14:textId="77777777" w:rsidR="0020438B" w:rsidRDefault="001904B5" w:rsidP="001904B5">
          <w:r>
            <w:rPr>
              <w:b/>
              <w:bCs/>
              <w:noProof/>
            </w:rPr>
            <w:fldChar w:fldCharType="end"/>
          </w:r>
        </w:p>
      </w:sdtContent>
    </w:sdt>
    <w:p w14:paraId="6102E502" w14:textId="77777777" w:rsidR="0020438B" w:rsidRPr="0020438B" w:rsidRDefault="0020438B" w:rsidP="0020438B">
      <w:pPr>
        <w:sectPr w:rsidR="0020438B" w:rsidRPr="0020438B" w:rsidSect="003E14C9">
          <w:pgSz w:w="12240" w:h="15840"/>
          <w:pgMar w:top="1440" w:right="1440" w:bottom="1440" w:left="1440" w:header="720" w:footer="720" w:gutter="0"/>
          <w:pgNumType w:fmt="lowerRoman"/>
          <w:cols w:space="720"/>
          <w:titlePg/>
        </w:sectPr>
      </w:pPr>
    </w:p>
    <w:p w14:paraId="47186F2B" w14:textId="53DDB077" w:rsidR="000747B0" w:rsidRPr="001904B5" w:rsidRDefault="00FA6B59" w:rsidP="00697007">
      <w:pPr>
        <w:pStyle w:val="Heading1"/>
        <w:numPr>
          <w:ilvl w:val="0"/>
          <w:numId w:val="16"/>
        </w:numPr>
        <w:pBdr>
          <w:bottom w:val="none" w:sz="0" w:space="0" w:color="auto"/>
        </w:pBdr>
      </w:pPr>
      <w:bookmarkStart w:id="5" w:name="_Toc292725999"/>
      <w:r>
        <w:lastRenderedPageBreak/>
        <w:t>Background</w:t>
      </w:r>
      <w:bookmarkEnd w:id="5"/>
    </w:p>
    <w:p w14:paraId="4D67E7B5" w14:textId="7A8F43D3" w:rsidR="004A4D02" w:rsidRPr="004A4D02" w:rsidRDefault="001904B5" w:rsidP="004A4D02">
      <w:pPr>
        <w:pStyle w:val="Heading2"/>
      </w:pPr>
      <w:bookmarkStart w:id="6" w:name="_Toc292726000"/>
      <w:r>
        <w:t>Problem</w:t>
      </w:r>
      <w:bookmarkEnd w:id="6"/>
    </w:p>
    <w:p w14:paraId="34203E94" w14:textId="77777777" w:rsidR="004327DB" w:rsidRDefault="00751C80" w:rsidP="00304050">
      <w:r>
        <w:t xml:space="preserve">Currently </w:t>
      </w:r>
      <w:r w:rsidR="004A4D02">
        <w:t xml:space="preserve">all </w:t>
      </w:r>
      <w:r>
        <w:t xml:space="preserve">Scrabble players who are based in the United Kingdom </w:t>
      </w:r>
      <w:r w:rsidR="00304050">
        <w:t>are responsible for collating</w:t>
      </w:r>
      <w:r>
        <w:t xml:space="preserve"> their own records </w:t>
      </w:r>
      <w:r w:rsidR="004A4D02">
        <w:t xml:space="preserve">from </w:t>
      </w:r>
      <w:r>
        <w:t>matche</w:t>
      </w:r>
      <w:r w:rsidR="004A4D02">
        <w:t xml:space="preserve">s they have played and from tournaments they have attended. </w:t>
      </w:r>
      <w:r w:rsidR="00304050">
        <w:t xml:space="preserve">These records are then </w:t>
      </w:r>
      <w:r w:rsidR="00CA4456">
        <w:t>sent</w:t>
      </w:r>
      <w:r w:rsidR="00304050">
        <w:t xml:space="preserve"> to the ABSP where they are </w:t>
      </w:r>
      <w:r w:rsidR="00CA4456">
        <w:t xml:space="preserve">added to the existing records. Player ratings are calculated using a bespoke piece of software </w:t>
      </w:r>
      <w:r w:rsidR="009C413C">
        <w:t xml:space="preserve">which must be manually extracted and uploaded to the website by the </w:t>
      </w:r>
      <w:r w:rsidR="00DC4E24">
        <w:t>records</w:t>
      </w:r>
      <w:r w:rsidR="009C413C">
        <w:t xml:space="preserve"> officer.</w:t>
      </w:r>
      <w:r w:rsidR="00DC4E24">
        <w:t xml:space="preserve"> </w:t>
      </w:r>
    </w:p>
    <w:p w14:paraId="52210092" w14:textId="68414482" w:rsidR="00304050" w:rsidRDefault="00DC4E24" w:rsidP="00304050">
      <w:r>
        <w:t>The player ratings list is the only meaningful information which is published to the website from all of the record</w:t>
      </w:r>
      <w:r w:rsidR="004327DB">
        <w:t>s</w:t>
      </w:r>
      <w:r>
        <w:t xml:space="preserve"> </w:t>
      </w:r>
      <w:r w:rsidR="004327DB">
        <w:t>that are stored</w:t>
      </w:r>
      <w:r>
        <w:t>.</w:t>
      </w:r>
    </w:p>
    <w:p w14:paraId="7351EEDB" w14:textId="7A766E81" w:rsidR="009C413C" w:rsidRDefault="0044624B" w:rsidP="00304050">
      <w:r>
        <w:t xml:space="preserve">The ABSP requires a new system to replace the current obsolete process of calculating player ratings </w:t>
      </w:r>
      <w:r w:rsidR="00DC4E24">
        <w:t>manually.</w:t>
      </w:r>
      <w:r>
        <w:t xml:space="preserve"> </w:t>
      </w:r>
      <w:r w:rsidR="00E052AB">
        <w:t>They propose adapting the</w:t>
      </w:r>
      <w:r>
        <w:t xml:space="preserve"> existing website</w:t>
      </w:r>
      <w:r w:rsidR="00E052AB">
        <w:t xml:space="preserve"> to dynamically generate player ratings</w:t>
      </w:r>
      <w:r>
        <w:t xml:space="preserve">. </w:t>
      </w:r>
      <w:r w:rsidR="00DF3510">
        <w:t>This new system must also provide players the opportunity to browse their own player record online.</w:t>
      </w:r>
    </w:p>
    <w:p w14:paraId="6D6C9AAA" w14:textId="737A011A" w:rsidR="00DF3510" w:rsidRDefault="00DF3510" w:rsidP="00304050">
      <w:r>
        <w:t xml:space="preserve">Finally as part of an ongoing effort by the ABSP to </w:t>
      </w:r>
      <w:r w:rsidR="009C52BA">
        <w:t xml:space="preserve">keep records as complete and accurate as possible, </w:t>
      </w:r>
      <w:r>
        <w:t xml:space="preserve">the new system must also allow users to supply </w:t>
      </w:r>
      <w:r w:rsidR="009C52BA">
        <w:t xml:space="preserve">missing records of </w:t>
      </w:r>
      <w:r>
        <w:t>their own match results using the website.</w:t>
      </w:r>
    </w:p>
    <w:p w14:paraId="522796D8" w14:textId="1FC92303" w:rsidR="0020073C" w:rsidRDefault="00C32710" w:rsidP="00304050">
      <w:pPr>
        <w:pStyle w:val="Heading2"/>
      </w:pPr>
      <w:bookmarkStart w:id="7" w:name="_Toc292726001"/>
      <w:r>
        <w:t>Proposed s</w:t>
      </w:r>
      <w:r w:rsidR="0020073C">
        <w:t>olution</w:t>
      </w:r>
      <w:bookmarkEnd w:id="7"/>
    </w:p>
    <w:p w14:paraId="6E6CC3AE" w14:textId="58CD1A75" w:rsidR="00F05C99" w:rsidRDefault="00C32710" w:rsidP="00C32710">
      <w:r>
        <w:t>The solution proposed</w:t>
      </w:r>
      <w:r w:rsidR="00BF7793">
        <w:t>,</w:t>
      </w:r>
      <w:r>
        <w:t xml:space="preserve"> </w:t>
      </w:r>
      <w:r w:rsidR="00BF7793">
        <w:t>will</w:t>
      </w:r>
      <w:r>
        <w:t xml:space="preserve"> be a series of web pages that will read an online records database. The pages will then manage the player ratings list. This solution will also </w:t>
      </w:r>
      <w:r w:rsidR="00F05C99">
        <w:t xml:space="preserve">produce pages that will </w:t>
      </w:r>
      <w:r>
        <w:t>provide users with the a</w:t>
      </w:r>
      <w:r w:rsidR="00F05C99">
        <w:t xml:space="preserve">bility to interrogate their own records. </w:t>
      </w:r>
    </w:p>
    <w:p w14:paraId="35C342B2" w14:textId="591C01E4" w:rsidR="0020073C" w:rsidRDefault="00712B7A" w:rsidP="00712B7A">
      <w:r>
        <w:t xml:space="preserve">The webpages will also make use of the record information that is currently being collected by the ABSP by </w:t>
      </w:r>
      <w:r w:rsidR="00244CDC">
        <w:t>producing</w:t>
      </w:r>
      <w:r>
        <w:t xml:space="preserve"> </w:t>
      </w:r>
      <w:r w:rsidR="00244CDC">
        <w:t xml:space="preserve">various </w:t>
      </w:r>
      <w:r w:rsidR="00903101">
        <w:t xml:space="preserve">supplementary </w:t>
      </w:r>
      <w:r w:rsidR="00244CDC">
        <w:t xml:space="preserve">views that player’s </w:t>
      </w:r>
      <w:r w:rsidR="00903101">
        <w:t>may</w:t>
      </w:r>
      <w:r w:rsidR="00244CDC">
        <w:t xml:space="preserve"> find interesting</w:t>
      </w:r>
      <w:r w:rsidR="00903101">
        <w:t xml:space="preserve"> or useful.</w:t>
      </w:r>
    </w:p>
    <w:p w14:paraId="07CEEF74" w14:textId="28C4F92D" w:rsidR="006263B9" w:rsidRDefault="00903101" w:rsidP="00712B7A">
      <w:r>
        <w:t>The solution will also feature a method whereby a player will be able to submit missing match records to the database using a series of secure web forms.</w:t>
      </w:r>
    </w:p>
    <w:p w14:paraId="7DDBF44D" w14:textId="7A381A3E" w:rsidR="00777DC0" w:rsidRDefault="00777DC0" w:rsidP="00777DC0">
      <w:pPr>
        <w:pStyle w:val="Heading2"/>
      </w:pPr>
      <w:bookmarkStart w:id="8" w:name="_Toc292726002"/>
      <w:r>
        <w:t>Objectives</w:t>
      </w:r>
      <w:bookmarkEnd w:id="8"/>
    </w:p>
    <w:p w14:paraId="0D6F5AB9" w14:textId="098953CB" w:rsidR="007211D3" w:rsidRPr="007211D3" w:rsidRDefault="007211D3" w:rsidP="007211D3">
      <w:r>
        <w:t>To achieve the proposed solution the following objectives have been identified:</w:t>
      </w:r>
    </w:p>
    <w:p w14:paraId="54B99C59" w14:textId="6FAFE89B" w:rsidR="00AF6818" w:rsidRDefault="0073496D" w:rsidP="007211D3">
      <w:pPr>
        <w:pStyle w:val="ListParagraph"/>
        <w:numPr>
          <w:ilvl w:val="0"/>
          <w:numId w:val="20"/>
        </w:numPr>
      </w:pPr>
      <w:r>
        <w:t>Select and adopt an appropriate methodology for developing the software product</w:t>
      </w:r>
    </w:p>
    <w:p w14:paraId="5553A87E" w14:textId="510403ED" w:rsidR="00777DC0" w:rsidRDefault="0073496D" w:rsidP="007211D3">
      <w:pPr>
        <w:pStyle w:val="ListParagraph"/>
        <w:numPr>
          <w:ilvl w:val="0"/>
          <w:numId w:val="20"/>
        </w:numPr>
      </w:pPr>
      <w:r>
        <w:t>Desi</w:t>
      </w:r>
      <w:r w:rsidR="00AF6818">
        <w:t xml:space="preserve">gn a suitable software </w:t>
      </w:r>
      <w:r w:rsidR="009440F9">
        <w:t>solution</w:t>
      </w:r>
      <w:r w:rsidR="00AF6818">
        <w:t xml:space="preserve"> </w:t>
      </w:r>
      <w:r w:rsidR="009440F9">
        <w:t xml:space="preserve">by acquiring </w:t>
      </w:r>
      <w:r w:rsidR="00AF6818">
        <w:t>knowledge from researching potential</w:t>
      </w:r>
      <w:r w:rsidR="009440F9">
        <w:t xml:space="preserve"> approaches to solving the problem</w:t>
      </w:r>
    </w:p>
    <w:p w14:paraId="11ADBBA3" w14:textId="3AE4C77F" w:rsidR="009440F9" w:rsidRDefault="00177A79" w:rsidP="007211D3">
      <w:pPr>
        <w:pStyle w:val="ListParagraph"/>
        <w:numPr>
          <w:ilvl w:val="0"/>
          <w:numId w:val="20"/>
        </w:numPr>
      </w:pPr>
      <w:r>
        <w:t>Design an appropriate user interface for the solution by examining established web development conventions and user interface design principles</w:t>
      </w:r>
    </w:p>
    <w:p w14:paraId="75C622EF" w14:textId="1746E15B" w:rsidR="00177A79" w:rsidRDefault="00177A79" w:rsidP="007211D3">
      <w:pPr>
        <w:pStyle w:val="ListParagraph"/>
        <w:numPr>
          <w:ilvl w:val="0"/>
          <w:numId w:val="20"/>
        </w:numPr>
      </w:pPr>
      <w:r>
        <w:t>Create a high-fidelity prototype of the proposed solution, which will be supplied with test data to develop functionality and demonstrate the user interface</w:t>
      </w:r>
    </w:p>
    <w:p w14:paraId="15402AFD" w14:textId="5B6D7C35" w:rsidR="00177A79" w:rsidRDefault="00BD67DD" w:rsidP="007211D3">
      <w:pPr>
        <w:pStyle w:val="ListParagraph"/>
        <w:numPr>
          <w:ilvl w:val="0"/>
          <w:numId w:val="20"/>
        </w:numPr>
      </w:pPr>
      <w:r>
        <w:t xml:space="preserve">Perform a user study to measure </w:t>
      </w:r>
      <w:r w:rsidR="001970A9">
        <w:t>the perceived effectiveness of the solution from a presen</w:t>
      </w:r>
      <w:r w:rsidR="00094C40">
        <w:t>tation and usability standpoint</w:t>
      </w:r>
    </w:p>
    <w:p w14:paraId="7E4397CF" w14:textId="3693E26F" w:rsidR="008A33BA" w:rsidRDefault="007211D3" w:rsidP="007211D3">
      <w:pPr>
        <w:pStyle w:val="ListParagraph"/>
        <w:numPr>
          <w:ilvl w:val="0"/>
          <w:numId w:val="20"/>
        </w:numPr>
      </w:pPr>
      <w:r>
        <w:lastRenderedPageBreak/>
        <w:t>Investigate</w:t>
      </w:r>
      <w:r w:rsidR="00094C40">
        <w:t xml:space="preserve"> the solution’s adherence to web accessibility</w:t>
      </w:r>
      <w:r>
        <w:t xml:space="preserve"> guidelines and common user interface conventions</w:t>
      </w:r>
    </w:p>
    <w:p w14:paraId="0F6CEE5B" w14:textId="294D468E" w:rsidR="007211D3" w:rsidRDefault="007211D3" w:rsidP="007211D3">
      <w:pPr>
        <w:pStyle w:val="ListParagraph"/>
        <w:numPr>
          <w:ilvl w:val="0"/>
          <w:numId w:val="20"/>
        </w:numPr>
      </w:pPr>
      <w:r>
        <w:t>Evaluate the solution and determine to what extent the requirements of the problem were addressed</w:t>
      </w:r>
    </w:p>
    <w:p w14:paraId="058EDB60" w14:textId="0223EC3F" w:rsidR="00B15234" w:rsidRDefault="00B15234" w:rsidP="008A33BA">
      <w:pPr>
        <w:pStyle w:val="Heading2"/>
      </w:pPr>
      <w:bookmarkStart w:id="9" w:name="_Toc292726003"/>
      <w:r>
        <w:t>Related modules</w:t>
      </w:r>
      <w:bookmarkEnd w:id="9"/>
    </w:p>
    <w:p w14:paraId="4B7CBFEC" w14:textId="77777777" w:rsidR="004B5011" w:rsidRDefault="004B5011" w:rsidP="004B5011">
      <w:r>
        <w:t>Modules that have been studied which are relevant to this project are:</w:t>
      </w:r>
    </w:p>
    <w:p w14:paraId="0BDBA691" w14:textId="77777777" w:rsidR="004B5011" w:rsidRDefault="004B5011" w:rsidP="004B5011">
      <w:r w:rsidRPr="00B15234">
        <w:rPr>
          <w:b/>
        </w:rPr>
        <w:t>COMP3442 Usability Design</w:t>
      </w:r>
      <w:r>
        <w:t xml:space="preserve"> – The module taught design fundamentals in regards to responsible design practices. The deliverable produced in this project will adhere to strict standards expected of by a professional software release in terms of usability. The deliverable will also comply with modern accessibility requirements.</w:t>
      </w:r>
    </w:p>
    <w:p w14:paraId="0491B663" w14:textId="7D295FB6" w:rsidR="004B5011" w:rsidRDefault="004B5011" w:rsidP="004B5011">
      <w:r w:rsidRPr="00B15234">
        <w:rPr>
          <w:b/>
        </w:rPr>
        <w:t>FOEN9001 Industrial Placement Year</w:t>
      </w:r>
      <w:r>
        <w:t xml:space="preserve"> – This module provided practical experience of working alongside clients to provide software deliverables within tight deadlines. It has also given the opportunity to learn specific technical knowledge of topics relevant to</w:t>
      </w:r>
      <w:r w:rsidR="007E7D78">
        <w:t xml:space="preserve"> this proposed solution. </w:t>
      </w:r>
      <w:proofErr w:type="gramStart"/>
      <w:r w:rsidR="007E7D78">
        <w:t>Namely,</w:t>
      </w:r>
      <w:r>
        <w:t xml:space="preserve"> front-end development</w:t>
      </w:r>
      <w:r w:rsidR="00142DFB">
        <w:t xml:space="preserve"> for the web</w:t>
      </w:r>
      <w:r>
        <w:t>, working with PHP and MySQL databases.</w:t>
      </w:r>
      <w:proofErr w:type="gramEnd"/>
      <w:r>
        <w:t xml:space="preserve"> Another skill that has been acquired from this module is writing reports tailored for various levels of perceived knowledge. This included non-technical members of the public and senior business managers. This will be invaluable in keeping the report to a correct tone and level of detail.</w:t>
      </w:r>
    </w:p>
    <w:p w14:paraId="650E9FCC" w14:textId="77777777" w:rsidR="004B5011" w:rsidRDefault="004B5011" w:rsidP="004B5011">
      <w:r w:rsidRPr="00B15234">
        <w:rPr>
          <w:b/>
        </w:rPr>
        <w:t>COMP2745 Requirements and Evaluation</w:t>
      </w:r>
      <w:r>
        <w:t xml:space="preserve"> – The module aided the project in how to identify requirements effectively and will continue to be useful in determining how to evaluate the project deliverable in terms of suitability and adherence to the requirements.</w:t>
      </w:r>
    </w:p>
    <w:p w14:paraId="323540C0" w14:textId="4439B60D" w:rsidR="004B5011" w:rsidRDefault="004B5011" w:rsidP="004B5011">
      <w:r w:rsidRPr="00B15234">
        <w:rPr>
          <w:b/>
        </w:rPr>
        <w:t>COMP1745 Web Development</w:t>
      </w:r>
      <w:r>
        <w:t xml:space="preserve"> – Web development has provided a good foundation of knowledge for creating responsible content for the web. This includes accessibility needs of users and common practices and approaches. Knowledge gained in this module can be directly applied to producing a deliverable that is of a professional standard.</w:t>
      </w:r>
    </w:p>
    <w:p w14:paraId="27980A7E" w14:textId="0ED740C5" w:rsidR="006263B9" w:rsidRDefault="004B5011" w:rsidP="004B5011">
      <w:r w:rsidRPr="00B15234">
        <w:rPr>
          <w:b/>
        </w:rPr>
        <w:t>COMP1551 Core Programming</w:t>
      </w:r>
      <w:r>
        <w:t xml:space="preserve"> – Core programming has provided exposure to a plethora of programming languages and approaches to developing software to provide solutions to numerous diverse problems. The experienced gained from this module will be helpful in understanding how to develop and implement an efficient and effective solution to the problem.</w:t>
      </w:r>
    </w:p>
    <w:p w14:paraId="0DA1F089" w14:textId="18956152" w:rsidR="0020073C" w:rsidRDefault="0020073C" w:rsidP="00A3242D">
      <w:pPr>
        <w:pStyle w:val="Heading2"/>
      </w:pPr>
      <w:bookmarkStart w:id="10" w:name="_Toc292726004"/>
      <w:r>
        <w:t>Scrabble</w:t>
      </w:r>
      <w:bookmarkEnd w:id="10"/>
    </w:p>
    <w:p w14:paraId="2079566D" w14:textId="6C22ADF6" w:rsidR="006B45D7" w:rsidRDefault="00F406E4" w:rsidP="006B45D7">
      <w:r>
        <w:t xml:space="preserve">Scrabble is an American family board </w:t>
      </w:r>
      <w:r w:rsidR="00DF7B4F">
        <w:t>game, which</w:t>
      </w:r>
      <w:r>
        <w:t xml:space="preserve"> was trademarked in 1948 and is currently owned by Hasbro</w:t>
      </w:r>
      <w:r w:rsidR="00DF7B4F">
        <w:t>. However the game has gone through much iteration and was originally invented in 1933 by Alfred Mosher Butts under the name of Lexi</w:t>
      </w:r>
      <w:r w:rsidR="00A1717C">
        <w:t>co and later Criss Cross Words.</w:t>
      </w:r>
    </w:p>
    <w:p w14:paraId="425A5F41" w14:textId="63965FDB" w:rsidR="00DF7B4F" w:rsidRDefault="00DF7B4F" w:rsidP="006B45D7">
      <w:r>
        <w:t xml:space="preserve">It wasn’t until Butts met an entrepreneur called James Brunot that the game’s </w:t>
      </w:r>
      <w:r w:rsidR="003E056F">
        <w:t>rules and design were refined. It was also then that the name Scrabble was trademarked and the game was widely distributed.</w:t>
      </w:r>
    </w:p>
    <w:p w14:paraId="43CEBC31" w14:textId="39BF3610" w:rsidR="008B1B8A" w:rsidRDefault="003E056F" w:rsidP="006B45D7">
      <w:r>
        <w:t xml:space="preserve">The game uses anagrams created in a crossword puzzle format and is played between two and four players. </w:t>
      </w:r>
      <w:r w:rsidR="00C06A83">
        <w:t xml:space="preserve">Players take turns </w:t>
      </w:r>
      <w:r w:rsidR="00AB273A">
        <w:t xml:space="preserve">spelling dictionary </w:t>
      </w:r>
      <w:r w:rsidR="00C06A83">
        <w:t xml:space="preserve">words on a game board using letter tiles, which are placed </w:t>
      </w:r>
      <w:r w:rsidR="00AB273A">
        <w:t xml:space="preserve">either </w:t>
      </w:r>
      <w:r w:rsidR="00C06A83">
        <w:t>vertically</w:t>
      </w:r>
      <w:r w:rsidR="00137859">
        <w:t xml:space="preserve"> (top to bottom)</w:t>
      </w:r>
      <w:r w:rsidR="00C06A83">
        <w:t xml:space="preserve"> or horizontally</w:t>
      </w:r>
      <w:r w:rsidR="00137859">
        <w:t xml:space="preserve"> (left to right)</w:t>
      </w:r>
      <w:r w:rsidR="00C06A83">
        <w:t xml:space="preserve">. Each letter tile also features a </w:t>
      </w:r>
      <w:r w:rsidR="008B1B8A">
        <w:t xml:space="preserve">numerical </w:t>
      </w:r>
      <w:r w:rsidR="008B1B8A">
        <w:lastRenderedPageBreak/>
        <w:t>valu</w:t>
      </w:r>
      <w:r w:rsidR="00C06A83">
        <w:t xml:space="preserve">e, which determines how many points a letter is worth. </w:t>
      </w:r>
      <w:r w:rsidR="005474E6">
        <w:t xml:space="preserve">Letter tiles </w:t>
      </w:r>
      <w:r w:rsidR="008B1B8A">
        <w:t>values are assigned in a way</w:t>
      </w:r>
      <w:r w:rsidR="005474E6">
        <w:t xml:space="preserve"> so that the less</w:t>
      </w:r>
      <w:r w:rsidR="008B1B8A">
        <w:t xml:space="preserve"> frequently a letter is used in the </w:t>
      </w:r>
      <w:r w:rsidR="005474E6">
        <w:t xml:space="preserve">language of the game </w:t>
      </w:r>
      <w:r w:rsidR="008B1B8A">
        <w:t xml:space="preserve">that is being played </w:t>
      </w:r>
      <w:r w:rsidR="005474E6">
        <w:t>then the higher that tile is worth. For example, in the English language</w:t>
      </w:r>
      <w:r w:rsidR="008B1B8A">
        <w:t xml:space="preserve"> the letters Z and Q are</w:t>
      </w:r>
      <w:r w:rsidR="005474E6">
        <w:t xml:space="preserve"> </w:t>
      </w:r>
      <w:r w:rsidR="008B1B8A">
        <w:t xml:space="preserve">examples of the </w:t>
      </w:r>
      <w:r w:rsidR="005474E6">
        <w:t>least frequently occurring letter</w:t>
      </w:r>
      <w:r w:rsidR="008B1B8A">
        <w:t>s</w:t>
      </w:r>
      <w:r w:rsidR="005474E6">
        <w:t xml:space="preserve"> </w:t>
      </w:r>
      <w:r w:rsidR="008B1B8A">
        <w:t xml:space="preserve">used in words </w:t>
      </w:r>
      <w:r w:rsidR="005474E6">
        <w:t xml:space="preserve">and </w:t>
      </w:r>
      <w:r w:rsidR="008B1B8A">
        <w:t>both reflect this as being worth 10 points in the English language version of Scrabble.</w:t>
      </w:r>
      <w:r w:rsidR="005474E6">
        <w:t xml:space="preserve"> </w:t>
      </w:r>
    </w:p>
    <w:p w14:paraId="312495DF" w14:textId="0A2CAE99" w:rsidR="003E056F" w:rsidRDefault="00C06A83" w:rsidP="006B45D7">
      <w:r>
        <w:t xml:space="preserve">A player receives the sum total of the </w:t>
      </w:r>
      <w:r w:rsidR="008B1B8A">
        <w:t>values</w:t>
      </w:r>
      <w:r>
        <w:t xml:space="preserve"> of each letter tile used in the construction of a word. The aim of the game is to finish the game with the highest possible score, which</w:t>
      </w:r>
      <w:r w:rsidR="005474E6">
        <w:t xml:space="preserve"> is ach</w:t>
      </w:r>
      <w:r w:rsidR="008B1B8A">
        <w:t>ieved by creating words that either use a large number of letters or that use the tiles that are of a high value.</w:t>
      </w:r>
    </w:p>
    <w:p w14:paraId="7789C7EB" w14:textId="77777777" w:rsidR="00137859" w:rsidRDefault="008B1B8A" w:rsidP="006B45D7">
      <w:r>
        <w:t xml:space="preserve">At the start of the game each player is assigned seven random letter </w:t>
      </w:r>
      <w:r w:rsidR="00F44E5D">
        <w:t>tiles, which</w:t>
      </w:r>
      <w:r>
        <w:t xml:space="preserve"> they must use to create a word on the board during their turn. </w:t>
      </w:r>
      <w:r w:rsidR="00F44E5D">
        <w:t>Each time a player uses letter tiles to create a word they receive the same number of letter tiles at random at the end of that turn to ensure every player starts their turn with seven tiles. This process continues until there are no more tiles remaining in reserve.</w:t>
      </w:r>
      <w:r w:rsidR="00AB273A">
        <w:t xml:space="preserve"> </w:t>
      </w:r>
    </w:p>
    <w:p w14:paraId="2C3DD130" w14:textId="7BC786D7" w:rsidR="00F44E5D" w:rsidRDefault="00AB273A" w:rsidP="006B45D7">
      <w:r>
        <w:t xml:space="preserve">With the exception of the first word played on the board at the start of a match, each new word constructed </w:t>
      </w:r>
      <w:r w:rsidR="001840E1">
        <w:t xml:space="preserve">must </w:t>
      </w:r>
      <w:r w:rsidR="00E56A72">
        <w:t>contain at least one of the existing letter tiles on the game board. In addition to this, any contact that a player’s letter tiles make with any additional letter tiles must spell a valid word</w:t>
      </w:r>
      <w:r w:rsidR="00137859">
        <w:t>. At no point in a match must an invalid word be created from any move.</w:t>
      </w:r>
    </w:p>
    <w:p w14:paraId="0F42ABAA" w14:textId="3E6CC09A" w:rsidR="008B1B8A" w:rsidRPr="006B45D7" w:rsidRDefault="00110AFC" w:rsidP="006B45D7">
      <w:r>
        <w:t>Scrabble is sold throughout the world in many formats including the classic board game, junior edition, travel edition and electronic games. I</w:t>
      </w:r>
      <w:r w:rsidR="00FF0087">
        <w:t>n</w:t>
      </w:r>
      <w:r>
        <w:t xml:space="preserve"> the United States, three out of five homes contain at least one of these iterations.</w:t>
      </w:r>
      <w:r w:rsidR="00FF0087">
        <w:t xml:space="preserve"> (Scrabble, 2015)</w:t>
      </w:r>
    </w:p>
    <w:p w14:paraId="60F3142C" w14:textId="1FC2C23A" w:rsidR="0020073C" w:rsidRDefault="0020073C" w:rsidP="00A3242D">
      <w:pPr>
        <w:pStyle w:val="Heading2"/>
      </w:pPr>
      <w:bookmarkStart w:id="11" w:name="_Toc292726005"/>
      <w:r>
        <w:t>The Association of British Scrabble Players</w:t>
      </w:r>
      <w:bookmarkEnd w:id="11"/>
    </w:p>
    <w:p w14:paraId="5C5F0E55" w14:textId="1ED0F065" w:rsidR="005634D1" w:rsidRPr="00FF0087" w:rsidRDefault="00C72370" w:rsidP="005634D1">
      <w:pPr>
        <w:rPr>
          <w:lang w:val="en-GB"/>
        </w:rPr>
      </w:pPr>
      <w:r>
        <w:t>The Association of British Scrabble Players (ABSP) is a no-for-profit association formed in 1987 that works to promo</w:t>
      </w:r>
      <w:r w:rsidR="005634D1">
        <w:t>te the playing of Scrabble. The ABSP is responsible for the provision of a player ratings system for all of its members</w:t>
      </w:r>
      <w:r w:rsidR="00FF0087">
        <w:t xml:space="preserve"> </w:t>
      </w:r>
      <w:r w:rsidR="00FF0087" w:rsidRPr="00FF0087">
        <w:rPr>
          <w:lang w:val="en-GB"/>
        </w:rPr>
        <w:t>(Absp.org.uk, 2015)</w:t>
      </w:r>
      <w:r w:rsidR="005634D1">
        <w:t xml:space="preserve">. </w:t>
      </w:r>
    </w:p>
    <w:p w14:paraId="05FC7482" w14:textId="192CF73D" w:rsidR="005634D1" w:rsidRDefault="005634D1" w:rsidP="00C72370">
      <w:r>
        <w:t xml:space="preserve">They </w:t>
      </w:r>
      <w:r w:rsidR="00C72370">
        <w:t xml:space="preserve">also coordinate tournaments for Scrabble players in the United Kingdom. </w:t>
      </w:r>
      <w:r>
        <w:t xml:space="preserve">Other focuses of the association are </w:t>
      </w:r>
      <w:r w:rsidR="00D103A7">
        <w:t>providing support and information for its members and tournament representatives</w:t>
      </w:r>
      <w:r w:rsidR="00246A9F">
        <w:t xml:space="preserve">. </w:t>
      </w:r>
    </w:p>
    <w:p w14:paraId="6D15AB96" w14:textId="58520A7C" w:rsidR="00246A9F" w:rsidRDefault="00246A9F" w:rsidP="00C72370">
      <w:r>
        <w:t>The ABSP operates a website which they use to disseminate information to their community such as news articles, tournament timetables, contact details and general content related to the game of Scrabble.</w:t>
      </w:r>
    </w:p>
    <w:p w14:paraId="6363D872" w14:textId="087383BB" w:rsidR="00F418BC" w:rsidRDefault="00F418BC" w:rsidP="00F418BC">
      <w:pPr>
        <w:pStyle w:val="Heading2"/>
      </w:pPr>
      <w:bookmarkStart w:id="12" w:name="_Toc292726006"/>
      <w:r>
        <w:t>Competitive Matches</w:t>
      </w:r>
      <w:bookmarkEnd w:id="12"/>
    </w:p>
    <w:p w14:paraId="52914924" w14:textId="1FCEE578" w:rsidR="00F418BC" w:rsidRDefault="00F418BC" w:rsidP="00F418BC">
      <w:r>
        <w:t>Members of the ABSP take part in sanctioned Scrabble tournaments in which they play competitive one-on-one matches against opponents. It is the outcome of these competitive (or rated) matches that is used to determine a player’s rating within the ABSP.</w:t>
      </w:r>
      <w:r w:rsidR="007E2BE5">
        <w:t xml:space="preserve"> Figure X illustrates the entities that are associated with this and the relationships that are present.</w:t>
      </w:r>
    </w:p>
    <w:p w14:paraId="7588A63B" w14:textId="153BD100" w:rsidR="00A016FF" w:rsidRDefault="00A016FF" w:rsidP="00F418BC">
      <w:r>
        <w:rPr>
          <w:noProof/>
          <w:lang w:eastAsia="en-US"/>
        </w:rPr>
        <w:lastRenderedPageBreak/>
        <w:drawing>
          <wp:inline distT="0" distB="0" distL="0" distR="0" wp14:anchorId="31197B1A" wp14:editId="5B59C8C4">
            <wp:extent cx="5189549" cy="3858895"/>
            <wp:effectExtent l="25400" t="25400" r="17780" b="27305"/>
            <wp:docPr id="5" name="Picture 5" descr="Flash Memory:Users:Gav:Desktop:ABSP E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ash Memory:Users:Gav:Desktop:ABSP ERD.gif"/>
                    <pic:cNvPicPr>
                      <a:picLocks noChangeAspect="1" noChangeArrowheads="1"/>
                    </pic:cNvPicPr>
                  </pic:nvPicPr>
                  <pic:blipFill>
                    <a:blip r:embed="rId16">
                      <a:extLst>
                        <a:ext uri="{BEBA8EAE-BF5A-486C-A8C5-ECC9F3942E4B}">
                          <a14:imgProps xmlns:a14="http://schemas.microsoft.com/office/drawing/2010/main">
                            <a14:imgLayer r:embed="rId17">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189910" cy="3859163"/>
                    </a:xfrm>
                    <a:prstGeom prst="rect">
                      <a:avLst/>
                    </a:prstGeom>
                    <a:noFill/>
                    <a:ln>
                      <a:solidFill>
                        <a:schemeClr val="tx1"/>
                      </a:solidFill>
                    </a:ln>
                  </pic:spPr>
                </pic:pic>
              </a:graphicData>
            </a:graphic>
          </wp:inline>
        </w:drawing>
      </w:r>
    </w:p>
    <w:p w14:paraId="27C3E9DF" w14:textId="0BEB21DF" w:rsidR="007E2BE5" w:rsidRDefault="00A016FF" w:rsidP="00F418BC">
      <w:r>
        <w:t xml:space="preserve">Figure X. </w:t>
      </w:r>
      <w:r w:rsidR="007E2BE5">
        <w:t>Entity relationship diagram representing a Scrabble tournament</w:t>
      </w:r>
    </w:p>
    <w:p w14:paraId="243DE509" w14:textId="02CE6209" w:rsidR="007E2BE5" w:rsidRDefault="007E2BE5" w:rsidP="00F418BC">
      <w:r>
        <w:t xml:space="preserve">For a member of the ABSP to begin to have an official rating they must compete in at least one competitive match at a sanctioned tournament. Once they have taken part in a match they can be considered a player. </w:t>
      </w:r>
    </w:p>
    <w:p w14:paraId="567F1B09" w14:textId="04F8EDDE" w:rsidR="007E2BE5" w:rsidRPr="00F418BC" w:rsidRDefault="007E2BE5" w:rsidP="00F418BC">
      <w:r>
        <w:t xml:space="preserve">A tournament is organized by the ABSP </w:t>
      </w:r>
      <w:r w:rsidR="00933393">
        <w:t>and must contain at least one division. A division is used to separate a large tournament on the basis of certain criteria (see 1.9.2). Also a valid tournament must contain at least one match that each feature exactly two opponents. Competitive rated Scrabble matches are always played between two players.</w:t>
      </w:r>
    </w:p>
    <w:p w14:paraId="69370FD4" w14:textId="00672A5C" w:rsidR="00801CCC" w:rsidRDefault="00801CCC" w:rsidP="00801CCC">
      <w:pPr>
        <w:pStyle w:val="Heading2"/>
      </w:pPr>
      <w:bookmarkStart w:id="13" w:name="_Toc292726007"/>
      <w:r>
        <w:t>Tournament records</w:t>
      </w:r>
      <w:bookmarkEnd w:id="13"/>
    </w:p>
    <w:p w14:paraId="24EC08A9" w14:textId="0E150667" w:rsidR="00C94C36" w:rsidRDefault="0046101F" w:rsidP="00801CCC">
      <w:r>
        <w:t>The ABSP</w:t>
      </w:r>
      <w:r w:rsidR="005B0E3E">
        <w:t xml:space="preserve"> is responsible for storing</w:t>
      </w:r>
      <w:r>
        <w:t xml:space="preserve"> and </w:t>
      </w:r>
      <w:r w:rsidR="005B0E3E">
        <w:t>organizing</w:t>
      </w:r>
      <w:r>
        <w:t xml:space="preserve"> all of their </w:t>
      </w:r>
      <w:r w:rsidR="005B0E3E">
        <w:t>members’</w:t>
      </w:r>
      <w:r>
        <w:t xml:space="preserve"> </w:t>
      </w:r>
      <w:r w:rsidR="005B0E3E">
        <w:t xml:space="preserve">tournament </w:t>
      </w:r>
      <w:r>
        <w:t>record information</w:t>
      </w:r>
      <w:r w:rsidR="005B0E3E">
        <w:t>. In order to provide a suitable solution for the problem, it is im</w:t>
      </w:r>
      <w:r w:rsidR="00C94C36">
        <w:t>portant to understand what types</w:t>
      </w:r>
      <w:r w:rsidR="005B0E3E">
        <w:t xml:space="preserve"> of data </w:t>
      </w:r>
      <w:r w:rsidR="00C94C36">
        <w:t>is</w:t>
      </w:r>
      <w:r w:rsidR="005B0E3E">
        <w:t xml:space="preserve"> collected and for what purpose.</w:t>
      </w:r>
    </w:p>
    <w:p w14:paraId="4FF01B2B" w14:textId="77777777" w:rsidR="002C7503" w:rsidRDefault="00C94C36" w:rsidP="00801CCC">
      <w:r>
        <w:t xml:space="preserve">Every competitive match that takes place at </w:t>
      </w:r>
      <w:r w:rsidR="009A602E">
        <w:t>an</w:t>
      </w:r>
      <w:r>
        <w:t xml:space="preserve"> ABSP sanctioned tournament is recorded including the two players that participated and their respective </w:t>
      </w:r>
      <w:r w:rsidR="00E034F1">
        <w:t>scores,</w:t>
      </w:r>
      <w:r w:rsidR="00390999">
        <w:t xml:space="preserve"> tournament in which the match took place</w:t>
      </w:r>
      <w:r w:rsidR="00E034F1">
        <w:t xml:space="preserve"> and a unique identifier.</w:t>
      </w:r>
      <w:r w:rsidR="002C7503">
        <w:t xml:space="preserve"> </w:t>
      </w:r>
    </w:p>
    <w:p w14:paraId="00477214" w14:textId="336A0709" w:rsidR="002C7503" w:rsidRPr="00801CCC" w:rsidRDefault="00C94C36" w:rsidP="00801CCC">
      <w:r>
        <w:t>Each tournament</w:t>
      </w:r>
      <w:r w:rsidR="00E034F1">
        <w:t>’s</w:t>
      </w:r>
      <w:r>
        <w:t xml:space="preserve"> is</w:t>
      </w:r>
      <w:r w:rsidR="002C7503">
        <w:t xml:space="preserve"> also</w:t>
      </w:r>
      <w:r>
        <w:t xml:space="preserve"> recorded with a unique identifier, name, date, list of divisions and location. </w:t>
      </w:r>
      <w:r w:rsidR="002C7503">
        <w:t xml:space="preserve">In addition to this a roster of all players that are registered for the tournament is created and a seed number is assigned to each player based on their respective ratings with the highest rated player receiving the seed number of one and the next highest receiving two. This continues until the </w:t>
      </w:r>
      <w:r w:rsidR="0089763B">
        <w:t xml:space="preserve">each </w:t>
      </w:r>
      <w:r w:rsidR="0089763B">
        <w:lastRenderedPageBreak/>
        <w:t>player with the seed increasing each time. The order of each player’s finishing position within a tournament is also stored. The performances of players are used to determine their player ratings.</w:t>
      </w:r>
    </w:p>
    <w:p w14:paraId="72B444E7" w14:textId="4E7C232E" w:rsidR="00987C79" w:rsidRDefault="00987C79" w:rsidP="00A3242D">
      <w:pPr>
        <w:pStyle w:val="Heading2"/>
      </w:pPr>
      <w:bookmarkStart w:id="14" w:name="_Toc292726008"/>
      <w:r>
        <w:t>Player ratings</w:t>
      </w:r>
      <w:bookmarkEnd w:id="14"/>
      <w:r w:rsidR="00541E4D">
        <w:t xml:space="preserve"> </w:t>
      </w:r>
    </w:p>
    <w:p w14:paraId="16BBECA8" w14:textId="0C101135" w:rsidR="00EA7A6D" w:rsidRDefault="0054745A" w:rsidP="00687EF2">
      <w:r>
        <w:t xml:space="preserve">A player rating is </w:t>
      </w:r>
      <w:r w:rsidR="00E56412">
        <w:t xml:space="preserve">a calculated score that is derived from a player’s performances in competitive one-on-one Scrabble matches at tournaments that have been </w:t>
      </w:r>
      <w:r w:rsidR="00440A05">
        <w:t xml:space="preserve">officially </w:t>
      </w:r>
      <w:r w:rsidR="00E56412">
        <w:t xml:space="preserve">sanctioned by the ABSP. </w:t>
      </w:r>
      <w:r w:rsidR="00C32710">
        <w:t>These ratings are essential to the associations operations</w:t>
      </w:r>
      <w:r w:rsidR="00A053CA">
        <w:t xml:space="preserve"> and will need to be </w:t>
      </w:r>
      <w:r w:rsidR="007C6D63">
        <w:t xml:space="preserve">generated using </w:t>
      </w:r>
      <w:r w:rsidR="00A053CA">
        <w:t>the new system</w:t>
      </w:r>
      <w:r w:rsidR="00C32710">
        <w:t>.</w:t>
      </w:r>
    </w:p>
    <w:p w14:paraId="0530BDAA" w14:textId="39E8E884" w:rsidR="002F2940" w:rsidRDefault="002F2940" w:rsidP="002F2940">
      <w:pPr>
        <w:pStyle w:val="Heading3"/>
      </w:pPr>
      <w:bookmarkStart w:id="15" w:name="_Toc292726009"/>
      <w:r>
        <w:t>Player rank</w:t>
      </w:r>
      <w:bookmarkEnd w:id="15"/>
    </w:p>
    <w:p w14:paraId="11DA4934" w14:textId="77777777" w:rsidR="00DF2AE4" w:rsidRDefault="00EA7A6D" w:rsidP="00687EF2">
      <w:r>
        <w:t xml:space="preserve">Players are ordered by their player ratings in descending order with the highest rating receiving the highest rank of 1 and each subsequent player rating </w:t>
      </w:r>
      <w:r w:rsidR="00DF2AE4">
        <w:t>receiving the next rank in increments of 1</w:t>
      </w:r>
      <w:r>
        <w:t xml:space="preserve">. </w:t>
      </w:r>
    </w:p>
    <w:p w14:paraId="572CDBA6" w14:textId="7461D3F6" w:rsidR="00687EF2" w:rsidRDefault="00DF2AE4" w:rsidP="00687EF2">
      <w:r>
        <w:t>In the event of two or more players having identical player ratings all players would be assigned the rank they would have been assigned had their players ratings been distinct</w:t>
      </w:r>
      <w:r w:rsidR="00094E9F">
        <w:t xml:space="preserve"> and share the rank</w:t>
      </w:r>
      <w:r>
        <w:t xml:space="preserve">. </w:t>
      </w:r>
      <w:r w:rsidR="00094E9F">
        <w:t>T</w:t>
      </w:r>
      <w:r>
        <w:t xml:space="preserve">he rank assigned to </w:t>
      </w:r>
      <w:r w:rsidR="00365409">
        <w:t xml:space="preserve">the </w:t>
      </w:r>
      <w:r>
        <w:t xml:space="preserve">player </w:t>
      </w:r>
      <w:r w:rsidR="00365409">
        <w:t>with the next highest rating would skip the rating numbers that would have been assigned to the players with identical player ratings had the</w:t>
      </w:r>
      <w:r w:rsidR="00094E9F">
        <w:t>ir</w:t>
      </w:r>
      <w:r w:rsidR="00365409">
        <w:t xml:space="preserve"> player ratings been distinct (e.g. if Player A and Player B are both assigned </w:t>
      </w:r>
      <w:r w:rsidR="00094E9F">
        <w:t xml:space="preserve">the joint </w:t>
      </w:r>
      <w:r w:rsidR="00365409">
        <w:t xml:space="preserve">rank </w:t>
      </w:r>
      <w:r w:rsidR="00094E9F">
        <w:t xml:space="preserve">of </w:t>
      </w:r>
      <w:r w:rsidR="00365409">
        <w:t xml:space="preserve">5 and Player C </w:t>
      </w:r>
      <w:r w:rsidR="00094E9F">
        <w:t>was</w:t>
      </w:r>
      <w:r w:rsidR="00365409">
        <w:t xml:space="preserve"> the next highest rated player then Player C would receive the rank of </w:t>
      </w:r>
      <w:r w:rsidR="00094E9F">
        <w:t>7)</w:t>
      </w:r>
      <w:r w:rsidR="00365409">
        <w:t>.</w:t>
      </w:r>
    </w:p>
    <w:p w14:paraId="638A82EC" w14:textId="77777777" w:rsidR="00E5026D" w:rsidRDefault="00CC7A74" w:rsidP="00687EF2">
      <w:r>
        <w:t>Player ratings are primarily used to determine the rank order of all of ABSP members based on their most recent form. In addition to this, player ratings serve other important functions.</w:t>
      </w:r>
    </w:p>
    <w:p w14:paraId="7EDD7576" w14:textId="10F025A8" w:rsidR="002F25B3" w:rsidRDefault="002F25B3" w:rsidP="002F25B3">
      <w:pPr>
        <w:pStyle w:val="Heading3"/>
      </w:pPr>
      <w:bookmarkStart w:id="16" w:name="_Toc292726010"/>
      <w:r>
        <w:t>Tournament divisions</w:t>
      </w:r>
      <w:bookmarkEnd w:id="16"/>
    </w:p>
    <w:p w14:paraId="5F6C6F80" w14:textId="77777777" w:rsidR="00FE27DD" w:rsidRDefault="00310111" w:rsidP="00687EF2">
      <w:r>
        <w:t xml:space="preserve">Tournaments that feature a large pool of participants are split into divisions to ensure that each player participates in a reasonable number of games. </w:t>
      </w:r>
      <w:r w:rsidR="00B830A0">
        <w:t>The player ratings are used to determine</w:t>
      </w:r>
      <w:r w:rsidR="0058614D">
        <w:t xml:space="preserve"> certain entry criteria for divisions. This can include, a minimum player rating, a maximum player rating and also a player rating between to numbers. </w:t>
      </w:r>
    </w:p>
    <w:p w14:paraId="11C9DC96" w14:textId="7CD2AFC4" w:rsidR="000B688D" w:rsidRDefault="00FE27DD" w:rsidP="00687EF2">
      <w:r>
        <w:t>I</w:t>
      </w:r>
      <w:r w:rsidR="00310111">
        <w:t xml:space="preserve">n the </w:t>
      </w:r>
      <w:r w:rsidR="00B830A0">
        <w:t>event</w:t>
      </w:r>
      <w:r w:rsidR="00310111">
        <w:t xml:space="preserve"> of </w:t>
      </w:r>
      <w:r w:rsidR="00B830A0">
        <w:t xml:space="preserve">a </w:t>
      </w:r>
      <w:r>
        <w:t>multi-</w:t>
      </w:r>
      <w:r w:rsidR="00B830A0">
        <w:t xml:space="preserve">divisional tournament it is prudent to </w:t>
      </w:r>
      <w:r w:rsidR="0058614D">
        <w:t xml:space="preserve">make every </w:t>
      </w:r>
      <w:r w:rsidR="00115922">
        <w:t xml:space="preserve">effort to </w:t>
      </w:r>
      <w:r w:rsidR="00B830A0">
        <w:t>ensure that players of similar ability are assigned to the same division</w:t>
      </w:r>
      <w:r w:rsidR="007A109A">
        <w:t xml:space="preserve">. Scheduling a </w:t>
      </w:r>
      <w:r w:rsidR="00B830A0">
        <w:t xml:space="preserve">novice player </w:t>
      </w:r>
      <w:r w:rsidR="007A109A">
        <w:t>to face a</w:t>
      </w:r>
      <w:r w:rsidR="00B830A0">
        <w:t xml:space="preserve"> </w:t>
      </w:r>
      <w:r w:rsidR="007A109A">
        <w:t>high-ranking opponent</w:t>
      </w:r>
      <w:r w:rsidR="00B830A0">
        <w:t xml:space="preserve"> would provide no benefit to either </w:t>
      </w:r>
      <w:r w:rsidR="00115922">
        <w:t>individual</w:t>
      </w:r>
      <w:r w:rsidR="00B830A0">
        <w:t xml:space="preserve"> in terms </w:t>
      </w:r>
      <w:r w:rsidR="007A109A">
        <w:t xml:space="preserve">of development </w:t>
      </w:r>
      <w:r>
        <w:t>and in all likelihood not prove a</w:t>
      </w:r>
      <w:r w:rsidR="007A109A">
        <w:t xml:space="preserve"> competitive match</w:t>
      </w:r>
      <w:r w:rsidR="002F25B3">
        <w:t>.</w:t>
      </w:r>
    </w:p>
    <w:p w14:paraId="4D1A1634" w14:textId="5ADD2E41" w:rsidR="002F25B3" w:rsidRDefault="002F25B3" w:rsidP="002F25B3">
      <w:pPr>
        <w:pStyle w:val="Heading3"/>
      </w:pPr>
      <w:bookmarkStart w:id="17" w:name="_Toc292726011"/>
      <w:r>
        <w:t xml:space="preserve">Award </w:t>
      </w:r>
      <w:r w:rsidR="006B05F6">
        <w:t>considerations</w:t>
      </w:r>
      <w:bookmarkEnd w:id="17"/>
    </w:p>
    <w:p w14:paraId="5DBB59AC" w14:textId="4C238392" w:rsidR="002F25B3" w:rsidRDefault="006B05F6" w:rsidP="00687EF2">
      <w:r>
        <w:t xml:space="preserve">Player ratings are also used in identifying whether a </w:t>
      </w:r>
      <w:r w:rsidR="00205B10">
        <w:t xml:space="preserve">member of the ABSP has achieved a level of excellence, which qualifies them for a title. </w:t>
      </w:r>
      <w:r>
        <w:t xml:space="preserve"> </w:t>
      </w:r>
      <w:r w:rsidR="00205B10">
        <w:t>The two possible titles are Expert and Grandmaster. To first register for consideration a player must play at least 30 rated Scrabble matches during a calendar year.</w:t>
      </w:r>
    </w:p>
    <w:p w14:paraId="6CDB196E" w14:textId="1095374F" w:rsidR="00205B10" w:rsidRDefault="00205B10" w:rsidP="00687EF2">
      <w:r>
        <w:t>T</w:t>
      </w:r>
      <w:r w:rsidR="003F5526">
        <w:t>o attain the status of Expert they</w:t>
      </w:r>
      <w:r>
        <w:t xml:space="preserve"> must satisfy one of </w:t>
      </w:r>
      <w:r w:rsidR="003F5526">
        <w:t xml:space="preserve">the following </w:t>
      </w:r>
      <w:r>
        <w:t xml:space="preserve">three conditions </w:t>
      </w:r>
      <w:r w:rsidR="003F5526">
        <w:t>throughout a</w:t>
      </w:r>
      <w:r>
        <w:t xml:space="preserve"> </w:t>
      </w:r>
      <w:r w:rsidR="003F5526">
        <w:t>five-year period</w:t>
      </w:r>
      <w:r>
        <w:t>:</w:t>
      </w:r>
    </w:p>
    <w:p w14:paraId="47779762" w14:textId="18669E9A" w:rsidR="003F5526" w:rsidRDefault="003F5526" w:rsidP="003F5526">
      <w:pPr>
        <w:pStyle w:val="ListParagraph"/>
        <w:numPr>
          <w:ilvl w:val="0"/>
          <w:numId w:val="17"/>
        </w:numPr>
      </w:pPr>
      <w:r>
        <w:t>Achieve player rating of 180+ on three separate occasions</w:t>
      </w:r>
    </w:p>
    <w:p w14:paraId="13881DCA" w14:textId="17C07ACC" w:rsidR="003F5526" w:rsidRDefault="003F5526" w:rsidP="003F5526">
      <w:pPr>
        <w:pStyle w:val="ListParagraph"/>
        <w:numPr>
          <w:ilvl w:val="0"/>
          <w:numId w:val="17"/>
        </w:numPr>
      </w:pPr>
      <w:r>
        <w:t>Achieve player rating of 170+ on five separate occasions</w:t>
      </w:r>
    </w:p>
    <w:p w14:paraId="7776CDED" w14:textId="4E33B329" w:rsidR="003F5526" w:rsidRDefault="003F5526" w:rsidP="003F5526">
      <w:pPr>
        <w:pStyle w:val="ListParagraph"/>
        <w:numPr>
          <w:ilvl w:val="0"/>
          <w:numId w:val="17"/>
        </w:numPr>
      </w:pPr>
      <w:r>
        <w:t>Maintain an average of 175+</w:t>
      </w:r>
    </w:p>
    <w:p w14:paraId="68DDDDDD" w14:textId="3FD13EAC" w:rsidR="003F5526" w:rsidRDefault="003F5526" w:rsidP="003F5526">
      <w:r>
        <w:t>For them to reach the status of Grandmaster a player must satisfy one of the following three conditions throughout a five-year period:</w:t>
      </w:r>
    </w:p>
    <w:p w14:paraId="22955F8C" w14:textId="0C9D8811" w:rsidR="003F5526" w:rsidRDefault="003F5526" w:rsidP="003F5526">
      <w:pPr>
        <w:pStyle w:val="ListParagraph"/>
        <w:numPr>
          <w:ilvl w:val="0"/>
          <w:numId w:val="18"/>
        </w:numPr>
      </w:pPr>
      <w:r>
        <w:lastRenderedPageBreak/>
        <w:t>Achieve player rating of 190+ on three separate occasions</w:t>
      </w:r>
    </w:p>
    <w:p w14:paraId="577F45CA" w14:textId="63409F63" w:rsidR="003F5526" w:rsidRDefault="003F5526" w:rsidP="003F5526">
      <w:pPr>
        <w:pStyle w:val="ListParagraph"/>
        <w:numPr>
          <w:ilvl w:val="0"/>
          <w:numId w:val="18"/>
        </w:numPr>
      </w:pPr>
      <w:r>
        <w:t>Achieve player rating of 180+ on five separate occasions</w:t>
      </w:r>
    </w:p>
    <w:p w14:paraId="097B4E36" w14:textId="550C123B" w:rsidR="00205B10" w:rsidRDefault="003F5526" w:rsidP="003F5526">
      <w:pPr>
        <w:pStyle w:val="ListParagraph"/>
        <w:numPr>
          <w:ilvl w:val="0"/>
          <w:numId w:val="18"/>
        </w:numPr>
      </w:pPr>
      <w:r>
        <w:t>Maintain an average of 185+</w:t>
      </w:r>
    </w:p>
    <w:p w14:paraId="2AC05E11" w14:textId="398316BC" w:rsidR="00205B10" w:rsidRDefault="003F5526" w:rsidP="00687EF2">
      <w:r>
        <w:t>The Most Improved Player award is presented to the player who achieves the greatest positive differen</w:t>
      </w:r>
      <w:r w:rsidR="005B52E3">
        <w:t>ce between their player rating at the start</w:t>
      </w:r>
      <w:r>
        <w:t xml:space="preserve"> the year</w:t>
      </w:r>
      <w:r w:rsidR="005B52E3">
        <w:t xml:space="preserve"> and their player rating at years end. To be eligible for the award a player must play at least 30 rated matches during that given year.</w:t>
      </w:r>
    </w:p>
    <w:p w14:paraId="5DDB33E9" w14:textId="0FE671BD" w:rsidR="005B52E3" w:rsidRDefault="005B52E3" w:rsidP="005B52E3">
      <w:r>
        <w:t xml:space="preserve">Finally, the </w:t>
      </w:r>
      <w:r w:rsidR="00632C3E">
        <w:t xml:space="preserve">Highest Rated Player trophy </w:t>
      </w:r>
      <w:r w:rsidR="00E74D8A">
        <w:t xml:space="preserve">is awarded to the ABSP member with the highest player rating at the </w:t>
      </w:r>
      <w:r w:rsidR="00D91A61">
        <w:t>end of each year.</w:t>
      </w:r>
    </w:p>
    <w:p w14:paraId="09334B8F" w14:textId="16A60966" w:rsidR="00D91A61" w:rsidRDefault="00D91A61" w:rsidP="00C230B5">
      <w:pPr>
        <w:pStyle w:val="Heading3"/>
      </w:pPr>
      <w:bookmarkStart w:id="18" w:name="_Toc292726012"/>
      <w:r>
        <w:t>World Scrabble Championships</w:t>
      </w:r>
      <w:bookmarkEnd w:id="18"/>
    </w:p>
    <w:p w14:paraId="43773900" w14:textId="015DD02F" w:rsidR="00C230B5" w:rsidRPr="00C230B5" w:rsidRDefault="0078375D" w:rsidP="00C230B5">
      <w:r>
        <w:t xml:space="preserve">Player rating is a contributing factor in whether a player can be considered for a nomination to attend the </w:t>
      </w:r>
      <w:r w:rsidR="00600C5C">
        <w:t>World Scrabble Championships, as a rating is a direct interpretation of how well an individual has performed in their most recent matches</w:t>
      </w:r>
      <w:r>
        <w:t xml:space="preserve">. </w:t>
      </w:r>
      <w:r w:rsidR="00600C5C">
        <w:t xml:space="preserve">And as only leading scrabble players are given the opportunity to enter the event, the player rating is an important indicator of a player’s suitability. </w:t>
      </w:r>
    </w:p>
    <w:p w14:paraId="4F4206C5" w14:textId="3D635A05" w:rsidR="00987C79" w:rsidRPr="00987C79" w:rsidRDefault="00987C79" w:rsidP="005B52E3">
      <w:pPr>
        <w:pStyle w:val="Heading2"/>
      </w:pPr>
      <w:bookmarkStart w:id="19" w:name="_Toc292726013"/>
      <w:r>
        <w:t>Calculating player ratings</w:t>
      </w:r>
      <w:bookmarkEnd w:id="19"/>
    </w:p>
    <w:p w14:paraId="2D8CBCF6" w14:textId="316D8332" w:rsidR="0083423D" w:rsidRDefault="001E75EE" w:rsidP="0020073C">
      <w:r>
        <w:t>Since January 2011 the ABSP has employed a Weighted Rolling System to calculate its members player ratings. This</w:t>
      </w:r>
      <w:r w:rsidR="00470515">
        <w:t xml:space="preserve"> </w:t>
      </w:r>
      <w:r w:rsidR="00A034FE">
        <w:t>system</w:t>
      </w:r>
      <w:r w:rsidR="00470515">
        <w:t xml:space="preserve"> is the </w:t>
      </w:r>
      <w:r>
        <w:t>culmination</w:t>
      </w:r>
      <w:r w:rsidR="00470515">
        <w:t xml:space="preserve"> of a long process of </w:t>
      </w:r>
      <w:r>
        <w:t>periodic improvements. T</w:t>
      </w:r>
      <w:r w:rsidR="00470515">
        <w:t xml:space="preserve">he steps of the calculation process have been refined </w:t>
      </w:r>
      <w:r>
        <w:t xml:space="preserve">over time </w:t>
      </w:r>
      <w:r w:rsidR="00470515">
        <w:t xml:space="preserve">to produce player ratings that </w:t>
      </w:r>
      <w:r w:rsidR="00A034FE">
        <w:t xml:space="preserve">place increased significance on a player’s most recent match form and </w:t>
      </w:r>
      <w:r>
        <w:t>in turn are affected less by older match results</w:t>
      </w:r>
      <w:r w:rsidR="00A034FE">
        <w:t xml:space="preserve">.  </w:t>
      </w:r>
    </w:p>
    <w:p w14:paraId="5E899E82" w14:textId="6092C2B5" w:rsidR="00403D23" w:rsidRDefault="00403D23" w:rsidP="00403D23">
      <w:pPr>
        <w:pStyle w:val="Heading3"/>
      </w:pPr>
      <w:bookmarkStart w:id="20" w:name="_Toc292726014"/>
      <w:r>
        <w:t>Pre-1999</w:t>
      </w:r>
      <w:bookmarkEnd w:id="20"/>
    </w:p>
    <w:p w14:paraId="55424F47" w14:textId="3CF4DD13" w:rsidR="00086582" w:rsidRDefault="001E75EE" w:rsidP="0020073C">
      <w:r>
        <w:t>The first iteration of this system was used up until January 1999. This initia</w:t>
      </w:r>
      <w:r w:rsidR="00EA6763">
        <w:t>l process formed the foundation</w:t>
      </w:r>
      <w:r>
        <w:t>, which all other improvements have built upon</w:t>
      </w:r>
      <w:r w:rsidR="00CF0DEB">
        <w:t xml:space="preserve"> </w:t>
      </w:r>
      <w:r w:rsidR="00CF0DEB" w:rsidRPr="00CF0DEB">
        <w:t>(Absp.org.uk, 2015)</w:t>
      </w:r>
      <w:r>
        <w:t>.</w:t>
      </w:r>
    </w:p>
    <w:p w14:paraId="7AC4F453" w14:textId="61E37E3F" w:rsidR="00EA6763" w:rsidRDefault="00DD12C5" w:rsidP="0020073C">
      <w:r>
        <w:t xml:space="preserve">A player’s rating </w:t>
      </w:r>
      <w:r w:rsidR="009C5CBC">
        <w:t>is</w:t>
      </w:r>
      <w:r>
        <w:t xml:space="preserve"> calculated by </w:t>
      </w:r>
      <w:r w:rsidR="004042F0">
        <w:t xml:space="preserve">first </w:t>
      </w:r>
      <w:r>
        <w:t xml:space="preserve">examining every </w:t>
      </w:r>
      <w:r w:rsidR="006A20B1">
        <w:t xml:space="preserve">on of their </w:t>
      </w:r>
      <w:r>
        <w:t>match result</w:t>
      </w:r>
      <w:r w:rsidR="006A20B1">
        <w:t>s</w:t>
      </w:r>
      <w:r>
        <w:t xml:space="preserve"> from </w:t>
      </w:r>
      <w:r w:rsidR="003B37BB">
        <w:t>each</w:t>
      </w:r>
      <w:r>
        <w:t xml:space="preserve"> tournament </w:t>
      </w:r>
      <w:r w:rsidR="006A20B1">
        <w:t xml:space="preserve">they attended </w:t>
      </w:r>
      <w:r>
        <w:t>for the cu</w:t>
      </w:r>
      <w:r w:rsidR="00E212E9">
        <w:t>rrent calendar year and award</w:t>
      </w:r>
      <w:r>
        <w:t xml:space="preserve"> </w:t>
      </w:r>
      <w:r w:rsidR="006A20B1">
        <w:t>them</w:t>
      </w:r>
      <w:r>
        <w:t xml:space="preserve"> score</w:t>
      </w:r>
      <w:r w:rsidR="005A3F9E">
        <w:t xml:space="preserve"> of rating points</w:t>
      </w:r>
      <w:r>
        <w:t xml:space="preserve"> for each re</w:t>
      </w:r>
      <w:r w:rsidR="003A6646">
        <w:t>cord based on the outcome of each match</w:t>
      </w:r>
      <w:r>
        <w:t>.</w:t>
      </w:r>
      <w:r w:rsidR="00E212E9">
        <w:t xml:space="preserve"> Each match outcome </w:t>
      </w:r>
      <w:r w:rsidR="004042F0">
        <w:t>result</w:t>
      </w:r>
      <w:r w:rsidR="009C5CBC">
        <w:t>s</w:t>
      </w:r>
      <w:r w:rsidR="004042F0">
        <w:t xml:space="preserve"> in</w:t>
      </w:r>
      <w:r w:rsidR="00E212E9">
        <w:t xml:space="preserve"> one of the following scores</w:t>
      </w:r>
      <w:r w:rsidR="004042F0">
        <w:t xml:space="preserve"> being awarded to the player</w:t>
      </w:r>
      <w:r w:rsidR="00E212E9">
        <w:t>:</w:t>
      </w:r>
    </w:p>
    <w:p w14:paraId="39DC8D0E" w14:textId="1A3589CA" w:rsidR="00E212E9" w:rsidRDefault="00E212E9" w:rsidP="004042F0">
      <w:pPr>
        <w:pStyle w:val="ListParagraph"/>
        <w:numPr>
          <w:ilvl w:val="0"/>
          <w:numId w:val="19"/>
        </w:numPr>
      </w:pPr>
      <w:r>
        <w:t xml:space="preserve">If the player </w:t>
      </w:r>
      <w:r w:rsidR="009C5CBC">
        <w:t>is</w:t>
      </w:r>
      <w:r>
        <w:t xml:space="preserve"> victorious again</w:t>
      </w:r>
      <w:r w:rsidR="004042F0">
        <w:t>st their opponent they receive</w:t>
      </w:r>
      <w:r>
        <w:t xml:space="preserve"> </w:t>
      </w:r>
      <w:r w:rsidR="009C5CBC">
        <w:t xml:space="preserve">an amount of </w:t>
      </w:r>
      <w:r w:rsidR="005A3F9E">
        <w:t>rating points</w:t>
      </w:r>
      <w:r>
        <w:t xml:space="preserve"> equal to that of the rating of their opponent at the time of the </w:t>
      </w:r>
      <w:r w:rsidR="004042F0">
        <w:t>match plus fifty</w:t>
      </w:r>
    </w:p>
    <w:p w14:paraId="5233277E" w14:textId="016E346F" w:rsidR="004042F0" w:rsidRPr="0020073C" w:rsidRDefault="004042F0" w:rsidP="004042F0">
      <w:pPr>
        <w:pStyle w:val="ListParagraph"/>
        <w:numPr>
          <w:ilvl w:val="0"/>
          <w:numId w:val="19"/>
        </w:numPr>
      </w:pPr>
      <w:r>
        <w:t xml:space="preserve">If the player </w:t>
      </w:r>
      <w:r w:rsidR="009C5CBC">
        <w:t>is</w:t>
      </w:r>
      <w:r>
        <w:t xml:space="preserve"> defeated by their opponent they receive </w:t>
      </w:r>
      <w:r w:rsidR="009C5CBC">
        <w:t>an amount of rating points</w:t>
      </w:r>
      <w:r>
        <w:t xml:space="preserve"> equal to that of the rating of their opponent at the time of the match minus fifty</w:t>
      </w:r>
    </w:p>
    <w:p w14:paraId="0DA6C729" w14:textId="10A90141" w:rsidR="004042F0" w:rsidRDefault="004042F0" w:rsidP="004042F0">
      <w:pPr>
        <w:pStyle w:val="ListParagraph"/>
        <w:numPr>
          <w:ilvl w:val="0"/>
          <w:numId w:val="19"/>
        </w:numPr>
      </w:pPr>
      <w:r>
        <w:t xml:space="preserve">If the result of the match </w:t>
      </w:r>
      <w:r w:rsidR="00DD199D">
        <w:t>is</w:t>
      </w:r>
      <w:r>
        <w:t xml:space="preserve"> a draw the player receive</w:t>
      </w:r>
      <w:r w:rsidR="00DD199D">
        <w:t>s</w:t>
      </w:r>
      <w:r>
        <w:t xml:space="preserve"> </w:t>
      </w:r>
      <w:r w:rsidR="009C5CBC">
        <w:t xml:space="preserve">an amount of rating points </w:t>
      </w:r>
      <w:r>
        <w:t>equal to that of the rating of their opponent at the time of the match</w:t>
      </w:r>
    </w:p>
    <w:p w14:paraId="5C4B0024" w14:textId="7D372B91" w:rsidR="004042F0" w:rsidRDefault="00EB7BBE" w:rsidP="004042F0">
      <w:r>
        <w:t xml:space="preserve">One further consideration </w:t>
      </w:r>
      <w:r w:rsidR="00DD199D">
        <w:t>must</w:t>
      </w:r>
      <w:r>
        <w:t xml:space="preserve"> to be taken into account when performing </w:t>
      </w:r>
      <w:r w:rsidR="009C5CBC">
        <w:t xml:space="preserve">this </w:t>
      </w:r>
      <w:r>
        <w:t>step of the calculation</w:t>
      </w:r>
      <w:r w:rsidR="0082620D">
        <w:t>. W</w:t>
      </w:r>
      <w:r>
        <w:t xml:space="preserve">hereby, if the distance </w:t>
      </w:r>
      <w:r w:rsidR="00DD199D">
        <w:t xml:space="preserve">between the player’s and their </w:t>
      </w:r>
      <w:r>
        <w:t>opponent’s ratings at</w:t>
      </w:r>
      <w:r w:rsidR="00DD199D">
        <w:t xml:space="preserve"> the time of the match exceeds </w:t>
      </w:r>
      <w:r>
        <w:t>plus or minus forty</w:t>
      </w:r>
      <w:r w:rsidR="00DD199D">
        <w:t>,</w:t>
      </w:r>
      <w:r w:rsidR="0082620D">
        <w:t xml:space="preserve"> </w:t>
      </w:r>
      <w:r w:rsidR="00DD199D">
        <w:t>t</w:t>
      </w:r>
      <w:r w:rsidR="005A3F9E">
        <w:t xml:space="preserve">he opponents rating </w:t>
      </w:r>
      <w:r w:rsidR="00DD199D">
        <w:t>will</w:t>
      </w:r>
      <w:r w:rsidR="005A3F9E">
        <w:t xml:space="preserve"> be raised or lowered to ensure the distance between the player’s and the opponent’s rating never exceeds plus or minus 40. The player then receive</w:t>
      </w:r>
      <w:r w:rsidR="00DD199D">
        <w:t>s</w:t>
      </w:r>
      <w:r w:rsidR="005A3F9E">
        <w:t xml:space="preserve"> their opponents altered </w:t>
      </w:r>
      <w:r w:rsidR="00DD199D">
        <w:t>rating as rating points</w:t>
      </w:r>
      <w:r w:rsidR="005A3F9E">
        <w:t xml:space="preserve">. </w:t>
      </w:r>
    </w:p>
    <w:p w14:paraId="49507367" w14:textId="1693613D" w:rsidR="005A3F9E" w:rsidRDefault="005A3F9E" w:rsidP="004042F0">
      <w:r>
        <w:t xml:space="preserve">An example of this would be Player A has </w:t>
      </w:r>
      <w:r w:rsidR="00DD199D">
        <w:t xml:space="preserve">a rating of </w:t>
      </w:r>
      <w:r>
        <w:t xml:space="preserve">140 and </w:t>
      </w:r>
      <w:r w:rsidR="00DD199D">
        <w:t>Opponent</w:t>
      </w:r>
      <w:r>
        <w:t xml:space="preserve"> B has a </w:t>
      </w:r>
      <w:r w:rsidR="00DD199D">
        <w:t xml:space="preserve">rating of </w:t>
      </w:r>
      <w:r>
        <w:t xml:space="preserve">90. As the distance between </w:t>
      </w:r>
      <w:r w:rsidR="00DD199D">
        <w:t xml:space="preserve">the players is 50, Opponent B’s rating would be raised to 100 to ensure that the </w:t>
      </w:r>
      <w:r w:rsidR="00DD199D">
        <w:lastRenderedPageBreak/>
        <w:t>distance does not exceed plus or minus forty. Player A would then receive 100 rating points instead of 90.</w:t>
      </w:r>
    </w:p>
    <w:p w14:paraId="2F061AB5" w14:textId="14DFE0AD" w:rsidR="00DD199D" w:rsidRDefault="003B37BB" w:rsidP="004042F0">
      <w:r>
        <w:t xml:space="preserve">The </w:t>
      </w:r>
      <w:r w:rsidR="00E71E2D">
        <w:t>final</w:t>
      </w:r>
      <w:r>
        <w:t xml:space="preserve"> step of the process is to sum all of the rating points awarded from each match result. That number is</w:t>
      </w:r>
      <w:r w:rsidR="006A20B1">
        <w:t xml:space="preserve"> then divided by the total number of match records, which produces the player rating for that individual.</w:t>
      </w:r>
    </w:p>
    <w:p w14:paraId="6F6F3344" w14:textId="2A98505F" w:rsidR="006A20B1" w:rsidRDefault="00BA023B" w:rsidP="004042F0">
      <w:r>
        <w:t>Although this system provided a fair indication of a player’s</w:t>
      </w:r>
      <w:r w:rsidR="008D564F">
        <w:t xml:space="preserve"> performance it lacked the ability to </w:t>
      </w:r>
      <w:r w:rsidR="00385200">
        <w:t>show that the most recent form of a player should hold more significance</w:t>
      </w:r>
      <w:r w:rsidR="00CF0DEB">
        <w:t xml:space="preserve">. In addition to this, </w:t>
      </w:r>
      <w:r w:rsidR="006C17C9">
        <w:t xml:space="preserve">often calculating a player’s rating could be needlessly inefficient as some players amass hundreds of match records over the course of a year and the system would examine every record </w:t>
      </w:r>
      <w:r w:rsidR="00402E4C">
        <w:t xml:space="preserve">from that period </w:t>
      </w:r>
      <w:r w:rsidR="00402E4C" w:rsidRPr="00CF0DEB">
        <w:t>(Absp.org.uk, 2015)</w:t>
      </w:r>
      <w:r w:rsidR="00402E4C">
        <w:t>.</w:t>
      </w:r>
    </w:p>
    <w:p w14:paraId="79447FA7" w14:textId="53E22B11" w:rsidR="00403D23" w:rsidRDefault="00403D23" w:rsidP="00403D23">
      <w:pPr>
        <w:pStyle w:val="Heading3"/>
      </w:pPr>
      <w:bookmarkStart w:id="21" w:name="_Toc292726015"/>
      <w:r>
        <w:t>1999-Present</w:t>
      </w:r>
      <w:bookmarkEnd w:id="21"/>
    </w:p>
    <w:p w14:paraId="2DE8E0B9" w14:textId="7ED1A4DE" w:rsidR="00477437" w:rsidRDefault="000117A7" w:rsidP="00477437">
      <w:r>
        <w:t>From 1999 it was decided that the ABSP</w:t>
      </w:r>
      <w:r w:rsidR="009272FC">
        <w:t xml:space="preserve"> would adopt the Weighted Rolling System, which uses the same processes as the previous system along with new features that addressed previous systems shortcomings.</w:t>
      </w:r>
    </w:p>
    <w:p w14:paraId="036618CA" w14:textId="589BF2C9" w:rsidR="009272FC" w:rsidRDefault="009272FC" w:rsidP="00477437">
      <w:r>
        <w:t xml:space="preserve">Firstly, </w:t>
      </w:r>
      <w:r w:rsidR="00B779B9">
        <w:t>the match records, which are used in the calculations of a player’s rating, were limited to the 1</w:t>
      </w:r>
      <w:r w:rsidR="009E280E">
        <w:t>5</w:t>
      </w:r>
      <w:r w:rsidR="00B779B9">
        <w:t xml:space="preserve">0 latest to emphasize the focus on recent form being a key factor in determining ratings. </w:t>
      </w:r>
      <w:r w:rsidR="009E280E">
        <w:t>This change helps to remove the dependency of an entire year’s worth of records for calculations.</w:t>
      </w:r>
      <w:r w:rsidR="00841D04">
        <w:t xml:space="preserve"> T</w:t>
      </w:r>
      <w:r w:rsidR="009E280E">
        <w:t xml:space="preserve">his number was </w:t>
      </w:r>
      <w:r w:rsidR="00841D04">
        <w:t xml:space="preserve">originally </w:t>
      </w:r>
      <w:r w:rsidR="009E280E">
        <w:t xml:space="preserve">changed </w:t>
      </w:r>
      <w:r w:rsidR="00841D04">
        <w:t>to</w:t>
      </w:r>
      <w:r w:rsidR="009E280E">
        <w:t xml:space="preserve"> 10</w:t>
      </w:r>
      <w:r w:rsidR="00B779B9">
        <w:t>0 latest matches</w:t>
      </w:r>
      <w:r w:rsidR="00841D04">
        <w:t>. This was increased to 150</w:t>
      </w:r>
      <w:r w:rsidR="00B779B9">
        <w:t xml:space="preserve"> in 2011</w:t>
      </w:r>
      <w:r w:rsidR="00841D04" w:rsidRPr="00841D04">
        <w:t xml:space="preserve"> </w:t>
      </w:r>
      <w:r w:rsidR="00841D04">
        <w:t>following a revision of the process</w:t>
      </w:r>
      <w:r w:rsidR="00B779B9">
        <w:t xml:space="preserve">. </w:t>
      </w:r>
    </w:p>
    <w:p w14:paraId="228BB66B" w14:textId="38EE0E51" w:rsidR="000B500F" w:rsidRDefault="00B779B9" w:rsidP="00477437">
      <w:r>
        <w:t xml:space="preserve">The second change saw the calculation process </w:t>
      </w:r>
      <w:r w:rsidR="000B500F">
        <w:t>augmented to incorporate a weighted sum.</w:t>
      </w:r>
      <w:r w:rsidR="00841D04">
        <w:t xml:space="preserve"> </w:t>
      </w:r>
      <w:r w:rsidR="000B500F">
        <w:t>A player’s 1</w:t>
      </w:r>
      <w:r w:rsidR="00841D04">
        <w:t>5</w:t>
      </w:r>
      <w:r w:rsidR="000B500F">
        <w:t xml:space="preserve">0 latest records were processed in the same fashion as the old system and rating points were assigned based on the outcomes of the matches. </w:t>
      </w:r>
    </w:p>
    <w:p w14:paraId="514DEDD1" w14:textId="705878E3" w:rsidR="00841D04" w:rsidRDefault="00841D04" w:rsidP="00477437">
      <w:r>
        <w:t>W</w:t>
      </w:r>
      <w:r w:rsidR="009E280E">
        <w:t xml:space="preserve">eights </w:t>
      </w:r>
      <w:r>
        <w:t xml:space="preserve">were then added </w:t>
      </w:r>
      <w:r w:rsidR="00E23C6C">
        <w:t xml:space="preserve">to </w:t>
      </w:r>
      <w:r>
        <w:t xml:space="preserve">match </w:t>
      </w:r>
      <w:r w:rsidR="00E23C6C">
        <w:t>records</w:t>
      </w:r>
      <w:r w:rsidR="009E280E">
        <w:t xml:space="preserve"> starting with </w:t>
      </w:r>
      <w:r>
        <w:t xml:space="preserve">225 being assigned to the most recent </w:t>
      </w:r>
      <w:r w:rsidR="00E23C6C">
        <w:t xml:space="preserve">record </w:t>
      </w:r>
      <w:r>
        <w:t xml:space="preserve">and </w:t>
      </w:r>
      <w:r w:rsidR="00E23C6C">
        <w:t>continuing, decreasing in number by one for each record until the oldest record is assigned 76</w:t>
      </w:r>
      <w:r w:rsidR="009E280E">
        <w:t xml:space="preserve">. </w:t>
      </w:r>
      <w:r w:rsidR="00E23C6C">
        <w:t>These weights place more importance on the most recent matches and an ever-diminishing importance on matches that happened further in the player’s record history.</w:t>
      </w:r>
    </w:p>
    <w:p w14:paraId="3A973CD3" w14:textId="765617E4" w:rsidR="009E280E" w:rsidRDefault="00841D04" w:rsidP="00477437">
      <w:r>
        <w:t>The next step of the new system was to group all match records by tournament venue and combine all rating points for each grouping.</w:t>
      </w:r>
      <w:r w:rsidR="00A44AD7">
        <w:t xml:space="preserve"> Then for each tournament grouping the combined rating points are then multiplied by the average of all the weights assigned to those matches</w:t>
      </w:r>
      <w:r w:rsidR="0059778B">
        <w:t xml:space="preserve"> giving the number of weighted rating points for those tournaments.</w:t>
      </w:r>
    </w:p>
    <w:p w14:paraId="00774530" w14:textId="18F5D6D2" w:rsidR="00E23C6C" w:rsidRPr="00477437" w:rsidRDefault="0059778B" w:rsidP="00477437">
      <w:r>
        <w:t>The sum of all weighted rating points is then divided by the sum of all weights (which will always be 22,575 when all 150 records are available</w:t>
      </w:r>
      <w:r w:rsidR="00403D23">
        <w:t>), which</w:t>
      </w:r>
      <w:r>
        <w:t xml:space="preserve"> produces the </w:t>
      </w:r>
      <w:r w:rsidR="00403D23">
        <w:t>player rating which is then rounded to the nearest whole number.</w:t>
      </w:r>
    </w:p>
    <w:p w14:paraId="70F82462" w14:textId="77777777" w:rsidR="00BA38D3" w:rsidRDefault="00BA38D3" w:rsidP="00697007">
      <w:pPr>
        <w:pStyle w:val="Heading1"/>
        <w:pBdr>
          <w:bottom w:val="none" w:sz="0" w:space="0" w:color="auto"/>
        </w:pBdr>
      </w:pPr>
      <w:bookmarkStart w:id="22" w:name="_Toc292726016"/>
      <w:r>
        <w:t>Requirements</w:t>
      </w:r>
      <w:bookmarkEnd w:id="22"/>
    </w:p>
    <w:p w14:paraId="2A3EF814" w14:textId="2BF3F196" w:rsidR="00142DFB" w:rsidRDefault="000E4D9F" w:rsidP="00142DFB">
      <w:r>
        <w:t xml:space="preserve">The requirements </w:t>
      </w:r>
      <w:r w:rsidR="00066A9B">
        <w:t>that the</w:t>
      </w:r>
      <w:r>
        <w:t xml:space="preserve"> </w:t>
      </w:r>
      <w:r w:rsidR="00784C5F">
        <w:t>software solution</w:t>
      </w:r>
      <w:r>
        <w:t xml:space="preserve"> </w:t>
      </w:r>
      <w:r w:rsidR="00066A9B">
        <w:t xml:space="preserve">will aim to satisfy </w:t>
      </w:r>
      <w:r>
        <w:t>are as follows:</w:t>
      </w:r>
    </w:p>
    <w:p w14:paraId="4061C386" w14:textId="6457C1BA" w:rsidR="00D97277" w:rsidRDefault="00D97277" w:rsidP="00D0611E">
      <w:pPr>
        <w:pStyle w:val="ListParagraph"/>
        <w:numPr>
          <w:ilvl w:val="0"/>
          <w:numId w:val="21"/>
        </w:numPr>
      </w:pPr>
      <w:r>
        <w:t xml:space="preserve">Implement an online records database to replace the </w:t>
      </w:r>
      <w:r w:rsidR="00784C5F">
        <w:t xml:space="preserve">current </w:t>
      </w:r>
      <w:r>
        <w:t xml:space="preserve">offline </w:t>
      </w:r>
      <w:r w:rsidR="00784C5F">
        <w:t>solution</w:t>
      </w:r>
    </w:p>
    <w:p w14:paraId="1D5588A7" w14:textId="75682836" w:rsidR="00784C5F" w:rsidRDefault="00784C5F" w:rsidP="00D0611E">
      <w:pPr>
        <w:pStyle w:val="ListParagraph"/>
        <w:numPr>
          <w:ilvl w:val="0"/>
          <w:numId w:val="21"/>
        </w:numPr>
      </w:pPr>
      <w:r>
        <w:t>Calculate player ratings using the online records database</w:t>
      </w:r>
    </w:p>
    <w:p w14:paraId="095ADE2C" w14:textId="678A0E9E" w:rsidR="005F2F2A" w:rsidRDefault="00D97277" w:rsidP="00D0611E">
      <w:pPr>
        <w:pStyle w:val="ListParagraph"/>
        <w:numPr>
          <w:ilvl w:val="0"/>
          <w:numId w:val="21"/>
        </w:numPr>
      </w:pPr>
      <w:r>
        <w:lastRenderedPageBreak/>
        <w:t>Produce a series of webpages</w:t>
      </w:r>
      <w:r w:rsidR="00784C5F">
        <w:t xml:space="preserve"> to be displayed on the ABSP website that will</w:t>
      </w:r>
      <w:r>
        <w:t xml:space="preserve"> read the online records database records and display</w:t>
      </w:r>
      <w:r w:rsidR="00784C5F">
        <w:t xml:space="preserve"> meaningful information to users</w:t>
      </w:r>
    </w:p>
    <w:p w14:paraId="53F14B4B" w14:textId="34874EBC" w:rsidR="00607F4F" w:rsidRDefault="00D97277" w:rsidP="00607F4F">
      <w:pPr>
        <w:pStyle w:val="ListParagraph"/>
        <w:numPr>
          <w:ilvl w:val="0"/>
          <w:numId w:val="21"/>
        </w:numPr>
      </w:pPr>
      <w:r>
        <w:t xml:space="preserve">Provide a </w:t>
      </w:r>
      <w:r w:rsidR="00784C5F">
        <w:t xml:space="preserve">secure means by which a player can </w:t>
      </w:r>
      <w:r w:rsidR="00B32C78">
        <w:t>provide</w:t>
      </w:r>
      <w:r w:rsidR="00784C5F">
        <w:t xml:space="preserve"> </w:t>
      </w:r>
      <w:r w:rsidR="00B32C78">
        <w:t>match results</w:t>
      </w:r>
      <w:r w:rsidR="00784C5F">
        <w:t xml:space="preserve"> </w:t>
      </w:r>
      <w:r w:rsidR="00B32C78">
        <w:t>using</w:t>
      </w:r>
      <w:r w:rsidR="00784C5F">
        <w:t xml:space="preserve"> the ABSP website</w:t>
      </w:r>
      <w:r w:rsidR="00C06CE2">
        <w:t>. This includes new results and amendments to existing records.</w:t>
      </w:r>
    </w:p>
    <w:p w14:paraId="78215FAD" w14:textId="7156097B" w:rsidR="009F4C18" w:rsidRDefault="009F4C18" w:rsidP="009F4C18">
      <w:pPr>
        <w:pStyle w:val="Heading1"/>
        <w:pBdr>
          <w:bottom w:val="none" w:sz="0" w:space="0" w:color="auto"/>
        </w:pBdr>
      </w:pPr>
      <w:bookmarkStart w:id="23" w:name="_Toc292726017"/>
      <w:r>
        <w:t>Project management</w:t>
      </w:r>
      <w:bookmarkEnd w:id="23"/>
    </w:p>
    <w:p w14:paraId="28C96648" w14:textId="1C2E304B" w:rsidR="002E570E" w:rsidRDefault="00986D95" w:rsidP="009F4C18">
      <w:r>
        <w:t xml:space="preserve">To ensure that the development of the software solution is conducted and controlled effectively it requires </w:t>
      </w:r>
      <w:r w:rsidR="002E570E">
        <w:t xml:space="preserve">project </w:t>
      </w:r>
      <w:r>
        <w:t xml:space="preserve">management. </w:t>
      </w:r>
      <w:r w:rsidR="002E570E">
        <w:t xml:space="preserve">Project management is a growing field and </w:t>
      </w:r>
      <w:r w:rsidR="00DE7FEF">
        <w:t>as the filed has grown, so too has the amount of diverse ways in which it can be applied</w:t>
      </w:r>
      <w:r w:rsidR="00DE7FEF" w:rsidRPr="00DE7FEF">
        <w:t xml:space="preserve"> (Meredith and Mantel, 1995)</w:t>
      </w:r>
      <w:r w:rsidR="00DE7FEF">
        <w:t xml:space="preserve">. </w:t>
      </w:r>
    </w:p>
    <w:p w14:paraId="3FA936C4" w14:textId="17898DC2" w:rsidR="003C4353" w:rsidRDefault="00986D95" w:rsidP="009F4C18">
      <w:r>
        <w:t xml:space="preserve">Project management </w:t>
      </w:r>
      <w:r w:rsidR="00B14BA3">
        <w:t>employs methodologies, which have been developed across many business domains.</w:t>
      </w:r>
      <w:r w:rsidR="002E570E">
        <w:t xml:space="preserve"> </w:t>
      </w:r>
      <w:r w:rsidR="003C4353">
        <w:t xml:space="preserve">A methodology can be explained as a model, which is used in the management of a project’s processes. </w:t>
      </w:r>
    </w:p>
    <w:p w14:paraId="13100B78" w14:textId="43146E08" w:rsidR="00B81CE4" w:rsidRDefault="00466B65" w:rsidP="00B81CE4">
      <w:r>
        <w:t>Broadly speaking, models can be classified as belonging to one</w:t>
      </w:r>
      <w:r w:rsidR="00A25642">
        <w:t xml:space="preserve"> of three categories. The first is linear, which is a sequential model that focuses on the completion of stages that lead to the next stage. The second category is often called iterative. This is characterized by constant revisiting of stages throughout a projects life cycle, which promotes constant improvement. The final category is an amalgamation of the two previous categories. The main focus of which is that development takes place much like and iterative approach yet is organized in a way, which processes can be halted at certain points as is with a linear approach</w:t>
      </w:r>
      <w:r w:rsidR="00B81CE4">
        <w:t xml:space="preserve"> </w:t>
      </w:r>
      <w:r w:rsidR="00B3043E">
        <w:t xml:space="preserve"> </w:t>
      </w:r>
      <w:r w:rsidR="00B3043E" w:rsidRPr="00B81CE4">
        <w:t>(</w:t>
      </w:r>
      <w:proofErr w:type="spellStart"/>
      <w:r w:rsidR="00B3043E" w:rsidRPr="00B81CE4">
        <w:t>Ruparelia</w:t>
      </w:r>
      <w:proofErr w:type="spellEnd"/>
      <w:r w:rsidR="00B3043E" w:rsidRPr="00B81CE4">
        <w:t>, 2010)</w:t>
      </w:r>
      <w:r w:rsidR="00A25642">
        <w:t xml:space="preserve">. </w:t>
      </w:r>
      <w:r w:rsidR="00B81CE4">
        <w:t>This software development process will adopt the most suitable methodology by analyzing prominent approaches.</w:t>
      </w:r>
    </w:p>
    <w:p w14:paraId="7F1FCE9F" w14:textId="60E1CA52" w:rsidR="00E630F2" w:rsidRDefault="00C51933" w:rsidP="00B81CE4">
      <w:pPr>
        <w:pStyle w:val="Heading2"/>
      </w:pPr>
      <w:bookmarkStart w:id="24" w:name="_Toc292726018"/>
      <w:r>
        <w:t>Linear</w:t>
      </w:r>
      <w:bookmarkEnd w:id="24"/>
    </w:p>
    <w:p w14:paraId="36DC479C" w14:textId="349FF6AA" w:rsidR="00B81CE4" w:rsidRDefault="00B65B38" w:rsidP="00B81CE4">
      <w:r>
        <w:t xml:space="preserve">Waterfall is the most common linear approach. </w:t>
      </w:r>
      <w:r w:rsidR="00132DA9">
        <w:t>S</w:t>
      </w:r>
      <w:r w:rsidR="00B3043E">
        <w:t xml:space="preserve">ometimes referred to as cascade method, </w:t>
      </w:r>
      <w:r>
        <w:t xml:space="preserve">it </w:t>
      </w:r>
      <w:r w:rsidR="00B3043E">
        <w:t xml:space="preserve">operates by breaking the development of a project into discrete stages which are undertaken in a specific order where each stage is dependent on the completion of the previous stage </w:t>
      </w:r>
      <w:r w:rsidR="00B3043E" w:rsidRPr="00B81CE4">
        <w:t>(</w:t>
      </w:r>
      <w:proofErr w:type="spellStart"/>
      <w:r w:rsidR="00B3043E" w:rsidRPr="00B81CE4">
        <w:t>Ruparelia</w:t>
      </w:r>
      <w:proofErr w:type="spellEnd"/>
      <w:r w:rsidR="00B3043E" w:rsidRPr="00B81CE4">
        <w:t>, 2010)</w:t>
      </w:r>
      <w:r w:rsidR="00B3043E">
        <w:t xml:space="preserve">. </w:t>
      </w:r>
    </w:p>
    <w:p w14:paraId="53BFED6D" w14:textId="294FC888" w:rsidR="00B3043E" w:rsidRDefault="00B3043E" w:rsidP="00B81CE4">
      <w:r>
        <w:t>The main benefit of this approach is that it is highly structured and the linear a</w:t>
      </w:r>
      <w:r w:rsidR="006C40E2">
        <w:t>pproach can greatly improve the organization of a project as it is separated into separate reasoned stages. This can help with identifying milestones that help with tracking progress of development (</w:t>
      </w:r>
      <w:proofErr w:type="spellStart"/>
      <w:r w:rsidR="006C40E2" w:rsidRPr="006C40E2">
        <w:t>Hughey</w:t>
      </w:r>
      <w:proofErr w:type="spellEnd"/>
      <w:r w:rsidR="006C40E2" w:rsidRPr="006C40E2">
        <w:t>, 2015)</w:t>
      </w:r>
      <w:r w:rsidR="006C40E2">
        <w:t>.</w:t>
      </w:r>
    </w:p>
    <w:p w14:paraId="05BD6536" w14:textId="11D3AF3B" w:rsidR="00C73431" w:rsidRDefault="00C73431" w:rsidP="00B81CE4">
      <w:r>
        <w:t xml:space="preserve">A drawback of this approach is </w:t>
      </w:r>
      <w:r w:rsidR="00132DA9">
        <w:t>as</w:t>
      </w:r>
      <w:r>
        <w:t xml:space="preserve"> each stage of the project is</w:t>
      </w:r>
      <w:r w:rsidR="00132DA9">
        <w:t xml:space="preserve"> dependent on the completion of the previous stage it does not accommodate returning to a previous stage</w:t>
      </w:r>
      <w:r>
        <w:t xml:space="preserve">. </w:t>
      </w:r>
      <w:r w:rsidR="00132DA9">
        <w:t>Each stage should have completion dates associated with them. Any revisiting of a stage after its completion date could be viewed as a delay in the project.</w:t>
      </w:r>
    </w:p>
    <w:p w14:paraId="74CCE411" w14:textId="511B8DA5" w:rsidR="006C40E2" w:rsidRPr="00B81CE4" w:rsidRDefault="00C51933" w:rsidP="00C51933">
      <w:pPr>
        <w:pStyle w:val="Heading2"/>
      </w:pPr>
      <w:bookmarkStart w:id="25" w:name="_Toc292726019"/>
      <w:r>
        <w:t>Iterative</w:t>
      </w:r>
      <w:bookmarkEnd w:id="25"/>
    </w:p>
    <w:p w14:paraId="79B151E5" w14:textId="3339793C" w:rsidR="00A57CB4" w:rsidRDefault="00A57CB4" w:rsidP="00A57CB4">
      <w:r>
        <w:t xml:space="preserve">An advantage of an iterative approach </w:t>
      </w:r>
      <w:r w:rsidR="00CD72E6">
        <w:t>is that it all</w:t>
      </w:r>
      <w:r w:rsidR="00F032C1">
        <w:t>ows for constant improvement of the project as the whole processes is repeated constantly. Each one of these iterations can be thought of as a mini-project each with its own complete set of phases</w:t>
      </w:r>
      <w:r w:rsidR="00F7476A">
        <w:t xml:space="preserve"> </w:t>
      </w:r>
      <w:r w:rsidR="00F7476A" w:rsidRPr="00F7476A">
        <w:t>(</w:t>
      </w:r>
      <w:proofErr w:type="spellStart"/>
      <w:r w:rsidR="00F7476A" w:rsidRPr="00F7476A">
        <w:t>Mantei</w:t>
      </w:r>
      <w:proofErr w:type="spellEnd"/>
      <w:r w:rsidR="00F7476A" w:rsidRPr="00F7476A">
        <w:t xml:space="preserve"> and </w:t>
      </w:r>
      <w:proofErr w:type="spellStart"/>
      <w:r w:rsidR="00F7476A" w:rsidRPr="00F7476A">
        <w:t>Teorey</w:t>
      </w:r>
      <w:proofErr w:type="spellEnd"/>
      <w:r w:rsidR="00F7476A" w:rsidRPr="00F7476A">
        <w:t>, 1988)</w:t>
      </w:r>
      <w:r w:rsidR="00F032C1">
        <w:t>. In a software project, th</w:t>
      </w:r>
      <w:r w:rsidR="00F7476A">
        <w:t>is can allow for features or functionality to be introduced as and when they are completed.</w:t>
      </w:r>
    </w:p>
    <w:p w14:paraId="2F53B0B6" w14:textId="442E6EC4" w:rsidR="00F7476A" w:rsidRDefault="00F7476A" w:rsidP="00A57CB4">
      <w:r>
        <w:lastRenderedPageBreak/>
        <w:t>On the other hand, constantly seeking to improve the product could lead to a delay in the overall span of the project if not properly managed.</w:t>
      </w:r>
    </w:p>
    <w:p w14:paraId="3D24B487" w14:textId="445C393C" w:rsidR="00F7476A" w:rsidRDefault="00F7476A" w:rsidP="000C768C">
      <w:pPr>
        <w:pStyle w:val="Heading2"/>
      </w:pPr>
      <w:bookmarkStart w:id="26" w:name="_Toc292726020"/>
      <w:r>
        <w:t>Incremental</w:t>
      </w:r>
      <w:bookmarkEnd w:id="26"/>
    </w:p>
    <w:p w14:paraId="3B565A64" w14:textId="0D8DB3CA" w:rsidR="000C768C" w:rsidRDefault="000C768C" w:rsidP="000C768C">
      <w:r>
        <w:t>Incremental delivery can be described as offering the strict plan</w:t>
      </w:r>
      <w:r w:rsidR="0077195B">
        <w:t>ning and processes of the W</w:t>
      </w:r>
      <w:r>
        <w:t xml:space="preserve">aterfall model incrementally </w:t>
      </w:r>
      <w:r w:rsidRPr="000C768C">
        <w:t>(Pressman, 2005)</w:t>
      </w:r>
      <w:r>
        <w:t xml:space="preserve">. </w:t>
      </w:r>
      <w:r w:rsidR="00051666">
        <w:t xml:space="preserve">This approach allows for advantages of both linear and iterative </w:t>
      </w:r>
      <w:r w:rsidR="0077195B">
        <w:t>methods,</w:t>
      </w:r>
      <w:r w:rsidR="00051666">
        <w:t xml:space="preserve"> as the structured approach to processes is present throughout the development</w:t>
      </w:r>
      <w:r w:rsidR="0077195B">
        <w:t xml:space="preserve"> and improvements can be made due to multiple iterations.</w:t>
      </w:r>
    </w:p>
    <w:p w14:paraId="647A37ED" w14:textId="6C85F69B" w:rsidR="0077195B" w:rsidRDefault="0077195B" w:rsidP="000C768C">
      <w:r>
        <w:t xml:space="preserve">This method requires a great amount of planning and design to implement so therefore may not be appropriate for small or short projects. As it incorporates Waterfall into its process it requires all the planning of the overall system to be in place prior to the start of development. As many software projects </w:t>
      </w:r>
      <w:r w:rsidR="000D431B">
        <w:t>have changing requirements it cannot always be applied</w:t>
      </w:r>
      <w:r w:rsidR="000920C2" w:rsidRPr="000920C2">
        <w:t xml:space="preserve"> (</w:t>
      </w:r>
      <w:proofErr w:type="spellStart"/>
      <w:r w:rsidR="000920C2" w:rsidRPr="000920C2">
        <w:t>Kostigoff</w:t>
      </w:r>
      <w:proofErr w:type="spellEnd"/>
      <w:r w:rsidR="000920C2" w:rsidRPr="000920C2">
        <w:t>, 2015)</w:t>
      </w:r>
      <w:r w:rsidR="000D431B">
        <w:t>.</w:t>
      </w:r>
    </w:p>
    <w:p w14:paraId="6C256907" w14:textId="3D5C935C" w:rsidR="0077195B" w:rsidRDefault="00953A24" w:rsidP="00953A24">
      <w:pPr>
        <w:pStyle w:val="Heading2"/>
      </w:pPr>
      <w:bookmarkStart w:id="27" w:name="_Toc292726021"/>
      <w:r>
        <w:t>Methodology selection</w:t>
      </w:r>
      <w:bookmarkEnd w:id="27"/>
    </w:p>
    <w:p w14:paraId="238E077E" w14:textId="542EA9FF" w:rsidR="00953A24" w:rsidRDefault="00953A24" w:rsidP="00953A24">
      <w:r>
        <w:t>An incremental approach to project management will be adopted</w:t>
      </w:r>
      <w:r w:rsidR="004538FC">
        <w:t xml:space="preserve"> for this project’s development as it adopts the positive aspects of both linear and iterative approaches.</w:t>
      </w:r>
    </w:p>
    <w:p w14:paraId="017081C2" w14:textId="348A4ABC" w:rsidR="004538FC" w:rsidRPr="00953A24" w:rsidRDefault="004538FC" w:rsidP="00953A24">
      <w:r>
        <w:t xml:space="preserve">This project will benefit from the structure of a linear methodology as the requirements of the project have already identified which will allow for clear planning. The iterative aspects of the approach will allow for further refining of the features of the solution. </w:t>
      </w:r>
      <w:r w:rsidR="00330C34">
        <w:t xml:space="preserve">As the development of the dynamic web content continues during the development of the solution, it will be easier to introduce working features as they are completed rather than having to wait until all features have been finished. </w:t>
      </w:r>
    </w:p>
    <w:p w14:paraId="03BCA050" w14:textId="570DFB16" w:rsidR="00F032C1" w:rsidRDefault="00330C34" w:rsidP="00A57CB4">
      <w:r>
        <w:t xml:space="preserve">In regards to addressing possible shortcoming of this approach, the project is of a sufficient scale to justify the amount of planning and design that must be undertaken to facilitate </w:t>
      </w:r>
      <w:proofErr w:type="gramStart"/>
      <w:r>
        <w:t>a</w:t>
      </w:r>
      <w:proofErr w:type="gramEnd"/>
      <w:r>
        <w:t xml:space="preserve"> incremental delivery.</w:t>
      </w:r>
    </w:p>
    <w:p w14:paraId="4E665235" w14:textId="3779B4BA" w:rsidR="00330C34" w:rsidRDefault="00330C34" w:rsidP="00330C34">
      <w:pPr>
        <w:pStyle w:val="Heading2"/>
      </w:pPr>
      <w:bookmarkStart w:id="28" w:name="_Toc292726022"/>
      <w:r>
        <w:t>Schedul</w:t>
      </w:r>
      <w:r w:rsidR="0094423A">
        <w:t>e</w:t>
      </w:r>
      <w:bookmarkEnd w:id="28"/>
    </w:p>
    <w:p w14:paraId="4794F274" w14:textId="2CD64579" w:rsidR="00E12245" w:rsidRDefault="00E12245" w:rsidP="00E12245">
      <w:pPr>
        <w:rPr>
          <w:rFonts w:ascii="Times" w:hAnsi="Times" w:cs="Times"/>
          <w:sz w:val="24"/>
          <w:szCs w:val="24"/>
        </w:rPr>
      </w:pPr>
      <w:r>
        <w:t xml:space="preserve">Figure X shows the timeline of the project. Each task has been allocated sufficient time for completion and any overlapping of tasks should not occur with exception of the report itself as it will be an ongoing process until the project deadline. </w:t>
      </w:r>
    </w:p>
    <w:p w14:paraId="788911E2" w14:textId="6F48FADD" w:rsidR="00E12245" w:rsidRPr="00E12245" w:rsidRDefault="00E12245" w:rsidP="00E12245">
      <w:r>
        <w:t>The schedule is robust enough to accommodate minor changes to the overall plan. However every effort will be made to ensure the schedule is followed as strictly as possible.</w:t>
      </w:r>
    </w:p>
    <w:p w14:paraId="73911BA3" w14:textId="70D33D01" w:rsidR="00330C34" w:rsidRDefault="00330C34" w:rsidP="00E12245">
      <w:pPr>
        <w:widowControl w:val="0"/>
        <w:autoSpaceDE w:val="0"/>
        <w:autoSpaceDN w:val="0"/>
        <w:adjustRightInd w:val="0"/>
        <w:spacing w:after="0" w:line="240" w:lineRule="auto"/>
        <w:jc w:val="center"/>
        <w:rPr>
          <w:rFonts w:ascii="Times" w:hAnsi="Times" w:cs="Times"/>
          <w:sz w:val="24"/>
          <w:szCs w:val="24"/>
        </w:rPr>
      </w:pPr>
      <w:r>
        <w:rPr>
          <w:rFonts w:ascii="Times" w:hAnsi="Times" w:cs="Times"/>
          <w:noProof/>
          <w:sz w:val="24"/>
          <w:szCs w:val="24"/>
          <w:lang w:eastAsia="en-US"/>
        </w:rPr>
        <w:lastRenderedPageBreak/>
        <w:drawing>
          <wp:inline distT="0" distB="0" distL="0" distR="0" wp14:anchorId="702FC478" wp14:editId="48835150">
            <wp:extent cx="1784460" cy="8118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8">
                      <a:alphaModFix/>
                      <a:extLst>
                        <a:ext uri="{28A0092B-C50C-407E-A947-70E740481C1C}">
                          <a14:useLocalDpi xmlns:a14="http://schemas.microsoft.com/office/drawing/2010/main" val="0"/>
                        </a:ext>
                      </a:extLst>
                    </a:blip>
                    <a:srcRect/>
                    <a:stretch>
                      <a:fillRect/>
                    </a:stretch>
                  </pic:blipFill>
                  <pic:spPr bwMode="auto">
                    <a:xfrm>
                      <a:off x="0" y="0"/>
                      <a:ext cx="1786954" cy="8129819"/>
                    </a:xfrm>
                    <a:prstGeom prst="rect">
                      <a:avLst/>
                    </a:prstGeom>
                    <a:noFill/>
                    <a:ln>
                      <a:noFill/>
                    </a:ln>
                  </pic:spPr>
                </pic:pic>
              </a:graphicData>
            </a:graphic>
          </wp:inline>
        </w:drawing>
      </w:r>
    </w:p>
    <w:p w14:paraId="5118EEF0" w14:textId="3C384943" w:rsidR="00330C34" w:rsidRPr="00E8264C" w:rsidRDefault="00AF662F" w:rsidP="00E8264C">
      <w:pPr>
        <w:widowControl w:val="0"/>
        <w:autoSpaceDE w:val="0"/>
        <w:autoSpaceDN w:val="0"/>
        <w:adjustRightInd w:val="0"/>
        <w:spacing w:after="0" w:line="240" w:lineRule="auto"/>
        <w:jc w:val="center"/>
        <w:rPr>
          <w:rFonts w:cs="Times"/>
        </w:rPr>
      </w:pPr>
      <w:r w:rsidRPr="00E12245">
        <w:rPr>
          <w:rFonts w:cs="Times"/>
        </w:rPr>
        <w:t>Figure X</w:t>
      </w:r>
      <w:r w:rsidR="00E12245" w:rsidRPr="00E12245">
        <w:rPr>
          <w:rFonts w:cs="Times"/>
        </w:rPr>
        <w:t>. Gantt chart of project plan</w:t>
      </w:r>
    </w:p>
    <w:p w14:paraId="7A98B5A4" w14:textId="2D3B5B30" w:rsidR="001904B5" w:rsidRDefault="001904B5" w:rsidP="00E8264C">
      <w:pPr>
        <w:pStyle w:val="Heading1"/>
        <w:pBdr>
          <w:bottom w:val="none" w:sz="0" w:space="0" w:color="auto"/>
        </w:pBdr>
      </w:pPr>
      <w:bookmarkStart w:id="29" w:name="_Toc292726023"/>
      <w:r>
        <w:lastRenderedPageBreak/>
        <w:t>Design</w:t>
      </w:r>
      <w:bookmarkEnd w:id="29"/>
    </w:p>
    <w:p w14:paraId="110F77C8" w14:textId="1A616D4C" w:rsidR="00856ECD" w:rsidRDefault="001904B5" w:rsidP="00856ECD">
      <w:pPr>
        <w:pStyle w:val="Heading2"/>
      </w:pPr>
      <w:bookmarkStart w:id="30" w:name="_Toc292726024"/>
      <w:r>
        <w:t>Database</w:t>
      </w:r>
      <w:r w:rsidR="00A3242D">
        <w:t xml:space="preserve"> design</w:t>
      </w:r>
      <w:bookmarkEnd w:id="30"/>
    </w:p>
    <w:p w14:paraId="1C921932" w14:textId="2BDD4272" w:rsidR="007F0571" w:rsidRDefault="007F0571" w:rsidP="007F0571">
      <w:pPr>
        <w:pStyle w:val="Heading3"/>
      </w:pPr>
      <w:bookmarkStart w:id="31" w:name="_Toc292726025"/>
      <w:r>
        <w:t>Database constraints</w:t>
      </w:r>
      <w:bookmarkEnd w:id="31"/>
    </w:p>
    <w:p w14:paraId="624ADA7E" w14:textId="43C72A54" w:rsidR="007F0571" w:rsidRPr="007F0571" w:rsidRDefault="00AC4129" w:rsidP="007F0571">
      <w:r>
        <w:t xml:space="preserve">The </w:t>
      </w:r>
      <w:r w:rsidR="00B837B7">
        <w:t xml:space="preserve">new </w:t>
      </w:r>
      <w:r>
        <w:t xml:space="preserve">online </w:t>
      </w:r>
      <w:r w:rsidR="00B837B7">
        <w:t>database that the software solution requires</w:t>
      </w:r>
      <w:r>
        <w:t xml:space="preserve"> </w:t>
      </w:r>
      <w:r w:rsidR="00B837B7">
        <w:t>was to be supplied by the ABSP. The tables and columns had been decided and the solution must be designed to accommodate these constraints. Any recommendations for adjustments to the design of the database would be considered. However, given the limited span of the project it was decided that time was better spent on other areas.</w:t>
      </w:r>
    </w:p>
    <w:p w14:paraId="686D3582" w14:textId="6DCCDF01" w:rsidR="009D644A" w:rsidRDefault="009D644A" w:rsidP="009D644A">
      <w:pPr>
        <w:pStyle w:val="Heading3"/>
      </w:pPr>
      <w:bookmarkStart w:id="32" w:name="_Toc292726026"/>
      <w:r>
        <w:t>Current database</w:t>
      </w:r>
      <w:bookmarkEnd w:id="32"/>
    </w:p>
    <w:p w14:paraId="0E8D02A8" w14:textId="2022439C" w:rsidR="007F0571" w:rsidRDefault="00933A3B" w:rsidP="009D644A">
      <w:r>
        <w:t xml:space="preserve">The solution that the ABSP employs to store records and calculate player ratings is an offline MySQL database made up of numerous tables. At no time during this project was access given to this database. It was understood that </w:t>
      </w:r>
      <w:r w:rsidR="00AF51C3">
        <w:t xml:space="preserve">all </w:t>
      </w:r>
      <w:r>
        <w:t xml:space="preserve">data stored in this database would be migrated into </w:t>
      </w:r>
      <w:r w:rsidR="00AF51C3">
        <w:t>the</w:t>
      </w:r>
      <w:r>
        <w:t xml:space="preserve"> new </w:t>
      </w:r>
      <w:r w:rsidR="00AF51C3">
        <w:t>database</w:t>
      </w:r>
      <w:r>
        <w:t xml:space="preserve"> that </w:t>
      </w:r>
      <w:r w:rsidR="00AF51C3">
        <w:t>is</w:t>
      </w:r>
      <w:r>
        <w:t xml:space="preserve"> to be used as part of the software solution.</w:t>
      </w:r>
    </w:p>
    <w:p w14:paraId="223A3EFA" w14:textId="4E2A3FC0" w:rsidR="009C680A" w:rsidRPr="009D644A" w:rsidRDefault="00AF51C3" w:rsidP="009D644A">
      <w:r>
        <w:t>Any data received as part of the development of the project was presented in the form of the new database architecture.</w:t>
      </w:r>
    </w:p>
    <w:p w14:paraId="4A93225A" w14:textId="0A48C42D" w:rsidR="00C76499" w:rsidRPr="00C76499" w:rsidRDefault="00C76499" w:rsidP="00C76499">
      <w:pPr>
        <w:pStyle w:val="Heading3"/>
      </w:pPr>
      <w:bookmarkStart w:id="33" w:name="_Toc292726027"/>
      <w:r>
        <w:t>Database selection</w:t>
      </w:r>
      <w:bookmarkEnd w:id="33"/>
    </w:p>
    <w:p w14:paraId="63637C4E" w14:textId="77777777" w:rsidR="004838E8" w:rsidRDefault="00BD049D" w:rsidP="007F0571">
      <w:r>
        <w:t xml:space="preserve">The solution will use an online MySQL database that will be </w:t>
      </w:r>
      <w:r w:rsidR="00BA4945">
        <w:t xml:space="preserve">managed and </w:t>
      </w:r>
      <w:r>
        <w:t xml:space="preserve">hosted by the ABSP. </w:t>
      </w:r>
    </w:p>
    <w:p w14:paraId="71B97822" w14:textId="77777777" w:rsidR="008E0246" w:rsidRDefault="004838E8" w:rsidP="007F0571">
      <w:r>
        <w:t xml:space="preserve">It can be argued that MySQL was chosen </w:t>
      </w:r>
      <w:r w:rsidR="003D7613">
        <w:t xml:space="preserve">as the relational database management system (RDBMS) due to its suitability in the context of satisfying the ABSP’s needs as a not-for-profit organization. </w:t>
      </w:r>
    </w:p>
    <w:p w14:paraId="1FFF349C" w14:textId="6270CDC2" w:rsidR="007F0571" w:rsidRDefault="003912A8" w:rsidP="007F0571">
      <w:r>
        <w:t xml:space="preserve">MySQL </w:t>
      </w:r>
      <w:r w:rsidR="008E0246">
        <w:t>can be used for free by an organization such as the ABSP as its source code is available under the GNU General Public license, meaning that the ABSP will not need to purchase any proprietary software to implement their database.</w:t>
      </w:r>
    </w:p>
    <w:p w14:paraId="438FA6B6" w14:textId="517A031F" w:rsidR="008E0246" w:rsidRDefault="008E0246" w:rsidP="007F0571">
      <w:r>
        <w:t xml:space="preserve">MySQL is considered to be one of the easiest database management systems to setup and </w:t>
      </w:r>
      <w:r w:rsidR="007C3C6C">
        <w:t xml:space="preserve">administrate </w:t>
      </w:r>
      <w:r w:rsidR="007F599E">
        <w:t>(</w:t>
      </w:r>
      <w:proofErr w:type="spellStart"/>
      <w:r w:rsidR="007F599E">
        <w:t>DuBois</w:t>
      </w:r>
      <w:proofErr w:type="spellEnd"/>
      <w:r w:rsidR="007F599E">
        <w:t>, 2005</w:t>
      </w:r>
      <w:r w:rsidR="007C3C6C" w:rsidRPr="007C3C6C">
        <w:t>)</w:t>
      </w:r>
      <w:r w:rsidR="007C3C6C">
        <w:t>. This is an important factor to take into account as the ABSP does not employ a specialist to manage their website or current database.</w:t>
      </w:r>
      <w:r w:rsidR="007F599E">
        <w:t xml:space="preserve"> So any specialist setup or maintenance may </w:t>
      </w:r>
      <w:r w:rsidR="00B94E36">
        <w:t>incur</w:t>
      </w:r>
      <w:r w:rsidR="007F599E">
        <w:t xml:space="preserve"> additional cost.</w:t>
      </w:r>
    </w:p>
    <w:p w14:paraId="50D68E3C" w14:textId="52D64E0B" w:rsidR="00B94E36" w:rsidRDefault="00B94E36" w:rsidP="007F0571">
      <w:r>
        <w:t xml:space="preserve">The choice of a MySQL database is commonly found on projects of this type in which dynamic web pages are developed using databases. </w:t>
      </w:r>
    </w:p>
    <w:p w14:paraId="027CE666" w14:textId="5DAC8931" w:rsidR="00B94E36" w:rsidRDefault="00B94E36" w:rsidP="007F0571">
      <w:r>
        <w:t xml:space="preserve">A MySQL database is the common choice for a software solution of this type. </w:t>
      </w:r>
      <w:r w:rsidR="002A09EF">
        <w:t>It can be used in combination with a web server to create the dynamic web content that is required by the project (</w:t>
      </w:r>
      <w:proofErr w:type="spellStart"/>
      <w:r w:rsidR="002A09EF">
        <w:t>DuBois</w:t>
      </w:r>
      <w:proofErr w:type="spellEnd"/>
      <w:r w:rsidR="002A09EF">
        <w:t>, 2002</w:t>
      </w:r>
      <w:r w:rsidR="002A09EF" w:rsidRPr="007C3C6C">
        <w:t>)</w:t>
      </w:r>
      <w:r w:rsidR="002A09EF">
        <w:t>. The software solution will need to read and write to the database via webpages and MySQL offers that functionality.</w:t>
      </w:r>
    </w:p>
    <w:p w14:paraId="160F008C" w14:textId="68629761" w:rsidR="000837BA" w:rsidRDefault="000837BA" w:rsidP="007F0571">
      <w:r>
        <w:t>Proprietary alternatives to MySQL exist which would be applicable to this type of project such as IBM DB2, Informix or Microsoft SQL Server. However these systems cost money to acquire licenses or hardware to implement. This would not be appropriate for this project as besides the costs associated; a large system is not needed at this stage.</w:t>
      </w:r>
    </w:p>
    <w:p w14:paraId="3F17F8BD" w14:textId="1A14C2CA" w:rsidR="002A09EF" w:rsidRDefault="000837BA" w:rsidP="007F0571">
      <w:r>
        <w:lastRenderedPageBreak/>
        <w:t>Open-source alternatives to MySQL</w:t>
      </w:r>
      <w:r w:rsidR="00ED2CCD">
        <w:t xml:space="preserve"> and the</w:t>
      </w:r>
      <w:r>
        <w:t xml:space="preserve"> closest match in terms of functionality </w:t>
      </w:r>
      <w:r w:rsidR="00ED2CCD">
        <w:t>is</w:t>
      </w:r>
      <w:r>
        <w:t xml:space="preserve"> </w:t>
      </w:r>
      <w:proofErr w:type="spellStart"/>
      <w:r>
        <w:t>PostgreSQL</w:t>
      </w:r>
      <w:proofErr w:type="spellEnd"/>
      <w:r>
        <w:t xml:space="preserve">. </w:t>
      </w:r>
      <w:proofErr w:type="spellStart"/>
      <w:r w:rsidR="00ED2CCD">
        <w:t>PostgreSQL</w:t>
      </w:r>
      <w:proofErr w:type="spellEnd"/>
      <w:r w:rsidR="00ED2CCD">
        <w:t xml:space="preserve"> actually offers more functions than MySQL. That being said, it is yet to match MySQL in terms of speed or stability. </w:t>
      </w:r>
      <w:r w:rsidR="00355AF9">
        <w:t>In addition to this</w:t>
      </w:r>
      <w:r w:rsidR="00B54103">
        <w:t>,</w:t>
      </w:r>
      <w:r w:rsidR="00355AF9">
        <w:t xml:space="preserve"> MySQL demands less in terms of hardware dedication</w:t>
      </w:r>
      <w:r w:rsidR="00B54103">
        <w:t xml:space="preserve"> </w:t>
      </w:r>
      <w:r w:rsidR="00355AF9" w:rsidRPr="00ED2CCD">
        <w:t>(</w:t>
      </w:r>
      <w:proofErr w:type="spellStart"/>
      <w:r w:rsidR="00355AF9" w:rsidRPr="00ED2CCD">
        <w:t>Kofler</w:t>
      </w:r>
      <w:proofErr w:type="spellEnd"/>
      <w:r w:rsidR="00355AF9" w:rsidRPr="00ED2CCD">
        <w:t>, 2015</w:t>
      </w:r>
      <w:r w:rsidR="00355AF9">
        <w:t>).</w:t>
      </w:r>
    </w:p>
    <w:p w14:paraId="74DCDA77" w14:textId="562181E6" w:rsidR="007F599E" w:rsidRPr="007F0571" w:rsidRDefault="00816641" w:rsidP="007F0571">
      <w:r>
        <w:t>MySQL would appear to be the correct choice for this project due to its lack of cost, relatively high performance, good core stability, ease of installation and low maintenance n</w:t>
      </w:r>
      <w:r w:rsidR="00787AD6">
        <w:t>eeds</w:t>
      </w:r>
      <w:r>
        <w:t>.</w:t>
      </w:r>
    </w:p>
    <w:p w14:paraId="0849EC4B" w14:textId="711F53DA" w:rsidR="00342BD2" w:rsidRPr="00342BD2" w:rsidRDefault="004D26EB" w:rsidP="00342BD2">
      <w:pPr>
        <w:pStyle w:val="Heading3"/>
      </w:pPr>
      <w:bookmarkStart w:id="34" w:name="_Toc292726028"/>
      <w:r>
        <w:t>Provided tables</w:t>
      </w:r>
      <w:bookmarkEnd w:id="34"/>
    </w:p>
    <w:p w14:paraId="6C94BA41" w14:textId="64103C5A" w:rsidR="009111EA" w:rsidRDefault="009C680A" w:rsidP="00342BD2">
      <w:r>
        <w:t xml:space="preserve">Figure X shows the </w:t>
      </w:r>
      <w:r w:rsidR="00067572">
        <w:t xml:space="preserve">database </w:t>
      </w:r>
      <w:r>
        <w:t>tables that hav</w:t>
      </w:r>
      <w:r w:rsidR="00067572">
        <w:t xml:space="preserve">e been selected and supplied by the ABSP that must be used as part of the software solution. </w:t>
      </w:r>
    </w:p>
    <w:p w14:paraId="17C2912D" w14:textId="1E4836BA" w:rsidR="00067572" w:rsidRDefault="00067572" w:rsidP="009111EA">
      <w:r>
        <w:rPr>
          <w:noProof/>
          <w:lang w:eastAsia="en-US"/>
        </w:rPr>
        <w:drawing>
          <wp:inline distT="0" distB="0" distL="0" distR="0" wp14:anchorId="7B2E22F9" wp14:editId="3400A4E4">
            <wp:extent cx="5933440" cy="4724400"/>
            <wp:effectExtent l="25400" t="25400" r="35560" b="25400"/>
            <wp:docPr id="6" name="Picture 6" descr="Flash Memory:Users:Gav:Desktop:Screen Shot 2015-05-06 at 11.5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ash Memory:Users:Gav:Desktop:Screen Shot 2015-05-06 at 11.54.1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3440" cy="4724400"/>
                    </a:xfrm>
                    <a:prstGeom prst="rect">
                      <a:avLst/>
                    </a:prstGeom>
                    <a:noFill/>
                    <a:ln>
                      <a:solidFill>
                        <a:schemeClr val="tx1"/>
                      </a:solidFill>
                    </a:ln>
                  </pic:spPr>
                </pic:pic>
              </a:graphicData>
            </a:graphic>
          </wp:inline>
        </w:drawing>
      </w:r>
    </w:p>
    <w:p w14:paraId="53684D12" w14:textId="2BE8BCAC" w:rsidR="00067572" w:rsidRDefault="00067572" w:rsidP="009111EA">
      <w:r>
        <w:t>Figure X. The absporgu_membership database tables supplied by the ABSP</w:t>
      </w:r>
    </w:p>
    <w:p w14:paraId="1A9AD180" w14:textId="759CF56A" w:rsidR="00067572" w:rsidRDefault="00A62CE1" w:rsidP="009111EA">
      <w:r>
        <w:t xml:space="preserve">Below </w:t>
      </w:r>
      <w:r w:rsidR="00067572">
        <w:t>is an explanation of the tables and their significance to the software solution:</w:t>
      </w:r>
    </w:p>
    <w:p w14:paraId="4063EC20" w14:textId="0201E16F" w:rsidR="00067572" w:rsidRDefault="00067572" w:rsidP="009111EA">
      <w:proofErr w:type="spellStart"/>
      <w:proofErr w:type="gramStart"/>
      <w:r w:rsidRPr="00067572">
        <w:rPr>
          <w:b/>
        </w:rPr>
        <w:t>tournmtRoster</w:t>
      </w:r>
      <w:proofErr w:type="spellEnd"/>
      <w:proofErr w:type="gramEnd"/>
      <w:r>
        <w:t xml:space="preserve"> –</w:t>
      </w:r>
      <w:r w:rsidR="00A62CE1">
        <w:t xml:space="preserve"> Stores records of each player roster of every tournament division. Each record contains the following:</w:t>
      </w:r>
    </w:p>
    <w:p w14:paraId="217FEA75" w14:textId="4243C972" w:rsidR="00A62CE1" w:rsidRDefault="00A62CE1" w:rsidP="00A62CE1">
      <w:pPr>
        <w:pStyle w:val="ListParagraph"/>
        <w:numPr>
          <w:ilvl w:val="0"/>
          <w:numId w:val="22"/>
        </w:numPr>
      </w:pPr>
      <w:proofErr w:type="spellStart"/>
      <w:proofErr w:type="gramStart"/>
      <w:r>
        <w:t>tournid</w:t>
      </w:r>
      <w:proofErr w:type="spellEnd"/>
      <w:proofErr w:type="gramEnd"/>
      <w:r>
        <w:t xml:space="preserve"> – Identifies a tournament and its particular division</w:t>
      </w:r>
    </w:p>
    <w:p w14:paraId="3D93F5D4" w14:textId="51CA7410" w:rsidR="00A62CE1" w:rsidRDefault="00A62CE1" w:rsidP="00A62CE1">
      <w:pPr>
        <w:pStyle w:val="ListParagraph"/>
        <w:numPr>
          <w:ilvl w:val="0"/>
          <w:numId w:val="22"/>
        </w:numPr>
      </w:pPr>
      <w:proofErr w:type="gramStart"/>
      <w:r>
        <w:t>playerid</w:t>
      </w:r>
      <w:proofErr w:type="gramEnd"/>
      <w:r>
        <w:t xml:space="preserve"> – Identifies a single player record</w:t>
      </w:r>
    </w:p>
    <w:p w14:paraId="25128023" w14:textId="081BDD03" w:rsidR="00A62CE1" w:rsidRDefault="00A62CE1" w:rsidP="00A62CE1">
      <w:pPr>
        <w:pStyle w:val="ListParagraph"/>
        <w:numPr>
          <w:ilvl w:val="0"/>
          <w:numId w:val="22"/>
        </w:numPr>
      </w:pPr>
      <w:proofErr w:type="spellStart"/>
      <w:proofErr w:type="gramStart"/>
      <w:r>
        <w:lastRenderedPageBreak/>
        <w:t>enrtyRating</w:t>
      </w:r>
      <w:proofErr w:type="spellEnd"/>
      <w:proofErr w:type="gramEnd"/>
      <w:r>
        <w:t xml:space="preserve"> – </w:t>
      </w:r>
      <w:r w:rsidR="00E3264B">
        <w:t>Th</w:t>
      </w:r>
      <w:r>
        <w:t>e player rating of the individual at the time of the record</w:t>
      </w:r>
    </w:p>
    <w:p w14:paraId="61F110E6" w14:textId="33831746" w:rsidR="00A62CE1" w:rsidRDefault="00A62CE1" w:rsidP="00A62CE1">
      <w:pPr>
        <w:pStyle w:val="ListParagraph"/>
        <w:numPr>
          <w:ilvl w:val="0"/>
          <w:numId w:val="22"/>
        </w:numPr>
      </w:pPr>
      <w:proofErr w:type="spellStart"/>
      <w:proofErr w:type="gramStart"/>
      <w:r>
        <w:t>rosterNum</w:t>
      </w:r>
      <w:proofErr w:type="spellEnd"/>
      <w:proofErr w:type="gramEnd"/>
      <w:r>
        <w:t xml:space="preserve"> – </w:t>
      </w:r>
      <w:r w:rsidR="00E3264B">
        <w:t>A</w:t>
      </w:r>
      <w:r>
        <w:t xml:space="preserve"> sequential number assigned to every record with a common </w:t>
      </w:r>
      <w:proofErr w:type="spellStart"/>
      <w:r>
        <w:t>tournid</w:t>
      </w:r>
      <w:proofErr w:type="spellEnd"/>
    </w:p>
    <w:p w14:paraId="68A10F2C" w14:textId="69528257" w:rsidR="00A62CE1" w:rsidRDefault="00A62CE1" w:rsidP="00A62CE1">
      <w:r>
        <w:t xml:space="preserve">The </w:t>
      </w:r>
      <w:proofErr w:type="spellStart"/>
      <w:r>
        <w:t>entryRating</w:t>
      </w:r>
      <w:proofErr w:type="spellEnd"/>
      <w:r>
        <w:t xml:space="preserve"> of each player will be used in calculations to determine</w:t>
      </w:r>
      <w:r w:rsidR="00F86981">
        <w:t xml:space="preserve"> the amount of rating points that are awarded in calculating player ratings.</w:t>
      </w:r>
    </w:p>
    <w:p w14:paraId="59425809" w14:textId="77777777" w:rsidR="00E3264B" w:rsidRDefault="00F86981" w:rsidP="00E3264B">
      <w:proofErr w:type="spellStart"/>
      <w:proofErr w:type="gramStart"/>
      <w:r w:rsidRPr="00F86981">
        <w:rPr>
          <w:b/>
        </w:rPr>
        <w:t>ratedMatches</w:t>
      </w:r>
      <w:proofErr w:type="spellEnd"/>
      <w:proofErr w:type="gramEnd"/>
      <w:r>
        <w:t xml:space="preserve"> </w:t>
      </w:r>
      <w:r w:rsidR="00E3264B">
        <w:t>–</w:t>
      </w:r>
      <w:r>
        <w:t xml:space="preserve"> </w:t>
      </w:r>
      <w:r w:rsidR="00E3264B">
        <w:t>Stores the record of each rated match that has taken place at every sanctioned ABSP tournament. Each record contains the following:</w:t>
      </w:r>
    </w:p>
    <w:p w14:paraId="0CA9CE0D" w14:textId="75E96C8D" w:rsidR="00F86981" w:rsidRDefault="00E3264B" w:rsidP="00A62CE1">
      <w:pPr>
        <w:pStyle w:val="ListParagraph"/>
        <w:numPr>
          <w:ilvl w:val="0"/>
          <w:numId w:val="22"/>
        </w:numPr>
      </w:pPr>
      <w:proofErr w:type="spellStart"/>
      <w:proofErr w:type="gramStart"/>
      <w:r>
        <w:t>tournid</w:t>
      </w:r>
      <w:proofErr w:type="spellEnd"/>
      <w:proofErr w:type="gramEnd"/>
      <w:r>
        <w:t xml:space="preserve"> – Identifies a tournament and its particular division</w:t>
      </w:r>
    </w:p>
    <w:p w14:paraId="54BC0B88" w14:textId="77777777" w:rsidR="00E3264B" w:rsidRDefault="00E3264B" w:rsidP="00E3264B">
      <w:pPr>
        <w:pStyle w:val="ListParagraph"/>
        <w:numPr>
          <w:ilvl w:val="0"/>
          <w:numId w:val="22"/>
        </w:numPr>
      </w:pPr>
      <w:proofErr w:type="gramStart"/>
      <w:r>
        <w:t>playerid</w:t>
      </w:r>
      <w:proofErr w:type="gramEnd"/>
      <w:r>
        <w:t xml:space="preserve"> – Identifies a single player record</w:t>
      </w:r>
    </w:p>
    <w:p w14:paraId="4D1335E6" w14:textId="7109C258" w:rsidR="00E3264B" w:rsidRDefault="00E3264B" w:rsidP="00E3264B">
      <w:pPr>
        <w:pStyle w:val="ListParagraph"/>
        <w:numPr>
          <w:ilvl w:val="0"/>
          <w:numId w:val="22"/>
        </w:numPr>
      </w:pPr>
      <w:proofErr w:type="spellStart"/>
      <w:proofErr w:type="gramStart"/>
      <w:r>
        <w:t>oppoid</w:t>
      </w:r>
      <w:proofErr w:type="spellEnd"/>
      <w:proofErr w:type="gramEnd"/>
      <w:r>
        <w:t xml:space="preserve"> – Identifies a single player record</w:t>
      </w:r>
    </w:p>
    <w:p w14:paraId="16F65735" w14:textId="171117D1" w:rsidR="00E3264B" w:rsidRDefault="00E3264B" w:rsidP="00A62CE1">
      <w:pPr>
        <w:pStyle w:val="ListParagraph"/>
        <w:numPr>
          <w:ilvl w:val="0"/>
          <w:numId w:val="22"/>
        </w:numPr>
      </w:pPr>
      <w:proofErr w:type="gramStart"/>
      <w:r>
        <w:t>round</w:t>
      </w:r>
      <w:proofErr w:type="gramEnd"/>
      <w:r>
        <w:t xml:space="preserve"> – Indicates which round the match occurred in the tournament division</w:t>
      </w:r>
    </w:p>
    <w:p w14:paraId="04E8F4DB" w14:textId="6A894410" w:rsidR="00E3264B" w:rsidRDefault="00E3264B" w:rsidP="00A62CE1">
      <w:pPr>
        <w:pStyle w:val="ListParagraph"/>
        <w:numPr>
          <w:ilvl w:val="0"/>
          <w:numId w:val="22"/>
        </w:numPr>
      </w:pPr>
      <w:proofErr w:type="gramStart"/>
      <w:r>
        <w:t>spread</w:t>
      </w:r>
      <w:proofErr w:type="gramEnd"/>
      <w:r>
        <w:t xml:space="preserve"> – The points scored</w:t>
      </w:r>
      <w:r w:rsidR="0094423A">
        <w:t xml:space="preserve"> in the match by playerid minus the points scored by </w:t>
      </w:r>
      <w:proofErr w:type="spellStart"/>
      <w:r w:rsidR="0094423A">
        <w:t>oppoid</w:t>
      </w:r>
      <w:proofErr w:type="spellEnd"/>
    </w:p>
    <w:p w14:paraId="3CB4435E" w14:textId="4876AAD2" w:rsidR="0094423A" w:rsidRDefault="0094423A" w:rsidP="0094423A">
      <w:r>
        <w:t>It is noted that flag, actor, comment and updated are used by ABSP for administrative purposes and are deemed not part of this project.</w:t>
      </w:r>
    </w:p>
    <w:p w14:paraId="0B840B5D" w14:textId="791B3ED4" w:rsidR="0094423A" w:rsidRDefault="00B326D5" w:rsidP="0094423A">
      <w:r>
        <w:t>The spread of match records could be considered a useful piece of information that a player may want to examine when looking at their match records.</w:t>
      </w:r>
    </w:p>
    <w:p w14:paraId="25464D2B" w14:textId="497B2991" w:rsidR="00B326D5" w:rsidRDefault="00B326D5" w:rsidP="0094423A">
      <w:r>
        <w:t xml:space="preserve">When examining the </w:t>
      </w:r>
      <w:proofErr w:type="spellStart"/>
      <w:r>
        <w:t>ratedMatches</w:t>
      </w:r>
      <w:proofErr w:type="spellEnd"/>
      <w:r>
        <w:t xml:space="preserve"> table it is apparent that for each match record there exists two entries where both players involved are assigned the role of playerid and </w:t>
      </w:r>
      <w:proofErr w:type="spellStart"/>
      <w:r>
        <w:t>oppoid</w:t>
      </w:r>
      <w:proofErr w:type="spellEnd"/>
      <w:r>
        <w:t xml:space="preserve">. For example, for a match at Tournament A between Player A and Player B two records exist. One where playerid is that of Player A and the </w:t>
      </w:r>
      <w:proofErr w:type="spellStart"/>
      <w:r>
        <w:t>oppoid</w:t>
      </w:r>
      <w:proofErr w:type="spellEnd"/>
      <w:r>
        <w:t xml:space="preserve"> is that of Player B and another where playerid is that of Player B and the </w:t>
      </w:r>
      <w:proofErr w:type="spellStart"/>
      <w:r>
        <w:t>oppoid</w:t>
      </w:r>
      <w:proofErr w:type="spellEnd"/>
      <w:r>
        <w:t xml:space="preserve"> is that of Player A. This poses a problem of redundancy as changes made to the first record would also need to be made to the other.</w:t>
      </w:r>
    </w:p>
    <w:p w14:paraId="4E37B081" w14:textId="58D96253" w:rsidR="00B326D5" w:rsidRDefault="00B326D5" w:rsidP="0094423A">
      <w:proofErr w:type="spellStart"/>
      <w:proofErr w:type="gramStart"/>
      <w:r w:rsidRPr="00B326D5">
        <w:rPr>
          <w:b/>
        </w:rPr>
        <w:t>tournmtO</w:t>
      </w:r>
      <w:proofErr w:type="spellEnd"/>
      <w:proofErr w:type="gramEnd"/>
      <w:r>
        <w:t xml:space="preserve"> </w:t>
      </w:r>
      <w:r w:rsidR="00571226">
        <w:t>–</w:t>
      </w:r>
      <w:r>
        <w:t xml:space="preserve"> </w:t>
      </w:r>
      <w:r w:rsidR="00571226">
        <w:t>Stores each record of every sanctioned tournament. Each record contains the following:</w:t>
      </w:r>
    </w:p>
    <w:p w14:paraId="2B3945AA" w14:textId="77777777" w:rsidR="00571226" w:rsidRDefault="00571226" w:rsidP="00571226">
      <w:pPr>
        <w:pStyle w:val="ListParagraph"/>
        <w:numPr>
          <w:ilvl w:val="0"/>
          <w:numId w:val="22"/>
        </w:numPr>
      </w:pPr>
      <w:proofErr w:type="spellStart"/>
      <w:proofErr w:type="gramStart"/>
      <w:r>
        <w:t>tournid</w:t>
      </w:r>
      <w:proofErr w:type="spellEnd"/>
      <w:proofErr w:type="gramEnd"/>
      <w:r>
        <w:t xml:space="preserve"> – Identifies a tournament and its particular division</w:t>
      </w:r>
    </w:p>
    <w:p w14:paraId="4F325649" w14:textId="22C33794" w:rsidR="00571226" w:rsidRDefault="00571226" w:rsidP="00571226">
      <w:pPr>
        <w:pStyle w:val="ListParagraph"/>
        <w:numPr>
          <w:ilvl w:val="0"/>
          <w:numId w:val="22"/>
        </w:numPr>
      </w:pPr>
      <w:proofErr w:type="spellStart"/>
      <w:proofErr w:type="gramStart"/>
      <w:r>
        <w:t>tourntitle</w:t>
      </w:r>
      <w:proofErr w:type="spellEnd"/>
      <w:proofErr w:type="gramEnd"/>
      <w:r>
        <w:t xml:space="preserve"> – Is the name of the overall tournament</w:t>
      </w:r>
    </w:p>
    <w:p w14:paraId="65986763" w14:textId="30DDEC12" w:rsidR="00571226" w:rsidRDefault="00571226" w:rsidP="00571226">
      <w:pPr>
        <w:pStyle w:val="ListParagraph"/>
        <w:numPr>
          <w:ilvl w:val="0"/>
          <w:numId w:val="22"/>
        </w:numPr>
      </w:pPr>
      <w:proofErr w:type="gramStart"/>
      <w:r>
        <w:t>venue</w:t>
      </w:r>
      <w:proofErr w:type="gramEnd"/>
      <w:r>
        <w:t xml:space="preserve"> – Identifies the location geographically of the tournament</w:t>
      </w:r>
    </w:p>
    <w:p w14:paraId="03692093" w14:textId="05E15B7C" w:rsidR="00571226" w:rsidRDefault="00571226" w:rsidP="00571226">
      <w:pPr>
        <w:pStyle w:val="ListParagraph"/>
        <w:numPr>
          <w:ilvl w:val="0"/>
          <w:numId w:val="22"/>
        </w:numPr>
      </w:pPr>
      <w:proofErr w:type="spellStart"/>
      <w:proofErr w:type="gramStart"/>
      <w:r>
        <w:t>tourndate</w:t>
      </w:r>
      <w:proofErr w:type="spellEnd"/>
      <w:proofErr w:type="gramEnd"/>
      <w:r>
        <w:t xml:space="preserve"> – Identifies the date the tournament took place</w:t>
      </w:r>
    </w:p>
    <w:p w14:paraId="4CB63A24" w14:textId="0C6895E0" w:rsidR="00571226" w:rsidRDefault="00571226" w:rsidP="00571226">
      <w:pPr>
        <w:pStyle w:val="ListParagraph"/>
        <w:numPr>
          <w:ilvl w:val="0"/>
          <w:numId w:val="22"/>
        </w:numPr>
      </w:pPr>
      <w:proofErr w:type="spellStart"/>
      <w:proofErr w:type="gramStart"/>
      <w:r>
        <w:t>organiser</w:t>
      </w:r>
      <w:proofErr w:type="spellEnd"/>
      <w:proofErr w:type="gramEnd"/>
      <w:r>
        <w:t xml:space="preserve"> – Is a name of the individual who organized the tournament venue</w:t>
      </w:r>
    </w:p>
    <w:p w14:paraId="2D98A25A" w14:textId="04C7DC39" w:rsidR="00571226" w:rsidRDefault="00571226" w:rsidP="00571226">
      <w:pPr>
        <w:pStyle w:val="ListParagraph"/>
        <w:numPr>
          <w:ilvl w:val="0"/>
          <w:numId w:val="22"/>
        </w:numPr>
      </w:pPr>
      <w:proofErr w:type="spellStart"/>
      <w:proofErr w:type="gramStart"/>
      <w:r>
        <w:t>orgphone</w:t>
      </w:r>
      <w:proofErr w:type="spellEnd"/>
      <w:proofErr w:type="gramEnd"/>
      <w:r>
        <w:t xml:space="preserve"> – Is a contact number stored for the organizer</w:t>
      </w:r>
    </w:p>
    <w:p w14:paraId="025826E4" w14:textId="00DE03C1" w:rsidR="00571226" w:rsidRDefault="00571226" w:rsidP="00571226">
      <w:pPr>
        <w:pStyle w:val="ListParagraph"/>
        <w:numPr>
          <w:ilvl w:val="0"/>
          <w:numId w:val="22"/>
        </w:numPr>
      </w:pPr>
      <w:proofErr w:type="spellStart"/>
      <w:proofErr w:type="gramStart"/>
      <w:r>
        <w:t>tournrounds</w:t>
      </w:r>
      <w:proofErr w:type="spellEnd"/>
      <w:proofErr w:type="gramEnd"/>
      <w:r>
        <w:t xml:space="preserve"> – Identifies the number of rounds that the tournament division contained</w:t>
      </w:r>
    </w:p>
    <w:p w14:paraId="5A762108" w14:textId="21087F75" w:rsidR="00571226" w:rsidRDefault="00571226" w:rsidP="00571226">
      <w:pPr>
        <w:pStyle w:val="ListParagraph"/>
        <w:numPr>
          <w:ilvl w:val="0"/>
          <w:numId w:val="22"/>
        </w:numPr>
      </w:pPr>
      <w:proofErr w:type="spellStart"/>
      <w:proofErr w:type="gramStart"/>
      <w:r>
        <w:t>maxrating</w:t>
      </w:r>
      <w:proofErr w:type="spellEnd"/>
      <w:proofErr w:type="gramEnd"/>
      <w:r>
        <w:t xml:space="preserve"> – identifies the maximum allowed player rating that the tournament division would allow to compete</w:t>
      </w:r>
    </w:p>
    <w:p w14:paraId="61D3399D" w14:textId="6111A675" w:rsidR="00571226" w:rsidRDefault="00571226" w:rsidP="00571226">
      <w:pPr>
        <w:pStyle w:val="ListParagraph"/>
        <w:numPr>
          <w:ilvl w:val="0"/>
          <w:numId w:val="22"/>
        </w:numPr>
      </w:pPr>
      <w:proofErr w:type="spellStart"/>
      <w:proofErr w:type="gramStart"/>
      <w:r>
        <w:t>minrating</w:t>
      </w:r>
      <w:proofErr w:type="spellEnd"/>
      <w:proofErr w:type="gramEnd"/>
      <w:r>
        <w:t xml:space="preserve"> - identifies the minimum player rating required to compete in that tournament division</w:t>
      </w:r>
    </w:p>
    <w:p w14:paraId="3100FA03" w14:textId="511CE4B6" w:rsidR="00571226" w:rsidRDefault="00571226" w:rsidP="00571226">
      <w:r>
        <w:t>It is noted that actor, comment and updated are used by ABSP for administrative purposes and are deemed not part of this project.</w:t>
      </w:r>
    </w:p>
    <w:p w14:paraId="0549F9D4" w14:textId="7F607E1A" w:rsidR="0035765F" w:rsidRDefault="00571226" w:rsidP="009111EA">
      <w:r>
        <w:t xml:space="preserve">The </w:t>
      </w:r>
      <w:proofErr w:type="spellStart"/>
      <w:r>
        <w:t>tourndate</w:t>
      </w:r>
      <w:proofErr w:type="spellEnd"/>
      <w:r>
        <w:t xml:space="preserve"> and </w:t>
      </w:r>
      <w:proofErr w:type="spellStart"/>
      <w:r>
        <w:t>tournrounds</w:t>
      </w:r>
      <w:proofErr w:type="spellEnd"/>
      <w:r>
        <w:t xml:space="preserve"> will be used in calculating playe</w:t>
      </w:r>
      <w:r w:rsidR="0035765F">
        <w:t>r ratings as only the most recent records are taken into account and weighted sums involve knowing the chronological order of rated matches.</w:t>
      </w:r>
    </w:p>
    <w:p w14:paraId="0AB52D1C" w14:textId="1D76C8DB" w:rsidR="00EC514F" w:rsidRDefault="00EC514F" w:rsidP="009111EA">
      <w:proofErr w:type="spellStart"/>
      <w:proofErr w:type="gramStart"/>
      <w:r w:rsidRPr="00EC514F">
        <w:rPr>
          <w:b/>
        </w:rPr>
        <w:lastRenderedPageBreak/>
        <w:t>playerO</w:t>
      </w:r>
      <w:proofErr w:type="spellEnd"/>
      <w:proofErr w:type="gramEnd"/>
      <w:r>
        <w:t xml:space="preserve"> – Stores a record each registered member of the ABSP. This table also includes past members. Each record contains the following:</w:t>
      </w:r>
    </w:p>
    <w:p w14:paraId="7777C69E" w14:textId="77777777" w:rsidR="00EC514F" w:rsidRDefault="00EC514F" w:rsidP="00EC514F">
      <w:pPr>
        <w:pStyle w:val="ListParagraph"/>
        <w:numPr>
          <w:ilvl w:val="0"/>
          <w:numId w:val="22"/>
        </w:numPr>
      </w:pPr>
      <w:proofErr w:type="gramStart"/>
      <w:r>
        <w:t>playerid</w:t>
      </w:r>
      <w:proofErr w:type="gramEnd"/>
      <w:r>
        <w:t xml:space="preserve"> – Identifies a single player record</w:t>
      </w:r>
    </w:p>
    <w:p w14:paraId="2E876FE8" w14:textId="4C0CCAE2" w:rsidR="00EC514F" w:rsidRDefault="00EC514F" w:rsidP="00EC514F">
      <w:pPr>
        <w:pStyle w:val="ListParagraph"/>
        <w:numPr>
          <w:ilvl w:val="0"/>
          <w:numId w:val="22"/>
        </w:numPr>
      </w:pPr>
      <w:proofErr w:type="gramStart"/>
      <w:r>
        <w:t>surname</w:t>
      </w:r>
      <w:proofErr w:type="gramEnd"/>
      <w:r>
        <w:t xml:space="preserve"> – Is the surname of the member</w:t>
      </w:r>
    </w:p>
    <w:p w14:paraId="7FE695C6" w14:textId="7F038896" w:rsidR="00EC514F" w:rsidRDefault="00EC514F" w:rsidP="00EC514F">
      <w:pPr>
        <w:pStyle w:val="ListParagraph"/>
        <w:numPr>
          <w:ilvl w:val="0"/>
          <w:numId w:val="22"/>
        </w:numPr>
      </w:pPr>
      <w:proofErr w:type="gramStart"/>
      <w:r>
        <w:t>forenames</w:t>
      </w:r>
      <w:proofErr w:type="gramEnd"/>
      <w:r>
        <w:t xml:space="preserve"> – Is the first and middle names of the member</w:t>
      </w:r>
    </w:p>
    <w:p w14:paraId="459BD5A8" w14:textId="6142E971" w:rsidR="00EC514F" w:rsidRDefault="00EC514F" w:rsidP="00EC514F">
      <w:pPr>
        <w:pStyle w:val="ListParagraph"/>
        <w:numPr>
          <w:ilvl w:val="0"/>
          <w:numId w:val="22"/>
        </w:numPr>
      </w:pPr>
      <w:proofErr w:type="spellStart"/>
      <w:proofErr w:type="gramStart"/>
      <w:r>
        <w:t>scrabtitle</w:t>
      </w:r>
      <w:proofErr w:type="spellEnd"/>
      <w:proofErr w:type="gramEnd"/>
      <w:r>
        <w:t xml:space="preserve"> – Identifies any titles that a member has been designated (e.g. Expert or Grandmaster)</w:t>
      </w:r>
    </w:p>
    <w:p w14:paraId="0E07EE05" w14:textId="2A9F5E12" w:rsidR="00EC514F" w:rsidRDefault="00EC514F" w:rsidP="00EC514F">
      <w:pPr>
        <w:pStyle w:val="ListParagraph"/>
        <w:numPr>
          <w:ilvl w:val="0"/>
          <w:numId w:val="22"/>
        </w:numPr>
      </w:pPr>
      <w:proofErr w:type="gramStart"/>
      <w:r>
        <w:t>title</w:t>
      </w:r>
      <w:proofErr w:type="gramEnd"/>
      <w:r>
        <w:t xml:space="preserve"> – Accommodates the inclusion of a formal title (e.g. </w:t>
      </w:r>
      <w:proofErr w:type="spellStart"/>
      <w:r>
        <w:t>Mr</w:t>
      </w:r>
      <w:proofErr w:type="spellEnd"/>
      <w:r>
        <w:t xml:space="preserve">, </w:t>
      </w:r>
      <w:proofErr w:type="spellStart"/>
      <w:r>
        <w:t>Mrs</w:t>
      </w:r>
      <w:proofErr w:type="spellEnd"/>
      <w:r>
        <w:t xml:space="preserve"> or </w:t>
      </w:r>
      <w:proofErr w:type="spellStart"/>
      <w:r>
        <w:t>Dr</w:t>
      </w:r>
      <w:proofErr w:type="spellEnd"/>
      <w:r>
        <w:t xml:space="preserve"> etc.)</w:t>
      </w:r>
    </w:p>
    <w:p w14:paraId="26555CD9" w14:textId="6EA496AA" w:rsidR="00EC514F" w:rsidRDefault="00EC514F" w:rsidP="00EC514F">
      <w:pPr>
        <w:pStyle w:val="ListParagraph"/>
        <w:numPr>
          <w:ilvl w:val="0"/>
          <w:numId w:val="22"/>
        </w:numPr>
      </w:pPr>
      <w:proofErr w:type="spellStart"/>
      <w:proofErr w:type="gramStart"/>
      <w:r>
        <w:t>addr</w:t>
      </w:r>
      <w:proofErr w:type="spellEnd"/>
      <w:proofErr w:type="gramEnd"/>
      <w:r>
        <w:t xml:space="preserve"> – Is the address on record for the member</w:t>
      </w:r>
    </w:p>
    <w:p w14:paraId="7DD850E7" w14:textId="7F4DDCBE" w:rsidR="00EC514F" w:rsidRDefault="00EC514F" w:rsidP="00EC514F">
      <w:pPr>
        <w:pStyle w:val="ListParagraph"/>
        <w:numPr>
          <w:ilvl w:val="0"/>
          <w:numId w:val="22"/>
        </w:numPr>
      </w:pPr>
      <w:proofErr w:type="gramStart"/>
      <w:r>
        <w:t>postcode</w:t>
      </w:r>
      <w:proofErr w:type="gramEnd"/>
      <w:r>
        <w:t xml:space="preserve"> – Is the post code on record for the member</w:t>
      </w:r>
    </w:p>
    <w:p w14:paraId="4C6CA6F5" w14:textId="0D856A7F" w:rsidR="00EC514F" w:rsidRDefault="00EC514F" w:rsidP="00EC514F">
      <w:pPr>
        <w:pStyle w:val="ListParagraph"/>
        <w:numPr>
          <w:ilvl w:val="0"/>
          <w:numId w:val="22"/>
        </w:numPr>
      </w:pPr>
      <w:proofErr w:type="gramStart"/>
      <w:r>
        <w:t>club</w:t>
      </w:r>
      <w:proofErr w:type="gramEnd"/>
      <w:r>
        <w:t xml:space="preserve"> – Is a the regional club that a member is associated with. In lieu of a club a location like a town or city is used</w:t>
      </w:r>
    </w:p>
    <w:p w14:paraId="490B9801" w14:textId="54F9D797" w:rsidR="00EC514F" w:rsidRDefault="00EC514F" w:rsidP="00EC514F">
      <w:pPr>
        <w:pStyle w:val="ListParagraph"/>
        <w:numPr>
          <w:ilvl w:val="0"/>
          <w:numId w:val="22"/>
        </w:numPr>
      </w:pPr>
      <w:proofErr w:type="spellStart"/>
      <w:proofErr w:type="gramStart"/>
      <w:r>
        <w:t>nameComposite</w:t>
      </w:r>
      <w:proofErr w:type="spellEnd"/>
      <w:proofErr w:type="gramEnd"/>
      <w:r w:rsidR="00C91EB6">
        <w:t xml:space="preserve"> – Is a composition of forenames, surname and </w:t>
      </w:r>
      <w:proofErr w:type="spellStart"/>
      <w:r w:rsidR="00C91EB6">
        <w:t>scrabtitle</w:t>
      </w:r>
      <w:proofErr w:type="spellEnd"/>
    </w:p>
    <w:p w14:paraId="33B201EF" w14:textId="5ADF92DE" w:rsidR="00EC514F" w:rsidRDefault="00EC514F" w:rsidP="009111EA">
      <w:pPr>
        <w:pStyle w:val="ListParagraph"/>
        <w:numPr>
          <w:ilvl w:val="0"/>
          <w:numId w:val="22"/>
        </w:numPr>
      </w:pPr>
      <w:proofErr w:type="gramStart"/>
      <w:r>
        <w:t>member</w:t>
      </w:r>
      <w:proofErr w:type="gramEnd"/>
      <w:r>
        <w:t xml:space="preserve"> –</w:t>
      </w:r>
      <w:r w:rsidR="00C91EB6">
        <w:t xml:space="preserve"> Indicates if an individual is an active member</w:t>
      </w:r>
    </w:p>
    <w:p w14:paraId="3513FD0C" w14:textId="501EF56A" w:rsidR="00C91EB6" w:rsidRDefault="00C91EB6" w:rsidP="009111EA">
      <w:pPr>
        <w:pStyle w:val="ListParagraph"/>
        <w:numPr>
          <w:ilvl w:val="0"/>
          <w:numId w:val="22"/>
        </w:numPr>
      </w:pPr>
      <w:proofErr w:type="spellStart"/>
      <w:proofErr w:type="gramStart"/>
      <w:r>
        <w:t>membno</w:t>
      </w:r>
      <w:proofErr w:type="spellEnd"/>
      <w:proofErr w:type="gramEnd"/>
      <w:r>
        <w:t xml:space="preserve"> – Indicates the members assigned membership number</w:t>
      </w:r>
    </w:p>
    <w:p w14:paraId="0FD0ABE0" w14:textId="295E543F" w:rsidR="00C91EB6" w:rsidRDefault="00C91EB6" w:rsidP="00C91EB6">
      <w:r>
        <w:t>It is noted that actor, comment and updated are used by ABSP for administrative purposes and are deemed not part of this project.</w:t>
      </w:r>
    </w:p>
    <w:p w14:paraId="22D2CD87" w14:textId="0DFFA920" w:rsidR="00C91EB6" w:rsidRDefault="00C91EB6" w:rsidP="00C91EB6">
      <w:r>
        <w:t xml:space="preserve">Much of the </w:t>
      </w:r>
      <w:proofErr w:type="spellStart"/>
      <w:r>
        <w:t>playerO</w:t>
      </w:r>
      <w:proofErr w:type="spellEnd"/>
      <w:r>
        <w:t xml:space="preserve"> table is needed in development of the software product, as these player records will provide meaning to information to pages.</w:t>
      </w:r>
    </w:p>
    <w:p w14:paraId="14C96A4C" w14:textId="1CC55E2D" w:rsidR="00C91EB6" w:rsidRDefault="00C91EB6" w:rsidP="00C91EB6">
      <w:r>
        <w:t xml:space="preserve">As a security precaution, the </w:t>
      </w:r>
      <w:proofErr w:type="spellStart"/>
      <w:r>
        <w:t>addr</w:t>
      </w:r>
      <w:proofErr w:type="spellEnd"/>
      <w:r>
        <w:t xml:space="preserve"> column had been redacted from any data records received by the ABSP so at no point were members contact addresses at risk of being released.</w:t>
      </w:r>
    </w:p>
    <w:p w14:paraId="40488051" w14:textId="77777777" w:rsidR="0020518F" w:rsidRDefault="00C91EB6" w:rsidP="0020518F">
      <w:proofErr w:type="spellStart"/>
      <w:proofErr w:type="gramStart"/>
      <w:r w:rsidRPr="00C91EB6">
        <w:rPr>
          <w:b/>
        </w:rPr>
        <w:t>tournmtSummary</w:t>
      </w:r>
      <w:proofErr w:type="spellEnd"/>
      <w:proofErr w:type="gramEnd"/>
      <w:r>
        <w:t xml:space="preserve"> – Stores a summary of each members match records for every tournament division they have competed in. </w:t>
      </w:r>
      <w:r w:rsidR="0020518F">
        <w:t>This table also includes past members. Each record contains the following:</w:t>
      </w:r>
    </w:p>
    <w:p w14:paraId="5ABAAF6D" w14:textId="15F4AFA6" w:rsidR="00C91EB6" w:rsidRDefault="0020518F" w:rsidP="00C91EB6">
      <w:pPr>
        <w:pStyle w:val="ListParagraph"/>
        <w:numPr>
          <w:ilvl w:val="0"/>
          <w:numId w:val="22"/>
        </w:numPr>
      </w:pPr>
      <w:proofErr w:type="spellStart"/>
      <w:proofErr w:type="gramStart"/>
      <w:r>
        <w:t>tournid</w:t>
      </w:r>
      <w:proofErr w:type="spellEnd"/>
      <w:proofErr w:type="gramEnd"/>
      <w:r>
        <w:t xml:space="preserve"> – Identifies a tournament and its particular division</w:t>
      </w:r>
    </w:p>
    <w:p w14:paraId="1B606C94" w14:textId="77777777" w:rsidR="0020518F" w:rsidRDefault="0020518F" w:rsidP="0020518F">
      <w:pPr>
        <w:pStyle w:val="ListParagraph"/>
        <w:numPr>
          <w:ilvl w:val="0"/>
          <w:numId w:val="22"/>
        </w:numPr>
      </w:pPr>
      <w:proofErr w:type="gramStart"/>
      <w:r>
        <w:t>playerid</w:t>
      </w:r>
      <w:proofErr w:type="gramEnd"/>
      <w:r>
        <w:t xml:space="preserve"> – Identifies a single player record</w:t>
      </w:r>
    </w:p>
    <w:p w14:paraId="67032235" w14:textId="403F7930" w:rsidR="0020518F" w:rsidRDefault="0020518F" w:rsidP="00C91EB6">
      <w:pPr>
        <w:pStyle w:val="ListParagraph"/>
        <w:numPr>
          <w:ilvl w:val="0"/>
          <w:numId w:val="22"/>
        </w:numPr>
      </w:pPr>
      <w:proofErr w:type="spellStart"/>
      <w:proofErr w:type="gramStart"/>
      <w:r>
        <w:t>numwins</w:t>
      </w:r>
      <w:proofErr w:type="spellEnd"/>
      <w:proofErr w:type="gramEnd"/>
      <w:r>
        <w:t xml:space="preserve"> – Identifies the number of wins the player had in the tournament division</w:t>
      </w:r>
    </w:p>
    <w:p w14:paraId="4524269D" w14:textId="0C8E0AC2" w:rsidR="0020518F" w:rsidRDefault="0020518F" w:rsidP="0020518F">
      <w:pPr>
        <w:pStyle w:val="ListParagraph"/>
        <w:numPr>
          <w:ilvl w:val="0"/>
          <w:numId w:val="22"/>
        </w:numPr>
      </w:pPr>
      <w:proofErr w:type="spellStart"/>
      <w:proofErr w:type="gramStart"/>
      <w:r>
        <w:t>numlosses</w:t>
      </w:r>
      <w:proofErr w:type="spellEnd"/>
      <w:proofErr w:type="gramEnd"/>
      <w:r>
        <w:t xml:space="preserve"> – Identifies the number of losses the player had in the tournament division</w:t>
      </w:r>
    </w:p>
    <w:p w14:paraId="6F45EBD5" w14:textId="5E18EF91" w:rsidR="0020518F" w:rsidRDefault="0020518F" w:rsidP="0020518F">
      <w:pPr>
        <w:pStyle w:val="ListParagraph"/>
        <w:numPr>
          <w:ilvl w:val="0"/>
          <w:numId w:val="22"/>
        </w:numPr>
      </w:pPr>
      <w:proofErr w:type="spellStart"/>
      <w:proofErr w:type="gramStart"/>
      <w:r>
        <w:t>numdraws</w:t>
      </w:r>
      <w:proofErr w:type="spellEnd"/>
      <w:proofErr w:type="gramEnd"/>
      <w:r>
        <w:t xml:space="preserve"> – Identifies the number of draws the player had in the tournament division</w:t>
      </w:r>
    </w:p>
    <w:p w14:paraId="7DAB724D" w14:textId="34E5FD24" w:rsidR="0020518F" w:rsidRDefault="0020518F" w:rsidP="0020518F">
      <w:pPr>
        <w:pStyle w:val="ListParagraph"/>
        <w:numPr>
          <w:ilvl w:val="0"/>
          <w:numId w:val="22"/>
        </w:numPr>
      </w:pPr>
      <w:proofErr w:type="spellStart"/>
      <w:proofErr w:type="gramStart"/>
      <w:r>
        <w:t>numbyes</w:t>
      </w:r>
      <w:proofErr w:type="spellEnd"/>
      <w:proofErr w:type="gramEnd"/>
      <w:r>
        <w:t xml:space="preserve"> – Identifies the number of matches in which the player advanced due to an opponent not being present</w:t>
      </w:r>
    </w:p>
    <w:p w14:paraId="264F8F68" w14:textId="10EA3866" w:rsidR="0020518F" w:rsidRDefault="0020518F" w:rsidP="0020518F">
      <w:r>
        <w:t>It is noted that actor and updated are used by ABSP for administrative purposes and are deemed not part of this project.</w:t>
      </w:r>
    </w:p>
    <w:p w14:paraId="4053C8B3" w14:textId="59E0C3B6" w:rsidR="004D26EB" w:rsidRDefault="0020518F" w:rsidP="0020518F">
      <w:r>
        <w:t xml:space="preserve">Much of this table is needed to develop an effective solution </w:t>
      </w:r>
      <w:r w:rsidR="009C3DE5">
        <w:t>as these records can be used to present meaningful information to players. For example, a sum of all wins, losses, draws and byes for every record of single player will provide the amount of rated matches that a player has had in their history.</w:t>
      </w:r>
    </w:p>
    <w:p w14:paraId="020D6DA0" w14:textId="58333A63" w:rsidR="004D26EB" w:rsidRDefault="004D26EB" w:rsidP="004D26EB">
      <w:pPr>
        <w:pStyle w:val="Heading3"/>
      </w:pPr>
      <w:bookmarkStart w:id="35" w:name="_Toc292726029"/>
      <w:r>
        <w:t>Unused tables</w:t>
      </w:r>
      <w:bookmarkEnd w:id="35"/>
    </w:p>
    <w:p w14:paraId="2E84B597" w14:textId="758B4C57" w:rsidR="00342BD2" w:rsidRDefault="00342BD2" w:rsidP="0020518F">
      <w:r>
        <w:t xml:space="preserve">The following tables are not used as part of the project. However, are included in software product files as they form part of the </w:t>
      </w:r>
      <w:proofErr w:type="spellStart"/>
      <w:r>
        <w:t>absporgu_membership</w:t>
      </w:r>
      <w:proofErr w:type="spellEnd"/>
      <w:r>
        <w:t xml:space="preserve"> database that the ABSP has provided.</w:t>
      </w:r>
    </w:p>
    <w:p w14:paraId="7D06633F" w14:textId="40834894" w:rsidR="009C3DE5" w:rsidRDefault="009C3DE5" w:rsidP="009C3DE5">
      <w:proofErr w:type="spellStart"/>
      <w:proofErr w:type="gramStart"/>
      <w:r w:rsidRPr="0035765F">
        <w:rPr>
          <w:b/>
        </w:rPr>
        <w:t>matchdetO</w:t>
      </w:r>
      <w:proofErr w:type="spellEnd"/>
      <w:proofErr w:type="gramEnd"/>
      <w:r>
        <w:t xml:space="preserve"> – This table </w:t>
      </w:r>
      <w:r w:rsidR="00342BD2">
        <w:t xml:space="preserve">is not needed as part of the project and </w:t>
      </w:r>
      <w:r>
        <w:t>was deemed out of sc</w:t>
      </w:r>
      <w:r w:rsidR="00342BD2">
        <w:t>ope.</w:t>
      </w:r>
    </w:p>
    <w:p w14:paraId="791A6F81" w14:textId="34DEC31A" w:rsidR="009C3DE5" w:rsidRDefault="00342BD2" w:rsidP="009C3DE5">
      <w:proofErr w:type="spellStart"/>
      <w:proofErr w:type="gramStart"/>
      <w:r w:rsidRPr="00342BD2">
        <w:rPr>
          <w:b/>
        </w:rPr>
        <w:lastRenderedPageBreak/>
        <w:t>playerAlias</w:t>
      </w:r>
      <w:proofErr w:type="spellEnd"/>
      <w:proofErr w:type="gramEnd"/>
      <w:r>
        <w:t xml:space="preserve"> – This table stores any previous aliases used by ABSP members for historical record purposes.</w:t>
      </w:r>
    </w:p>
    <w:p w14:paraId="455CB5BF" w14:textId="5EF5BCD5" w:rsidR="009C3DE5" w:rsidRDefault="004D26EB" w:rsidP="0020518F">
      <w:proofErr w:type="gramStart"/>
      <w:r w:rsidRPr="004D26EB">
        <w:rPr>
          <w:b/>
        </w:rPr>
        <w:t>files</w:t>
      </w:r>
      <w:proofErr w:type="gramEnd"/>
      <w:r>
        <w:t xml:space="preserve"> - This table is not needed as part of the project and was deemed out of scope.</w:t>
      </w:r>
    </w:p>
    <w:p w14:paraId="585EE470" w14:textId="0EC180E1" w:rsidR="00E8264C" w:rsidRDefault="00C06CE2" w:rsidP="00E8264C">
      <w:pPr>
        <w:pStyle w:val="Heading3"/>
      </w:pPr>
      <w:bookmarkStart w:id="36" w:name="_Toc292726030"/>
      <w:r>
        <w:t>Additional tables</w:t>
      </w:r>
      <w:bookmarkEnd w:id="36"/>
    </w:p>
    <w:p w14:paraId="3079EA64" w14:textId="5021D013" w:rsidR="00E8264C" w:rsidRPr="00E8264C" w:rsidRDefault="00E8264C" w:rsidP="00E8264C">
      <w:pPr>
        <w:pStyle w:val="Heading4"/>
      </w:pPr>
      <w:r>
        <w:t>User logins</w:t>
      </w:r>
    </w:p>
    <w:p w14:paraId="0B001229" w14:textId="0F3884F8" w:rsidR="00C91EB6" w:rsidRDefault="00C06CE2" w:rsidP="00C91EB6">
      <w:r>
        <w:t>To provide a secure means by which a player can submit tournament records</w:t>
      </w:r>
      <w:r w:rsidR="00907B86">
        <w:t xml:space="preserve"> the database will require a table to store login credentials that will be used by the website to determine if an individual can access secure pages.</w:t>
      </w:r>
      <w:r w:rsidR="00F26991">
        <w:t xml:space="preserve"> </w:t>
      </w:r>
      <w:r w:rsidR="00907B86">
        <w:t>The</w:t>
      </w:r>
      <w:r>
        <w:t xml:space="preserve"> absporgu_membership database </w:t>
      </w:r>
      <w:r w:rsidR="00907B86">
        <w:t xml:space="preserve">supplied by the ABSP does not include any such table. </w:t>
      </w:r>
    </w:p>
    <w:p w14:paraId="0651D03A" w14:textId="1294B46B" w:rsidR="00F26991" w:rsidRDefault="00F26991" w:rsidP="00C91EB6">
      <w:r>
        <w:t>The project will include a</w:t>
      </w:r>
      <w:r w:rsidR="00786862">
        <w:t>n absp_users table, which will store credentials login for every member of the ABSP. Every record of username and password record will each be associated with the distinct playerid of every ABSP member.</w:t>
      </w:r>
    </w:p>
    <w:p w14:paraId="6DDA2CA2" w14:textId="59130B78" w:rsidR="00786862" w:rsidRDefault="007C56F8" w:rsidP="00C91EB6">
      <w:r>
        <w:t xml:space="preserve">A </w:t>
      </w:r>
      <w:proofErr w:type="spellStart"/>
      <w:r>
        <w:t>userRole</w:t>
      </w:r>
      <w:proofErr w:type="spellEnd"/>
      <w:r>
        <w:t xml:space="preserve"> will also be included to determine what type of permissions a registered user will have. Players will be assigned the role of Player</w:t>
      </w:r>
      <w:r w:rsidR="003E6F62">
        <w:t>,</w:t>
      </w:r>
      <w:r>
        <w:t xml:space="preserve"> which will provide them with the </w:t>
      </w:r>
      <w:r w:rsidR="00314127">
        <w:t xml:space="preserve">ability to add or edit tournament records that </w:t>
      </w:r>
      <w:r w:rsidR="003E6F62">
        <w:t>correspond to their playerid. The ABSP representatives charged with curating the new ratings system will be assigned the role of Administrator. This will allow these users with the functionality to add or edit any record in the system.</w:t>
      </w:r>
    </w:p>
    <w:p w14:paraId="008C5041" w14:textId="78FB7DC6" w:rsidR="003E6F62" w:rsidRDefault="003E6F62" w:rsidP="00C91EB6">
      <w:r>
        <w:t xml:space="preserve">Finally, the ability to lock accounts will be a feature of the design. This will ensure that access to secure areas of the </w:t>
      </w:r>
      <w:r w:rsidR="00A84F78">
        <w:t>site can be closely controlled. For example, a user’s account could become locked after a pre-determined number of incorrect login attempts are made using that account’s username.</w:t>
      </w:r>
    </w:p>
    <w:tbl>
      <w:tblPr>
        <w:tblW w:w="8940" w:type="dxa"/>
        <w:tblInd w:w="93" w:type="dxa"/>
        <w:tblLook w:val="04A0" w:firstRow="1" w:lastRow="0" w:firstColumn="1" w:lastColumn="0" w:noHBand="0" w:noVBand="1"/>
      </w:tblPr>
      <w:tblGrid>
        <w:gridCol w:w="1300"/>
        <w:gridCol w:w="2060"/>
        <w:gridCol w:w="2120"/>
        <w:gridCol w:w="1740"/>
        <w:gridCol w:w="1720"/>
      </w:tblGrid>
      <w:tr w:rsidR="00786862" w:rsidRPr="00786862" w14:paraId="2D78B752" w14:textId="77777777" w:rsidTr="00786862">
        <w:trPr>
          <w:trHeight w:val="300"/>
        </w:trPr>
        <w:tc>
          <w:tcPr>
            <w:tcW w:w="13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2B33AEAD" w14:textId="77777777" w:rsidR="00786862" w:rsidRPr="00786862" w:rsidRDefault="00786862" w:rsidP="00786862">
            <w:pPr>
              <w:spacing w:after="0" w:line="240" w:lineRule="auto"/>
              <w:jc w:val="center"/>
              <w:rPr>
                <w:rFonts w:ascii="Calibri" w:eastAsia="Times New Roman" w:hAnsi="Calibri" w:cs="Times New Roman"/>
                <w:b/>
                <w:bCs/>
                <w:color w:val="000000"/>
                <w:sz w:val="24"/>
                <w:szCs w:val="24"/>
                <w:lang w:val="en-GB" w:eastAsia="en-US"/>
              </w:rPr>
            </w:pPr>
            <w:proofErr w:type="gramStart"/>
            <w:r w:rsidRPr="00786862">
              <w:rPr>
                <w:rFonts w:ascii="Calibri" w:eastAsia="Times New Roman" w:hAnsi="Calibri" w:cs="Times New Roman"/>
                <w:b/>
                <w:bCs/>
                <w:color w:val="000000"/>
                <w:sz w:val="24"/>
                <w:szCs w:val="24"/>
                <w:lang w:val="en-GB" w:eastAsia="en-US"/>
              </w:rPr>
              <w:t>playerid</w:t>
            </w:r>
            <w:proofErr w:type="gramEnd"/>
          </w:p>
        </w:tc>
        <w:tc>
          <w:tcPr>
            <w:tcW w:w="2060" w:type="dxa"/>
            <w:tcBorders>
              <w:top w:val="single" w:sz="4" w:space="0" w:color="auto"/>
              <w:left w:val="nil"/>
              <w:bottom w:val="single" w:sz="4" w:space="0" w:color="auto"/>
              <w:right w:val="single" w:sz="4" w:space="0" w:color="auto"/>
            </w:tcBorders>
            <w:shd w:val="clear" w:color="000000" w:fill="D9D9D9"/>
            <w:noWrap/>
            <w:vAlign w:val="bottom"/>
            <w:hideMark/>
          </w:tcPr>
          <w:p w14:paraId="78C0EE4C" w14:textId="77777777" w:rsidR="00786862" w:rsidRPr="00786862" w:rsidRDefault="00786862" w:rsidP="00786862">
            <w:pPr>
              <w:spacing w:after="0" w:line="240" w:lineRule="auto"/>
              <w:jc w:val="center"/>
              <w:rPr>
                <w:rFonts w:ascii="Calibri" w:eastAsia="Times New Roman" w:hAnsi="Calibri" w:cs="Times New Roman"/>
                <w:b/>
                <w:bCs/>
                <w:color w:val="000000"/>
                <w:sz w:val="24"/>
                <w:szCs w:val="24"/>
                <w:lang w:val="en-GB" w:eastAsia="en-US"/>
              </w:rPr>
            </w:pPr>
            <w:r w:rsidRPr="00786862">
              <w:rPr>
                <w:rFonts w:ascii="Calibri" w:eastAsia="Times New Roman" w:hAnsi="Calibri" w:cs="Times New Roman"/>
                <w:b/>
                <w:bCs/>
                <w:color w:val="000000"/>
                <w:sz w:val="24"/>
                <w:szCs w:val="24"/>
                <w:lang w:val="en-GB" w:eastAsia="en-US"/>
              </w:rPr>
              <w:t>username</w:t>
            </w:r>
          </w:p>
        </w:tc>
        <w:tc>
          <w:tcPr>
            <w:tcW w:w="2120" w:type="dxa"/>
            <w:tcBorders>
              <w:top w:val="single" w:sz="4" w:space="0" w:color="auto"/>
              <w:left w:val="nil"/>
              <w:bottom w:val="single" w:sz="4" w:space="0" w:color="auto"/>
              <w:right w:val="single" w:sz="4" w:space="0" w:color="auto"/>
            </w:tcBorders>
            <w:shd w:val="clear" w:color="000000" w:fill="D9D9D9"/>
            <w:noWrap/>
            <w:vAlign w:val="bottom"/>
            <w:hideMark/>
          </w:tcPr>
          <w:p w14:paraId="1C82D671" w14:textId="77777777" w:rsidR="00786862" w:rsidRPr="00786862" w:rsidRDefault="00786862" w:rsidP="00786862">
            <w:pPr>
              <w:spacing w:after="0" w:line="240" w:lineRule="auto"/>
              <w:jc w:val="center"/>
              <w:rPr>
                <w:rFonts w:ascii="Calibri" w:eastAsia="Times New Roman" w:hAnsi="Calibri" w:cs="Times New Roman"/>
                <w:b/>
                <w:bCs/>
                <w:color w:val="000000"/>
                <w:sz w:val="24"/>
                <w:szCs w:val="24"/>
                <w:lang w:val="en-GB" w:eastAsia="en-US"/>
              </w:rPr>
            </w:pPr>
            <w:r w:rsidRPr="00786862">
              <w:rPr>
                <w:rFonts w:ascii="Calibri" w:eastAsia="Times New Roman" w:hAnsi="Calibri" w:cs="Times New Roman"/>
                <w:b/>
                <w:bCs/>
                <w:color w:val="000000"/>
                <w:sz w:val="24"/>
                <w:szCs w:val="24"/>
                <w:lang w:val="en-GB" w:eastAsia="en-US"/>
              </w:rPr>
              <w:t>password</w:t>
            </w:r>
          </w:p>
        </w:tc>
        <w:tc>
          <w:tcPr>
            <w:tcW w:w="1740" w:type="dxa"/>
            <w:tcBorders>
              <w:top w:val="single" w:sz="4" w:space="0" w:color="auto"/>
              <w:left w:val="nil"/>
              <w:bottom w:val="single" w:sz="4" w:space="0" w:color="auto"/>
              <w:right w:val="single" w:sz="4" w:space="0" w:color="auto"/>
            </w:tcBorders>
            <w:shd w:val="clear" w:color="000000" w:fill="D9D9D9"/>
            <w:noWrap/>
            <w:vAlign w:val="bottom"/>
            <w:hideMark/>
          </w:tcPr>
          <w:p w14:paraId="62697834" w14:textId="77777777" w:rsidR="00786862" w:rsidRPr="00786862" w:rsidRDefault="00786862" w:rsidP="00786862">
            <w:pPr>
              <w:spacing w:after="0" w:line="240" w:lineRule="auto"/>
              <w:jc w:val="center"/>
              <w:rPr>
                <w:rFonts w:ascii="Calibri" w:eastAsia="Times New Roman" w:hAnsi="Calibri" w:cs="Times New Roman"/>
                <w:b/>
                <w:bCs/>
                <w:color w:val="000000"/>
                <w:sz w:val="24"/>
                <w:szCs w:val="24"/>
                <w:lang w:val="en-GB" w:eastAsia="en-US"/>
              </w:rPr>
            </w:pPr>
            <w:r w:rsidRPr="00786862">
              <w:rPr>
                <w:rFonts w:ascii="Calibri" w:eastAsia="Times New Roman" w:hAnsi="Calibri" w:cs="Times New Roman"/>
                <w:b/>
                <w:bCs/>
                <w:color w:val="000000"/>
                <w:sz w:val="24"/>
                <w:szCs w:val="24"/>
                <w:lang w:val="en-GB" w:eastAsia="en-US"/>
              </w:rPr>
              <w:t>userRole</w:t>
            </w:r>
          </w:p>
        </w:tc>
        <w:tc>
          <w:tcPr>
            <w:tcW w:w="1720" w:type="dxa"/>
            <w:tcBorders>
              <w:top w:val="single" w:sz="4" w:space="0" w:color="auto"/>
              <w:left w:val="nil"/>
              <w:bottom w:val="single" w:sz="4" w:space="0" w:color="auto"/>
              <w:right w:val="single" w:sz="4" w:space="0" w:color="auto"/>
            </w:tcBorders>
            <w:shd w:val="clear" w:color="000000" w:fill="D9D9D9"/>
            <w:noWrap/>
            <w:vAlign w:val="bottom"/>
            <w:hideMark/>
          </w:tcPr>
          <w:p w14:paraId="033543DA" w14:textId="77777777" w:rsidR="00786862" w:rsidRPr="00786862" w:rsidRDefault="00786862" w:rsidP="00786862">
            <w:pPr>
              <w:spacing w:after="0" w:line="240" w:lineRule="auto"/>
              <w:jc w:val="center"/>
              <w:rPr>
                <w:rFonts w:ascii="Calibri" w:eastAsia="Times New Roman" w:hAnsi="Calibri" w:cs="Times New Roman"/>
                <w:b/>
                <w:bCs/>
                <w:color w:val="000000"/>
                <w:sz w:val="24"/>
                <w:szCs w:val="24"/>
                <w:lang w:val="en-GB" w:eastAsia="en-US"/>
              </w:rPr>
            </w:pPr>
            <w:r w:rsidRPr="00786862">
              <w:rPr>
                <w:rFonts w:ascii="Calibri" w:eastAsia="Times New Roman" w:hAnsi="Calibri" w:cs="Times New Roman"/>
                <w:b/>
                <w:bCs/>
                <w:color w:val="000000"/>
                <w:sz w:val="24"/>
                <w:szCs w:val="24"/>
                <w:lang w:val="en-GB" w:eastAsia="en-US"/>
              </w:rPr>
              <w:t>accountLocked</w:t>
            </w:r>
          </w:p>
        </w:tc>
      </w:tr>
      <w:tr w:rsidR="00786862" w:rsidRPr="00786862" w14:paraId="293F4FB9" w14:textId="77777777" w:rsidTr="00786862">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B1D9651" w14:textId="77777777" w:rsidR="00786862" w:rsidRPr="00786862" w:rsidRDefault="00786862" w:rsidP="00786862">
            <w:pPr>
              <w:spacing w:after="0" w:line="240" w:lineRule="auto"/>
              <w:jc w:val="right"/>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2191</w:t>
            </w:r>
          </w:p>
        </w:tc>
        <w:tc>
          <w:tcPr>
            <w:tcW w:w="2060" w:type="dxa"/>
            <w:tcBorders>
              <w:top w:val="nil"/>
              <w:left w:val="nil"/>
              <w:bottom w:val="single" w:sz="4" w:space="0" w:color="auto"/>
              <w:right w:val="single" w:sz="4" w:space="0" w:color="auto"/>
            </w:tcBorders>
            <w:shd w:val="clear" w:color="auto" w:fill="auto"/>
            <w:noWrap/>
            <w:vAlign w:val="bottom"/>
            <w:hideMark/>
          </w:tcPr>
          <w:p w14:paraId="091C5D86" w14:textId="77777777" w:rsidR="00786862" w:rsidRPr="00786862" w:rsidRDefault="00786862" w:rsidP="00786862">
            <w:pPr>
              <w:spacing w:after="0" w:line="240" w:lineRule="auto"/>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john_doe1</w:t>
            </w:r>
          </w:p>
        </w:tc>
        <w:tc>
          <w:tcPr>
            <w:tcW w:w="2120" w:type="dxa"/>
            <w:tcBorders>
              <w:top w:val="nil"/>
              <w:left w:val="nil"/>
              <w:bottom w:val="single" w:sz="4" w:space="0" w:color="auto"/>
              <w:right w:val="single" w:sz="4" w:space="0" w:color="auto"/>
            </w:tcBorders>
            <w:shd w:val="clear" w:color="auto" w:fill="auto"/>
            <w:noWrap/>
            <w:vAlign w:val="bottom"/>
            <w:hideMark/>
          </w:tcPr>
          <w:p w14:paraId="203C84B8" w14:textId="77777777" w:rsidR="00786862" w:rsidRPr="00786862" w:rsidRDefault="00786862" w:rsidP="00786862">
            <w:pPr>
              <w:spacing w:after="0" w:line="240" w:lineRule="auto"/>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johnDoePass</w:t>
            </w:r>
          </w:p>
        </w:tc>
        <w:tc>
          <w:tcPr>
            <w:tcW w:w="1740" w:type="dxa"/>
            <w:tcBorders>
              <w:top w:val="nil"/>
              <w:left w:val="nil"/>
              <w:bottom w:val="single" w:sz="4" w:space="0" w:color="auto"/>
              <w:right w:val="single" w:sz="4" w:space="0" w:color="auto"/>
            </w:tcBorders>
            <w:shd w:val="clear" w:color="auto" w:fill="auto"/>
            <w:noWrap/>
            <w:vAlign w:val="bottom"/>
            <w:hideMark/>
          </w:tcPr>
          <w:p w14:paraId="4CBC52AC" w14:textId="77777777" w:rsidR="00786862" w:rsidRPr="00786862" w:rsidRDefault="00786862" w:rsidP="00786862">
            <w:pPr>
              <w:spacing w:after="0" w:line="240" w:lineRule="auto"/>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Player</w:t>
            </w:r>
          </w:p>
        </w:tc>
        <w:tc>
          <w:tcPr>
            <w:tcW w:w="1720" w:type="dxa"/>
            <w:tcBorders>
              <w:top w:val="nil"/>
              <w:left w:val="nil"/>
              <w:bottom w:val="single" w:sz="4" w:space="0" w:color="auto"/>
              <w:right w:val="single" w:sz="4" w:space="0" w:color="auto"/>
            </w:tcBorders>
            <w:shd w:val="clear" w:color="auto" w:fill="auto"/>
            <w:noWrap/>
            <w:vAlign w:val="bottom"/>
            <w:hideMark/>
          </w:tcPr>
          <w:p w14:paraId="6FBC636D" w14:textId="77777777" w:rsidR="00786862" w:rsidRPr="00786862" w:rsidRDefault="00786862" w:rsidP="00786862">
            <w:pPr>
              <w:spacing w:after="0" w:line="240" w:lineRule="auto"/>
              <w:jc w:val="center"/>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FALSE</w:t>
            </w:r>
          </w:p>
        </w:tc>
      </w:tr>
      <w:tr w:rsidR="00786862" w:rsidRPr="00786862" w14:paraId="3B778482" w14:textId="77777777" w:rsidTr="00786862">
        <w:trPr>
          <w:trHeight w:val="300"/>
        </w:trPr>
        <w:tc>
          <w:tcPr>
            <w:tcW w:w="1300" w:type="dxa"/>
            <w:tcBorders>
              <w:top w:val="nil"/>
              <w:left w:val="single" w:sz="4" w:space="0" w:color="auto"/>
              <w:bottom w:val="single" w:sz="4" w:space="0" w:color="auto"/>
              <w:right w:val="single" w:sz="4" w:space="0" w:color="auto"/>
            </w:tcBorders>
            <w:shd w:val="clear" w:color="000000" w:fill="F2F2F2"/>
            <w:noWrap/>
            <w:vAlign w:val="bottom"/>
            <w:hideMark/>
          </w:tcPr>
          <w:p w14:paraId="7CE2413F" w14:textId="77777777" w:rsidR="00786862" w:rsidRPr="00786862" w:rsidRDefault="00786862" w:rsidP="00786862">
            <w:pPr>
              <w:spacing w:after="0" w:line="240" w:lineRule="auto"/>
              <w:jc w:val="right"/>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101</w:t>
            </w:r>
          </w:p>
        </w:tc>
        <w:tc>
          <w:tcPr>
            <w:tcW w:w="2060" w:type="dxa"/>
            <w:tcBorders>
              <w:top w:val="nil"/>
              <w:left w:val="nil"/>
              <w:bottom w:val="single" w:sz="4" w:space="0" w:color="auto"/>
              <w:right w:val="single" w:sz="4" w:space="0" w:color="auto"/>
            </w:tcBorders>
            <w:shd w:val="clear" w:color="000000" w:fill="F2F2F2"/>
            <w:noWrap/>
            <w:vAlign w:val="bottom"/>
            <w:hideMark/>
          </w:tcPr>
          <w:p w14:paraId="0EEE1450" w14:textId="77777777" w:rsidR="00786862" w:rsidRPr="00786862" w:rsidRDefault="00786862" w:rsidP="00786862">
            <w:pPr>
              <w:spacing w:after="0" w:line="240" w:lineRule="auto"/>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luke_freeborn1</w:t>
            </w:r>
          </w:p>
        </w:tc>
        <w:tc>
          <w:tcPr>
            <w:tcW w:w="2120" w:type="dxa"/>
            <w:tcBorders>
              <w:top w:val="nil"/>
              <w:left w:val="nil"/>
              <w:bottom w:val="single" w:sz="4" w:space="0" w:color="auto"/>
              <w:right w:val="single" w:sz="4" w:space="0" w:color="auto"/>
            </w:tcBorders>
            <w:shd w:val="clear" w:color="000000" w:fill="F2F2F2"/>
            <w:noWrap/>
            <w:vAlign w:val="bottom"/>
            <w:hideMark/>
          </w:tcPr>
          <w:p w14:paraId="5E8DEF71" w14:textId="77777777" w:rsidR="00786862" w:rsidRPr="00786862" w:rsidRDefault="00786862" w:rsidP="00786862">
            <w:pPr>
              <w:spacing w:after="0" w:line="240" w:lineRule="auto"/>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Frizbee1986</w:t>
            </w:r>
          </w:p>
        </w:tc>
        <w:tc>
          <w:tcPr>
            <w:tcW w:w="1740" w:type="dxa"/>
            <w:tcBorders>
              <w:top w:val="nil"/>
              <w:left w:val="nil"/>
              <w:bottom w:val="single" w:sz="4" w:space="0" w:color="auto"/>
              <w:right w:val="single" w:sz="4" w:space="0" w:color="auto"/>
            </w:tcBorders>
            <w:shd w:val="clear" w:color="000000" w:fill="F2F2F2"/>
            <w:noWrap/>
            <w:vAlign w:val="bottom"/>
            <w:hideMark/>
          </w:tcPr>
          <w:p w14:paraId="0627AC9A" w14:textId="77777777" w:rsidR="00786862" w:rsidRPr="00786862" w:rsidRDefault="00786862" w:rsidP="00786862">
            <w:pPr>
              <w:spacing w:after="0" w:line="240" w:lineRule="auto"/>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Administrator</w:t>
            </w:r>
          </w:p>
        </w:tc>
        <w:tc>
          <w:tcPr>
            <w:tcW w:w="1720" w:type="dxa"/>
            <w:tcBorders>
              <w:top w:val="nil"/>
              <w:left w:val="nil"/>
              <w:bottom w:val="single" w:sz="4" w:space="0" w:color="auto"/>
              <w:right w:val="single" w:sz="4" w:space="0" w:color="auto"/>
            </w:tcBorders>
            <w:shd w:val="clear" w:color="000000" w:fill="F2F2F2"/>
            <w:noWrap/>
            <w:vAlign w:val="bottom"/>
            <w:hideMark/>
          </w:tcPr>
          <w:p w14:paraId="3B154EA9" w14:textId="77777777" w:rsidR="00786862" w:rsidRPr="00786862" w:rsidRDefault="00786862" w:rsidP="00786862">
            <w:pPr>
              <w:spacing w:after="0" w:line="240" w:lineRule="auto"/>
              <w:jc w:val="center"/>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FALSE</w:t>
            </w:r>
          </w:p>
        </w:tc>
      </w:tr>
      <w:tr w:rsidR="00786862" w:rsidRPr="00786862" w14:paraId="4644FC23" w14:textId="77777777" w:rsidTr="00786862">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3234444" w14:textId="77777777" w:rsidR="00786862" w:rsidRPr="00786862" w:rsidRDefault="00786862" w:rsidP="00786862">
            <w:pPr>
              <w:spacing w:after="0" w:line="240" w:lineRule="auto"/>
              <w:jc w:val="right"/>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202</w:t>
            </w:r>
          </w:p>
        </w:tc>
        <w:tc>
          <w:tcPr>
            <w:tcW w:w="2060" w:type="dxa"/>
            <w:tcBorders>
              <w:top w:val="nil"/>
              <w:left w:val="nil"/>
              <w:bottom w:val="single" w:sz="4" w:space="0" w:color="auto"/>
              <w:right w:val="single" w:sz="4" w:space="0" w:color="auto"/>
            </w:tcBorders>
            <w:shd w:val="clear" w:color="auto" w:fill="auto"/>
            <w:noWrap/>
            <w:vAlign w:val="bottom"/>
            <w:hideMark/>
          </w:tcPr>
          <w:p w14:paraId="2AFEEB20" w14:textId="77777777" w:rsidR="00786862" w:rsidRPr="00786862" w:rsidRDefault="00786862" w:rsidP="00786862">
            <w:pPr>
              <w:spacing w:after="0" w:line="240" w:lineRule="auto"/>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john_smith22</w:t>
            </w:r>
          </w:p>
        </w:tc>
        <w:tc>
          <w:tcPr>
            <w:tcW w:w="2120" w:type="dxa"/>
            <w:tcBorders>
              <w:top w:val="nil"/>
              <w:left w:val="nil"/>
              <w:bottom w:val="single" w:sz="4" w:space="0" w:color="auto"/>
              <w:right w:val="single" w:sz="4" w:space="0" w:color="auto"/>
            </w:tcBorders>
            <w:shd w:val="clear" w:color="auto" w:fill="auto"/>
            <w:noWrap/>
            <w:vAlign w:val="bottom"/>
            <w:hideMark/>
          </w:tcPr>
          <w:p w14:paraId="108EFF5F" w14:textId="77777777" w:rsidR="00786862" w:rsidRPr="00786862" w:rsidRDefault="00786862" w:rsidP="00786862">
            <w:pPr>
              <w:spacing w:after="0" w:line="240" w:lineRule="auto"/>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hardpassword#1!</w:t>
            </w:r>
          </w:p>
        </w:tc>
        <w:tc>
          <w:tcPr>
            <w:tcW w:w="1740" w:type="dxa"/>
            <w:tcBorders>
              <w:top w:val="nil"/>
              <w:left w:val="nil"/>
              <w:bottom w:val="single" w:sz="4" w:space="0" w:color="auto"/>
              <w:right w:val="single" w:sz="4" w:space="0" w:color="auto"/>
            </w:tcBorders>
            <w:shd w:val="clear" w:color="auto" w:fill="auto"/>
            <w:noWrap/>
            <w:vAlign w:val="bottom"/>
            <w:hideMark/>
          </w:tcPr>
          <w:p w14:paraId="58E7A3B2" w14:textId="77777777" w:rsidR="00786862" w:rsidRPr="00786862" w:rsidRDefault="00786862" w:rsidP="00786862">
            <w:pPr>
              <w:spacing w:after="0" w:line="240" w:lineRule="auto"/>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Player</w:t>
            </w:r>
          </w:p>
        </w:tc>
        <w:tc>
          <w:tcPr>
            <w:tcW w:w="1720" w:type="dxa"/>
            <w:tcBorders>
              <w:top w:val="nil"/>
              <w:left w:val="nil"/>
              <w:bottom w:val="single" w:sz="4" w:space="0" w:color="auto"/>
              <w:right w:val="single" w:sz="4" w:space="0" w:color="auto"/>
            </w:tcBorders>
            <w:shd w:val="clear" w:color="auto" w:fill="auto"/>
            <w:noWrap/>
            <w:vAlign w:val="bottom"/>
            <w:hideMark/>
          </w:tcPr>
          <w:p w14:paraId="497FC8BE" w14:textId="77777777" w:rsidR="00786862" w:rsidRPr="00786862" w:rsidRDefault="00786862" w:rsidP="00786862">
            <w:pPr>
              <w:spacing w:after="0" w:line="240" w:lineRule="auto"/>
              <w:jc w:val="center"/>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TRUE</w:t>
            </w:r>
          </w:p>
        </w:tc>
      </w:tr>
    </w:tbl>
    <w:p w14:paraId="390D7CDA" w14:textId="4FC4FDDF" w:rsidR="00786862" w:rsidRDefault="00786862" w:rsidP="00C91EB6">
      <w:r>
        <w:t>Figure X. Design of absp_users table</w:t>
      </w:r>
    </w:p>
    <w:p w14:paraId="2CB66945" w14:textId="22F7368B" w:rsidR="00E8264C" w:rsidRDefault="00E8264C" w:rsidP="00E8264C">
      <w:pPr>
        <w:pStyle w:val="Heading4"/>
      </w:pPr>
      <w:r>
        <w:t>Player ratings</w:t>
      </w:r>
    </w:p>
    <w:p w14:paraId="63AF6167" w14:textId="5228BBB0" w:rsidR="00D635C6" w:rsidRPr="00E8264C" w:rsidRDefault="00D635C6" w:rsidP="00E8264C">
      <w:r>
        <w:t xml:space="preserve">The player ratings are not currently </w:t>
      </w:r>
      <w:r w:rsidR="006A3ABA">
        <w:t>stored</w:t>
      </w:r>
      <w:r>
        <w:t xml:space="preserve"> in the </w:t>
      </w:r>
      <w:proofErr w:type="spellStart"/>
      <w:r>
        <w:t>absporgu_membership</w:t>
      </w:r>
      <w:proofErr w:type="spellEnd"/>
      <w:r>
        <w:t xml:space="preserve"> </w:t>
      </w:r>
      <w:r w:rsidR="006A3ABA">
        <w:t xml:space="preserve">database. </w:t>
      </w:r>
      <w:r w:rsidR="00E8264C">
        <w:t>In order produce player ratings</w:t>
      </w:r>
      <w:r>
        <w:t xml:space="preserve"> the database will require a table that is derived from the other existing tables</w:t>
      </w:r>
      <w:r w:rsidR="006A3ABA">
        <w:t xml:space="preserve"> to correctly store the ratings of each player.</w:t>
      </w:r>
      <w:bookmarkStart w:id="37" w:name="_GoBack"/>
      <w:bookmarkEnd w:id="37"/>
      <w:r>
        <w:t xml:space="preserve"> </w:t>
      </w:r>
    </w:p>
    <w:p w14:paraId="0DA71C58" w14:textId="477AB482" w:rsidR="001904B5" w:rsidRDefault="001904B5" w:rsidP="00697007">
      <w:pPr>
        <w:pStyle w:val="Heading2"/>
      </w:pPr>
      <w:bookmarkStart w:id="38" w:name="_Toc292726031"/>
      <w:r>
        <w:t>Interface</w:t>
      </w:r>
      <w:r w:rsidR="00A3242D">
        <w:t xml:space="preserve"> design</w:t>
      </w:r>
      <w:bookmarkEnd w:id="38"/>
    </w:p>
    <w:p w14:paraId="2F355320" w14:textId="77777777" w:rsidR="00AA7ECE" w:rsidRDefault="001904B5" w:rsidP="00697007">
      <w:pPr>
        <w:pStyle w:val="Heading3"/>
      </w:pPr>
      <w:bookmarkStart w:id="39" w:name="_Toc292726032"/>
      <w:r>
        <w:t>Background of interface design</w:t>
      </w:r>
      <w:bookmarkEnd w:id="39"/>
    </w:p>
    <w:p w14:paraId="5EF7075A" w14:textId="6AC067AF" w:rsidR="001904B5" w:rsidRDefault="001904B5" w:rsidP="00AA7ECE"/>
    <w:p w14:paraId="45E1E80E" w14:textId="77777777" w:rsidR="001904B5" w:rsidRDefault="001904B5" w:rsidP="00697007">
      <w:pPr>
        <w:pStyle w:val="Heading3"/>
      </w:pPr>
      <w:bookmarkStart w:id="40" w:name="_Toc292726033"/>
      <w:r>
        <w:t>Interface study of similar systems</w:t>
      </w:r>
      <w:bookmarkEnd w:id="40"/>
    </w:p>
    <w:p w14:paraId="06902B32" w14:textId="77777777" w:rsidR="00BA38D3" w:rsidRDefault="00BA38D3" w:rsidP="00697007">
      <w:pPr>
        <w:spacing w:line="360" w:lineRule="auto"/>
      </w:pPr>
    </w:p>
    <w:p w14:paraId="63D5C2ED" w14:textId="77777777" w:rsidR="00BA38D3" w:rsidRDefault="00BA38D3" w:rsidP="00697007">
      <w:pPr>
        <w:pStyle w:val="Heading1"/>
        <w:pBdr>
          <w:bottom w:val="none" w:sz="0" w:space="0" w:color="auto"/>
        </w:pBdr>
      </w:pPr>
      <w:bookmarkStart w:id="41" w:name="_Toc292726034"/>
      <w:r>
        <w:lastRenderedPageBreak/>
        <w:t>Implementation</w:t>
      </w:r>
      <w:bookmarkEnd w:id="41"/>
    </w:p>
    <w:p w14:paraId="3546A53B" w14:textId="77777777" w:rsidR="001E3585" w:rsidRDefault="001E3585" w:rsidP="001E3585">
      <w:pPr>
        <w:pStyle w:val="ListParagraph"/>
        <w:numPr>
          <w:ilvl w:val="0"/>
          <w:numId w:val="21"/>
        </w:numPr>
      </w:pPr>
      <w:r>
        <w:t>Implement an online records database to replace the current offline solution</w:t>
      </w:r>
    </w:p>
    <w:p w14:paraId="723D8EDD" w14:textId="77777777" w:rsidR="001E3585" w:rsidRDefault="001E3585" w:rsidP="001E3585">
      <w:pPr>
        <w:pStyle w:val="ListParagraph"/>
        <w:numPr>
          <w:ilvl w:val="0"/>
          <w:numId w:val="21"/>
        </w:numPr>
      </w:pPr>
      <w:r>
        <w:t>Calculate player ratings using the online records database</w:t>
      </w:r>
    </w:p>
    <w:p w14:paraId="42E1610F" w14:textId="77777777" w:rsidR="00075EA3" w:rsidRDefault="001E3585" w:rsidP="001E3585">
      <w:pPr>
        <w:pStyle w:val="ListParagraph"/>
        <w:numPr>
          <w:ilvl w:val="0"/>
          <w:numId w:val="21"/>
        </w:numPr>
      </w:pPr>
      <w:r>
        <w:t>Produce a series of webpages to be displayed on the ABSP website that will read the online records database records and display meaningful information to users</w:t>
      </w:r>
    </w:p>
    <w:p w14:paraId="1235CEAE" w14:textId="5B555A7C" w:rsidR="001E3585" w:rsidRPr="001E3585" w:rsidRDefault="001E3585" w:rsidP="001E3585">
      <w:pPr>
        <w:pStyle w:val="ListParagraph"/>
        <w:numPr>
          <w:ilvl w:val="0"/>
          <w:numId w:val="21"/>
        </w:numPr>
      </w:pPr>
      <w:r>
        <w:t>Provide a secure means by which a player can provide match results using the ABSP website. This includes new results and amendments to existing records.</w:t>
      </w:r>
    </w:p>
    <w:p w14:paraId="1AA3ECEB" w14:textId="77777777" w:rsidR="00BA38D3" w:rsidRDefault="00BA38D3" w:rsidP="00697007">
      <w:pPr>
        <w:pStyle w:val="Heading2"/>
      </w:pPr>
      <w:bookmarkStart w:id="42" w:name="_Toc292726035"/>
      <w:r>
        <w:t>Justifications</w:t>
      </w:r>
      <w:bookmarkEnd w:id="42"/>
    </w:p>
    <w:p w14:paraId="1DC4BFA7" w14:textId="77777777" w:rsidR="00BA38D3" w:rsidRDefault="00BA38D3" w:rsidP="00697007">
      <w:pPr>
        <w:spacing w:line="360" w:lineRule="auto"/>
      </w:pPr>
    </w:p>
    <w:p w14:paraId="1FF919B3" w14:textId="77777777" w:rsidR="00BA38D3" w:rsidRDefault="00BA38D3" w:rsidP="00697007">
      <w:pPr>
        <w:pStyle w:val="Heading1"/>
        <w:pBdr>
          <w:bottom w:val="none" w:sz="0" w:space="0" w:color="auto"/>
        </w:pBdr>
      </w:pPr>
      <w:bookmarkStart w:id="43" w:name="_Toc292726036"/>
      <w:r>
        <w:t>Evaluation</w:t>
      </w:r>
      <w:bookmarkEnd w:id="43"/>
    </w:p>
    <w:p w14:paraId="6C437926" w14:textId="6832B2E9" w:rsidR="00FC1C04" w:rsidRDefault="00BA38D3" w:rsidP="00FC1C04">
      <w:pPr>
        <w:pStyle w:val="Heading2"/>
      </w:pPr>
      <w:bookmarkStart w:id="44" w:name="_Toc292726037"/>
      <w:r>
        <w:t>User study</w:t>
      </w:r>
      <w:bookmarkEnd w:id="44"/>
    </w:p>
    <w:p w14:paraId="69A7D252" w14:textId="55C7AE76" w:rsidR="001E3585" w:rsidRDefault="003B3900" w:rsidP="00A7798A">
      <w:pPr>
        <w:pStyle w:val="Heading3"/>
      </w:pPr>
      <w:bookmarkStart w:id="45" w:name="_Toc292726038"/>
      <w:r>
        <w:t>Purpose</w:t>
      </w:r>
      <w:bookmarkEnd w:id="45"/>
    </w:p>
    <w:p w14:paraId="687CD868" w14:textId="2A4E6310" w:rsidR="003B3900" w:rsidRDefault="003B3900" w:rsidP="003B3900">
      <w:r>
        <w:t xml:space="preserve">The purpose of this user study is to measure the effectiveness of the </w:t>
      </w:r>
      <w:r w:rsidR="00123FC2">
        <w:t>software product</w:t>
      </w:r>
      <w:r>
        <w:t xml:space="preserve"> </w:t>
      </w:r>
      <w:r w:rsidR="00AC7468">
        <w:t>in terms of</w:t>
      </w:r>
      <w:r>
        <w:t xml:space="preserve"> presentation and usability </w:t>
      </w:r>
      <w:r w:rsidR="0026367A">
        <w:t>from a user’s perspective</w:t>
      </w:r>
      <w:r>
        <w:t xml:space="preserve">. </w:t>
      </w:r>
      <w:r w:rsidR="0026367A">
        <w:t xml:space="preserve">Users will interact with the prototype of the </w:t>
      </w:r>
      <w:r w:rsidR="00123FC2">
        <w:t>software product</w:t>
      </w:r>
      <w:r w:rsidR="0026367A">
        <w:t xml:space="preserve"> by completing a set of tasks devised to test functionality.</w:t>
      </w:r>
      <w:r w:rsidR="00AC7468">
        <w:t xml:space="preserve"> </w:t>
      </w:r>
    </w:p>
    <w:p w14:paraId="494158F9" w14:textId="2307C35E" w:rsidR="0026367A" w:rsidRDefault="00AC7468" w:rsidP="003B3900">
      <w:r>
        <w:t xml:space="preserve">The results of this study will provide insight into how well the </w:t>
      </w:r>
      <w:r w:rsidR="00123FC2">
        <w:t xml:space="preserve">software product </w:t>
      </w:r>
      <w:r>
        <w:t xml:space="preserve">satisfies the </w:t>
      </w:r>
      <w:r w:rsidR="00075EA3">
        <w:t xml:space="preserve">requirement of displaying meaningful information by reading records from the online database and displaying them on web pages. </w:t>
      </w:r>
    </w:p>
    <w:p w14:paraId="17D35838" w14:textId="622B869B" w:rsidR="00075EA3" w:rsidRDefault="00075EA3" w:rsidP="00A7798A">
      <w:pPr>
        <w:pStyle w:val="Heading3"/>
      </w:pPr>
      <w:bookmarkStart w:id="46" w:name="_Toc292726039"/>
      <w:r>
        <w:t>Design overview</w:t>
      </w:r>
      <w:bookmarkEnd w:id="46"/>
    </w:p>
    <w:p w14:paraId="4EDBD29C" w14:textId="4B74C44A" w:rsidR="00075EA3" w:rsidRDefault="00075EA3" w:rsidP="00075EA3">
      <w:r>
        <w:t>Participants were asked to perform three separate tasks</w:t>
      </w:r>
      <w:r w:rsidR="002E5013">
        <w:t>,</w:t>
      </w:r>
      <w:r>
        <w:t xml:space="preserve"> </w:t>
      </w:r>
      <w:r w:rsidR="002E5013">
        <w:t xml:space="preserve">which required them to provide an answer to a question after completing each task. Providing the correct answer would be dependent on the user’s ability to use the </w:t>
      </w:r>
      <w:r w:rsidR="00123FC2">
        <w:t>software product’s</w:t>
      </w:r>
      <w:r w:rsidR="002E5013">
        <w:t xml:space="preserve"> functionality.</w:t>
      </w:r>
    </w:p>
    <w:p w14:paraId="5FF7CFBF" w14:textId="61838797" w:rsidR="002E5013" w:rsidRDefault="002E5013" w:rsidP="00075EA3">
      <w:r>
        <w:t>The design of each was a within participants model. This means that every participant took part in every condition of this study.</w:t>
      </w:r>
    </w:p>
    <w:p w14:paraId="4D5C6A8D" w14:textId="77777777" w:rsidR="001128C5" w:rsidRDefault="002E5013" w:rsidP="00075EA3">
      <w:r>
        <w:t xml:space="preserve">Each participant performed each task in the exact same </w:t>
      </w:r>
      <w:r w:rsidR="001128C5">
        <w:t>order</w:t>
      </w:r>
      <w:r>
        <w:t xml:space="preserve">. </w:t>
      </w:r>
    </w:p>
    <w:p w14:paraId="40E9B9A3" w14:textId="308CDA57" w:rsidR="002E5013" w:rsidRDefault="001128C5" w:rsidP="00075EA3">
      <w:r>
        <w:t xml:space="preserve">It is intended for task one to precede task </w:t>
      </w:r>
      <w:r w:rsidR="00B00B9B">
        <w:t>two,</w:t>
      </w:r>
      <w:r>
        <w:t xml:space="preserve"> as </w:t>
      </w:r>
      <w:r w:rsidR="00B00B9B">
        <w:t>they are similar in design. Completing task one should provide an element of training which should be evident in task two. Participants should be familiar with the processes required to complete task two, having previously completed task 1.</w:t>
      </w:r>
    </w:p>
    <w:p w14:paraId="69860186" w14:textId="51C77795" w:rsidR="002E5013" w:rsidRDefault="00FC1C04" w:rsidP="00075EA3">
      <w:r>
        <w:t>Upon completion of all three tasks, each participant completed a paper-based survey of experiences and opinions. Responses of these surveys were collated and included as part of this study’s results.</w:t>
      </w:r>
    </w:p>
    <w:p w14:paraId="7C069465" w14:textId="2377DB48" w:rsidR="00FC1C04" w:rsidRDefault="00FC1C04" w:rsidP="00FC1C04">
      <w:pPr>
        <w:pStyle w:val="Heading3"/>
      </w:pPr>
      <w:bookmarkStart w:id="47" w:name="_Toc292726040"/>
      <w:r>
        <w:lastRenderedPageBreak/>
        <w:t>Method</w:t>
      </w:r>
      <w:bookmarkEnd w:id="47"/>
    </w:p>
    <w:p w14:paraId="3F7216A5" w14:textId="16DB8C77" w:rsidR="00FC1C04" w:rsidRDefault="00FC1C04" w:rsidP="00A7798A">
      <w:pPr>
        <w:pStyle w:val="Heading4"/>
      </w:pPr>
      <w:r>
        <w:t>Participants</w:t>
      </w:r>
    </w:p>
    <w:p w14:paraId="70091642" w14:textId="2625DEC9" w:rsidR="00A7798A" w:rsidRDefault="00A7798A" w:rsidP="00A7798A">
      <w:r>
        <w:t xml:space="preserve">A within participants design was chosen, as the study required each participant to complete each task. Participants were selected from a number of volunteers.  Ten participants took part in the study, consisting of five males and five females with an average age of </w:t>
      </w:r>
      <w:r w:rsidR="006C7870">
        <w:t>21.7 (SD=0.61).</w:t>
      </w:r>
    </w:p>
    <w:p w14:paraId="522A22A8" w14:textId="77777777" w:rsidR="00B3683F" w:rsidRDefault="006C7870" w:rsidP="00A7798A">
      <w:r>
        <w:t>All participants completed the full study and each signed a consent form. The tasks and instructions given to each part</w:t>
      </w:r>
      <w:r w:rsidR="00B3683F">
        <w:t>icipant during the study were exactly the same without exception.</w:t>
      </w:r>
    </w:p>
    <w:p w14:paraId="10C66DB9" w14:textId="599B2B64" w:rsidR="006C5326" w:rsidRDefault="00B3683F" w:rsidP="00A7798A">
      <w:r>
        <w:t>Participants were selected from a pool of volunteers who were all full-time University of Leeds students. Leeds University students were selected as participants due to a perceived level of experience using websites and common web functionality.</w:t>
      </w:r>
      <w:r w:rsidR="00123FC2">
        <w:t xml:space="preserve"> </w:t>
      </w:r>
    </w:p>
    <w:p w14:paraId="0E97B2BD" w14:textId="77777777" w:rsidR="006C5326" w:rsidRDefault="006C5326" w:rsidP="006C5326">
      <w:pPr>
        <w:pStyle w:val="Heading4"/>
      </w:pPr>
      <w:r>
        <w:t>Materials</w:t>
      </w:r>
    </w:p>
    <w:p w14:paraId="5E52B63B" w14:textId="1442C766" w:rsidR="006C7870" w:rsidRDefault="006C5326" w:rsidP="006C5326">
      <w:pPr>
        <w:pStyle w:val="Heading4"/>
        <w:numPr>
          <w:ilvl w:val="0"/>
          <w:numId w:val="0"/>
        </w:numPr>
        <w:rPr>
          <w:b w:val="0"/>
        </w:rPr>
      </w:pPr>
      <w:r>
        <w:rPr>
          <w:b w:val="0"/>
        </w:rPr>
        <w:t xml:space="preserve">The tasks were completed using the webpages created for the </w:t>
      </w:r>
      <w:r w:rsidR="00123FC2" w:rsidRPr="00123FC2">
        <w:rPr>
          <w:b w:val="0"/>
        </w:rPr>
        <w:t>software product</w:t>
      </w:r>
      <w:r>
        <w:rPr>
          <w:b w:val="0"/>
        </w:rPr>
        <w:t xml:space="preserve"> and no other web content. Browser caches were clear</w:t>
      </w:r>
      <w:r w:rsidR="00A22566">
        <w:rPr>
          <w:b w:val="0"/>
        </w:rPr>
        <w:t>ed</w:t>
      </w:r>
      <w:r>
        <w:rPr>
          <w:b w:val="0"/>
        </w:rPr>
        <w:t xml:space="preserve"> prior to each participant</w:t>
      </w:r>
      <w:r w:rsidR="00A22566">
        <w:rPr>
          <w:b w:val="0"/>
        </w:rPr>
        <w:t>’</w:t>
      </w:r>
      <w:r>
        <w:rPr>
          <w:b w:val="0"/>
        </w:rPr>
        <w:t xml:space="preserve">s </w:t>
      </w:r>
      <w:r w:rsidR="00A22566">
        <w:rPr>
          <w:b w:val="0"/>
        </w:rPr>
        <w:t xml:space="preserve">attempt at completing tasks to remove any influence from a previous participant from the study. </w:t>
      </w:r>
    </w:p>
    <w:p w14:paraId="5A19AC93" w14:textId="53634B60" w:rsidR="00A22566" w:rsidRDefault="00A22566" w:rsidP="00A22566">
      <w:r>
        <w:t>Each participant completed tasks in the same quiet location sitting at the same desk with a chair. Each participant conducted the study completely independently of other participants to minimize any influence on the results. The study was supervised at all times to ensure its integrity.</w:t>
      </w:r>
    </w:p>
    <w:p w14:paraId="234F90C5" w14:textId="176ACCB0" w:rsidR="00A22566" w:rsidRDefault="00A22566" w:rsidP="00A22566">
      <w:r>
        <w:t>The participants attempted all tasks on the same</w:t>
      </w:r>
      <w:r w:rsidR="00062F4F">
        <w:t xml:space="preserve"> MacBook Pro computer, viewing</w:t>
      </w:r>
      <w:r>
        <w:t xml:space="preserve"> pages using the Google Chrome web browser.</w:t>
      </w:r>
      <w:r w:rsidR="00062F4F">
        <w:t xml:space="preserve"> </w:t>
      </w:r>
    </w:p>
    <w:p w14:paraId="5065FDBC" w14:textId="5B4012F2" w:rsidR="00062F4F" w:rsidRDefault="00062F4F" w:rsidP="00A22566">
      <w:r>
        <w:t>The time spent completing tasks, notes about participants’ approaches to solving a task and if they were successful were recorded silently on paper. At no point during the tasks were the participants made aware of what was being noted. This ensured that their approaches to using the system were not influenced</w:t>
      </w:r>
      <w:r w:rsidR="00123FC2">
        <w:t xml:space="preserve"> by any unintended information being received</w:t>
      </w:r>
      <w:r>
        <w:t>.</w:t>
      </w:r>
    </w:p>
    <w:p w14:paraId="2455E6A6" w14:textId="77777777" w:rsidR="00F35A7D" w:rsidRDefault="00062F4F" w:rsidP="00A22566">
      <w:r>
        <w:t>Questionnaires were completed and returned immediately after the tasks were completed within the quiet location to remove any outside influence and to collect experiences as soon as possible.</w:t>
      </w:r>
    </w:p>
    <w:p w14:paraId="1ABCE67B" w14:textId="77777777" w:rsidR="00F35A7D" w:rsidRDefault="00F35A7D" w:rsidP="00F35A7D">
      <w:pPr>
        <w:pStyle w:val="Heading4"/>
      </w:pPr>
      <w:r>
        <w:t>Procedure</w:t>
      </w:r>
    </w:p>
    <w:p w14:paraId="752494BB" w14:textId="53CA3152" w:rsidR="00062F4F" w:rsidRDefault="00F35A7D" w:rsidP="00A22566">
      <w:r>
        <w:t xml:space="preserve">This study required all ten participants to complete the same three tasks </w:t>
      </w:r>
      <w:r w:rsidR="0057446D">
        <w:t xml:space="preserve">in order </w:t>
      </w:r>
      <w:r w:rsidR="00123FC2">
        <w:t>using the software product</w:t>
      </w:r>
      <w:r>
        <w:t>.</w:t>
      </w:r>
      <w:r w:rsidR="0057446D">
        <w:t xml:space="preserve"> These tasks were the following:</w:t>
      </w:r>
    </w:p>
    <w:p w14:paraId="1D157C03" w14:textId="1A95A3BA" w:rsidR="00F35A7D" w:rsidRDefault="00F35A7D" w:rsidP="00A22566">
      <w:pPr>
        <w:rPr>
          <w:b/>
        </w:rPr>
      </w:pPr>
      <w:r w:rsidRPr="00F35A7D">
        <w:rPr>
          <w:b/>
        </w:rPr>
        <w:t>Task one</w:t>
      </w:r>
    </w:p>
    <w:p w14:paraId="3532F94E" w14:textId="0CF83C25" w:rsidR="00F35A7D" w:rsidRDefault="00F35A7D" w:rsidP="00F35A7D">
      <w:r>
        <w:t>Starting</w:t>
      </w:r>
      <w:r w:rsidRPr="002E6DEB">
        <w:t xml:space="preserve"> on the </w:t>
      </w:r>
      <w:r w:rsidRPr="00F35A7D">
        <w:t>Current ABSP Ratings list</w:t>
      </w:r>
      <w:r>
        <w:t xml:space="preserve"> </w:t>
      </w:r>
      <w:r w:rsidR="0057446D">
        <w:t>(</w:t>
      </w:r>
      <w:proofErr w:type="spellStart"/>
      <w:r w:rsidR="0057446D" w:rsidRPr="0057446D">
        <w:t>ratingslist.php</w:t>
      </w:r>
      <w:proofErr w:type="spellEnd"/>
      <w:r w:rsidR="0057446D">
        <w:t xml:space="preserve">) </w:t>
      </w:r>
      <w:r w:rsidR="0057446D" w:rsidRPr="002E6DEB">
        <w:t>page</w:t>
      </w:r>
      <w:r w:rsidRPr="002E6DEB">
        <w:t xml:space="preserve">. </w:t>
      </w:r>
      <w:r>
        <w:t>The participant</w:t>
      </w:r>
      <w:r w:rsidRPr="002E6DEB">
        <w:t xml:space="preserve"> </w:t>
      </w:r>
      <w:r>
        <w:t>must determine how many players have their Club listed as Lincoln</w:t>
      </w:r>
      <w:r w:rsidRPr="002E6DEB">
        <w:t xml:space="preserve">. </w:t>
      </w:r>
    </w:p>
    <w:p w14:paraId="69A21336" w14:textId="4D66E878" w:rsidR="00F35A7D" w:rsidRPr="00B60FA7" w:rsidRDefault="00F35A7D" w:rsidP="00F35A7D">
      <w:r>
        <w:t>The task was considered complete o</w:t>
      </w:r>
      <w:r w:rsidRPr="002E6DEB">
        <w:t xml:space="preserve">nce </w:t>
      </w:r>
      <w:r>
        <w:t>the participant</w:t>
      </w:r>
      <w:r w:rsidRPr="002E6DEB">
        <w:t xml:space="preserve"> </w:t>
      </w:r>
      <w:r w:rsidR="0057446D">
        <w:t>alerted the instructor and provided an answer.</w:t>
      </w:r>
    </w:p>
    <w:p w14:paraId="79B6DDF9" w14:textId="2C42CAC7" w:rsidR="00F35A7D" w:rsidRDefault="0057446D" w:rsidP="00A22566">
      <w:pPr>
        <w:rPr>
          <w:b/>
        </w:rPr>
      </w:pPr>
      <w:r>
        <w:rPr>
          <w:b/>
        </w:rPr>
        <w:t>Task two</w:t>
      </w:r>
    </w:p>
    <w:p w14:paraId="0D3788ED" w14:textId="5A0EBAA5" w:rsidR="0057446D" w:rsidRDefault="0057446D" w:rsidP="0057446D">
      <w:r>
        <w:rPr>
          <w:color w:val="404040" w:themeColor="text1" w:themeTint="BF"/>
        </w:rPr>
        <w:lastRenderedPageBreak/>
        <w:t xml:space="preserve">Starting on the </w:t>
      </w:r>
      <w:r w:rsidRPr="0057446D">
        <w:rPr>
          <w:color w:val="404040" w:themeColor="text1" w:themeTint="BF"/>
        </w:rPr>
        <w:t>Player summary</w:t>
      </w:r>
      <w:r>
        <w:rPr>
          <w:color w:val="404040" w:themeColor="text1" w:themeTint="BF"/>
        </w:rPr>
        <w:t xml:space="preserve"> (</w:t>
      </w:r>
      <w:proofErr w:type="spellStart"/>
      <w:r w:rsidRPr="0057446D">
        <w:rPr>
          <w:color w:val="404040" w:themeColor="text1" w:themeTint="BF"/>
        </w:rPr>
        <w:t>playersummary.php</w:t>
      </w:r>
      <w:proofErr w:type="spellEnd"/>
      <w:r>
        <w:rPr>
          <w:color w:val="404040" w:themeColor="text1" w:themeTint="BF"/>
        </w:rPr>
        <w:t xml:space="preserve">) page. The participant must locate the player named </w:t>
      </w:r>
      <w:r w:rsidRPr="00961E56">
        <w:rPr>
          <w:rFonts w:eastAsia="Times New Roman" w:cs="Times New Roman"/>
        </w:rPr>
        <w:t>Diane Pratesi</w:t>
      </w:r>
      <w:r>
        <w:rPr>
          <w:rFonts w:eastAsia="Times New Roman" w:cs="Times New Roman"/>
        </w:rPr>
        <w:t xml:space="preserve"> and find their win percentage. </w:t>
      </w:r>
    </w:p>
    <w:p w14:paraId="021B3D76" w14:textId="6A119275" w:rsidR="0057446D" w:rsidRDefault="0057446D" w:rsidP="0057446D">
      <w:r>
        <w:t>The task was considered complete o</w:t>
      </w:r>
      <w:r w:rsidRPr="002E6DEB">
        <w:t xml:space="preserve">nce </w:t>
      </w:r>
      <w:r>
        <w:t>the participant</w:t>
      </w:r>
      <w:r w:rsidRPr="002E6DEB">
        <w:t xml:space="preserve"> </w:t>
      </w:r>
      <w:r>
        <w:t>alerted the instructor and provided an answer.</w:t>
      </w:r>
    </w:p>
    <w:p w14:paraId="3F2C945B" w14:textId="53ADEFE1" w:rsidR="0057446D" w:rsidRPr="0057446D" w:rsidRDefault="0057446D" w:rsidP="0057446D">
      <w:pPr>
        <w:rPr>
          <w:b/>
        </w:rPr>
      </w:pPr>
      <w:r w:rsidRPr="0057446D">
        <w:rPr>
          <w:b/>
        </w:rPr>
        <w:t>Task three</w:t>
      </w:r>
    </w:p>
    <w:p w14:paraId="62CA9328" w14:textId="77777777" w:rsidR="0057446D" w:rsidRDefault="0057446D" w:rsidP="0057446D">
      <w:pPr>
        <w:rPr>
          <w:rFonts w:eastAsia="Times New Roman" w:cs="Times New Roman"/>
        </w:rPr>
      </w:pPr>
      <w:r>
        <w:t>Starting</w:t>
      </w:r>
      <w:r>
        <w:rPr>
          <w:rFonts w:eastAsia="Times New Roman" w:cs="Times New Roman"/>
        </w:rPr>
        <w:t xml:space="preserve"> on the </w:t>
      </w:r>
      <w:r w:rsidRPr="0057446D">
        <w:rPr>
          <w:rFonts w:eastAsia="Times New Roman" w:cs="Times New Roman"/>
        </w:rPr>
        <w:t>Single player summary</w:t>
      </w:r>
      <w:r>
        <w:rPr>
          <w:rFonts w:eastAsia="Times New Roman" w:cs="Times New Roman"/>
        </w:rPr>
        <w:t xml:space="preserve"> (</w:t>
      </w:r>
      <w:proofErr w:type="spellStart"/>
      <w:r w:rsidRPr="0057446D">
        <w:rPr>
          <w:rFonts w:eastAsia="Times New Roman" w:cs="Times New Roman"/>
        </w:rPr>
        <w:t>singleplayersummary.php</w:t>
      </w:r>
      <w:proofErr w:type="spellEnd"/>
      <w:r>
        <w:rPr>
          <w:rFonts w:eastAsia="Times New Roman" w:cs="Times New Roman"/>
        </w:rPr>
        <w:t xml:space="preserve">) page for Chris Finlay. The participant must navigate to the Hampshire Grand </w:t>
      </w:r>
      <w:r w:rsidRPr="0057446D">
        <w:rPr>
          <w:rFonts w:eastAsia="Times New Roman" w:cs="Times New Roman"/>
        </w:rPr>
        <w:t>tournament</w:t>
      </w:r>
      <w:r>
        <w:rPr>
          <w:rFonts w:eastAsia="Times New Roman" w:cs="Times New Roman"/>
          <w:b/>
        </w:rPr>
        <w:t xml:space="preserve"> </w:t>
      </w:r>
      <w:r>
        <w:rPr>
          <w:rFonts w:eastAsia="Times New Roman" w:cs="Times New Roman"/>
        </w:rPr>
        <w:t xml:space="preserve">page where you must determine how many players won </w:t>
      </w:r>
      <w:r w:rsidRPr="0057446D">
        <w:rPr>
          <w:rFonts w:eastAsia="Times New Roman" w:cs="Times New Roman"/>
        </w:rPr>
        <w:t>exactly seven</w:t>
      </w:r>
      <w:r>
        <w:rPr>
          <w:rFonts w:eastAsia="Times New Roman" w:cs="Times New Roman"/>
        </w:rPr>
        <w:t xml:space="preserve"> games. </w:t>
      </w:r>
    </w:p>
    <w:p w14:paraId="6D0EB8CB" w14:textId="2C70AE57" w:rsidR="0057446D" w:rsidRDefault="0057446D" w:rsidP="0057446D">
      <w:r>
        <w:t>The task was considered complete o</w:t>
      </w:r>
      <w:r w:rsidRPr="002E6DEB">
        <w:t xml:space="preserve">nce </w:t>
      </w:r>
      <w:r>
        <w:t>the participant</w:t>
      </w:r>
      <w:r w:rsidRPr="002E6DEB">
        <w:t xml:space="preserve"> </w:t>
      </w:r>
      <w:r>
        <w:t>alerted the instructor and provided an answer.</w:t>
      </w:r>
    </w:p>
    <w:p w14:paraId="3BDDCA2F" w14:textId="46A244AA" w:rsidR="002800D9" w:rsidRPr="0057446D" w:rsidRDefault="002800D9" w:rsidP="0057446D">
      <w:r>
        <w:t>The participants were given no help or instructions regarding how to complete each task.</w:t>
      </w:r>
    </w:p>
    <w:p w14:paraId="456AC635" w14:textId="1EC7FCA6" w:rsidR="0057446D" w:rsidRDefault="00546A3E" w:rsidP="00A22566">
      <w:r>
        <w:t>The following data was collected during the tasks:</w:t>
      </w:r>
    </w:p>
    <w:p w14:paraId="23147FAB" w14:textId="538654A3" w:rsidR="00546A3E" w:rsidRDefault="00546A3E" w:rsidP="00B52D11">
      <w:pPr>
        <w:pStyle w:val="ListParagraph"/>
        <w:numPr>
          <w:ilvl w:val="0"/>
          <w:numId w:val="24"/>
        </w:numPr>
      </w:pPr>
      <w:r>
        <w:t xml:space="preserve">The amount of time </w:t>
      </w:r>
      <w:r w:rsidR="00824AAC">
        <w:t>a participant spent completing each task using a stopwatch</w:t>
      </w:r>
    </w:p>
    <w:p w14:paraId="1AC02944" w14:textId="0EA2EF10" w:rsidR="00546A3E" w:rsidRDefault="00B00FFF" w:rsidP="00B52D11">
      <w:pPr>
        <w:pStyle w:val="ListParagraph"/>
        <w:numPr>
          <w:ilvl w:val="0"/>
          <w:numId w:val="24"/>
        </w:numPr>
      </w:pPr>
      <w:r>
        <w:t>The accuracy of the participant’s answers provided</w:t>
      </w:r>
    </w:p>
    <w:p w14:paraId="1BE72C80" w14:textId="1F08F546" w:rsidR="00B00FFF" w:rsidRDefault="00B00FFF" w:rsidP="00B52D11">
      <w:pPr>
        <w:pStyle w:val="ListParagraph"/>
        <w:numPr>
          <w:ilvl w:val="0"/>
          <w:numId w:val="24"/>
        </w:numPr>
      </w:pPr>
      <w:r>
        <w:t>The participant’s first choice of functionality for completing tasks (either the search box or a combination of ordering columns and pagination)</w:t>
      </w:r>
    </w:p>
    <w:p w14:paraId="2AB62CAF" w14:textId="6619E3BD" w:rsidR="00B52D11" w:rsidRDefault="00B52D11" w:rsidP="00B52D11">
      <w:pPr>
        <w:pStyle w:val="ListParagraph"/>
        <w:numPr>
          <w:ilvl w:val="0"/>
          <w:numId w:val="24"/>
        </w:numPr>
      </w:pPr>
      <w:r>
        <w:t>The questionnaire of each participants opinion and experiences of using the system</w:t>
      </w:r>
    </w:p>
    <w:p w14:paraId="33A36CA1" w14:textId="79E14248" w:rsidR="00B52D11" w:rsidRDefault="00B52D11" w:rsidP="00B52D11">
      <w:pPr>
        <w:pStyle w:val="Heading3"/>
      </w:pPr>
      <w:bookmarkStart w:id="48" w:name="_Toc292726041"/>
      <w:r>
        <w:t>Results</w:t>
      </w:r>
      <w:bookmarkEnd w:id="48"/>
    </w:p>
    <w:p w14:paraId="51B8B55F" w14:textId="3A65193F" w:rsidR="00B52D11" w:rsidRDefault="00B52D11" w:rsidP="00824AAC">
      <w:pPr>
        <w:pStyle w:val="Heading4"/>
      </w:pPr>
      <w:r>
        <w:t>Time</w:t>
      </w:r>
      <w:r w:rsidR="00824AAC">
        <w:t xml:space="preserve"> spent completing a task</w:t>
      </w:r>
    </w:p>
    <w:p w14:paraId="17587CFE" w14:textId="77777777" w:rsidR="001B6B3B" w:rsidRDefault="00A00D98" w:rsidP="00824AAC">
      <w:r>
        <w:t xml:space="preserve">Figure X illustrates the time spent by participants completing tasks one and two. </w:t>
      </w:r>
    </w:p>
    <w:p w14:paraId="34A846DC" w14:textId="70E83C28" w:rsidR="001B6B3B" w:rsidRDefault="001B6B3B" w:rsidP="00824AAC">
      <w:r>
        <w:t xml:space="preserve">This figures show </w:t>
      </w:r>
      <w:r w:rsidR="0074184A">
        <w:t xml:space="preserve">that task one had taken participants no longer than 12.43 seconds to complete and task two had taken no longer than 8.44 seconds to complete. </w:t>
      </w:r>
      <w:r w:rsidR="00967009">
        <w:t xml:space="preserve">The average times of all participants for completing the tasks were 8.10 seconds for task one and 6.28 for task 2. </w:t>
      </w:r>
      <w:r w:rsidR="0074184A">
        <w:t xml:space="preserve">This reasons that all participants had no issues with performing either task or that although both tasks were relatively </w:t>
      </w:r>
      <w:r w:rsidR="00967009">
        <w:t>simple;</w:t>
      </w:r>
      <w:r w:rsidR="0074184A">
        <w:t xml:space="preserve"> they were completed in a timely fashion</w:t>
      </w:r>
      <w:r w:rsidR="00967009">
        <w:t>.</w:t>
      </w:r>
    </w:p>
    <w:p w14:paraId="6369C761" w14:textId="7E165A2D" w:rsidR="00824AAC" w:rsidRDefault="00A00D98" w:rsidP="00824AAC">
      <w:r>
        <w:t>As designed, it appears</w:t>
      </w:r>
      <w:r w:rsidR="00123FC2">
        <w:t xml:space="preserve"> that an element of training had</w:t>
      </w:r>
      <w:r>
        <w:t xml:space="preserve"> occurred as in the case of all but one participant</w:t>
      </w:r>
      <w:r w:rsidR="001B6B3B">
        <w:t xml:space="preserve">, it took less time to complete task two than task one. </w:t>
      </w:r>
      <w:r w:rsidR="00967009">
        <w:t xml:space="preserve">This shows that the system functions in a logical way as participants were able to learn how find relevant content quickly and also become quicker at using the </w:t>
      </w:r>
      <w:r w:rsidR="00123FC2">
        <w:t xml:space="preserve">software product’s </w:t>
      </w:r>
      <w:r w:rsidR="00967009">
        <w:t xml:space="preserve">functionality </w:t>
      </w:r>
      <w:r w:rsidR="00123FC2">
        <w:t>after</w:t>
      </w:r>
      <w:r w:rsidR="00967009">
        <w:t xml:space="preserve"> repeated use.</w:t>
      </w:r>
    </w:p>
    <w:p w14:paraId="202FEE03" w14:textId="65F62D1C" w:rsidR="00967009" w:rsidRDefault="00967009" w:rsidP="00824AAC">
      <w:r>
        <w:rPr>
          <w:noProof/>
          <w:lang w:eastAsia="en-US"/>
        </w:rPr>
        <w:lastRenderedPageBreak/>
        <w:drawing>
          <wp:inline distT="0" distB="0" distL="0" distR="0" wp14:anchorId="302D7DD0" wp14:editId="573B0FFF">
            <wp:extent cx="5943600" cy="2639695"/>
            <wp:effectExtent l="0" t="0" r="25400" b="2730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82070D3" w14:textId="65C4B769" w:rsidR="004F7EC9" w:rsidRDefault="004F7EC9" w:rsidP="00824AAC">
      <w:r>
        <w:t>Figure X. Time spent by each participant completing tasks one and two</w:t>
      </w:r>
    </w:p>
    <w:p w14:paraId="3A7FE123" w14:textId="57375E35" w:rsidR="009A50CA" w:rsidRDefault="009A50CA" w:rsidP="0097362A">
      <w:pPr>
        <w:pStyle w:val="Heading4"/>
        <w:numPr>
          <w:ilvl w:val="0"/>
          <w:numId w:val="0"/>
        </w:numPr>
        <w:rPr>
          <w:b w:val="0"/>
        </w:rPr>
      </w:pPr>
      <w:r w:rsidRPr="009A50CA">
        <w:rPr>
          <w:b w:val="0"/>
        </w:rPr>
        <w:t xml:space="preserve">Figure X </w:t>
      </w:r>
      <w:r>
        <w:rPr>
          <w:b w:val="0"/>
        </w:rPr>
        <w:t xml:space="preserve">shows the amount of time each participant spent completing task 3. </w:t>
      </w:r>
      <w:r w:rsidR="0097362A">
        <w:rPr>
          <w:b w:val="0"/>
        </w:rPr>
        <w:t xml:space="preserve">It </w:t>
      </w:r>
      <w:r w:rsidR="007D3A60">
        <w:rPr>
          <w:b w:val="0"/>
        </w:rPr>
        <w:t xml:space="preserve">took </w:t>
      </w:r>
      <w:r w:rsidR="0097362A">
        <w:rPr>
          <w:b w:val="0"/>
        </w:rPr>
        <w:t>participants no longer than 10.73 seconds to complete the task</w:t>
      </w:r>
      <w:r w:rsidR="007D3A60">
        <w:rPr>
          <w:b w:val="0"/>
        </w:rPr>
        <w:t xml:space="preserve"> and </w:t>
      </w:r>
      <w:r w:rsidR="008760EB">
        <w:rPr>
          <w:b w:val="0"/>
        </w:rPr>
        <w:t xml:space="preserve">on </w:t>
      </w:r>
      <w:r w:rsidR="007D3A60">
        <w:rPr>
          <w:b w:val="0"/>
        </w:rPr>
        <w:t xml:space="preserve">average participants spent </w:t>
      </w:r>
      <w:r w:rsidR="00406F3F">
        <w:rPr>
          <w:b w:val="0"/>
        </w:rPr>
        <w:t xml:space="preserve">8.15 seconds. This continues to show that participants </w:t>
      </w:r>
      <w:r w:rsidR="00BD48D8">
        <w:rPr>
          <w:b w:val="0"/>
        </w:rPr>
        <w:t xml:space="preserve">have had no issues in </w:t>
      </w:r>
      <w:r w:rsidR="00B3587F">
        <w:rPr>
          <w:b w:val="0"/>
        </w:rPr>
        <w:t>performing tasks</w:t>
      </w:r>
      <w:r w:rsidR="00CE5DEB">
        <w:rPr>
          <w:b w:val="0"/>
        </w:rPr>
        <w:t xml:space="preserve">. </w:t>
      </w:r>
    </w:p>
    <w:p w14:paraId="66732759" w14:textId="77777777" w:rsidR="00D018A7" w:rsidRDefault="00D018A7" w:rsidP="00D018A7"/>
    <w:p w14:paraId="6AB97432" w14:textId="4F5293EF" w:rsidR="00D018A7" w:rsidRDefault="00D018A7" w:rsidP="00D018A7">
      <w:r>
        <w:rPr>
          <w:noProof/>
          <w:lang w:eastAsia="en-US"/>
        </w:rPr>
        <w:drawing>
          <wp:inline distT="0" distB="0" distL="0" distR="0" wp14:anchorId="2E021CAE" wp14:editId="026CFB8C">
            <wp:extent cx="4572000" cy="2743200"/>
            <wp:effectExtent l="0" t="0" r="25400" b="2540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A9D388E" w14:textId="50F27C6A" w:rsidR="00D018A7" w:rsidRPr="00D018A7" w:rsidRDefault="00D018A7" w:rsidP="00D018A7">
      <w:r>
        <w:t>Figure X. Time spent by each participant</w:t>
      </w:r>
      <w:r w:rsidR="005E718F">
        <w:t xml:space="preserve"> in</w:t>
      </w:r>
      <w:r>
        <w:t xml:space="preserve"> completing task three</w:t>
      </w:r>
    </w:p>
    <w:p w14:paraId="11AEEE30" w14:textId="7EF46D7E" w:rsidR="004F7EC9" w:rsidRDefault="004F7EC9" w:rsidP="004F7EC9">
      <w:pPr>
        <w:pStyle w:val="Heading4"/>
      </w:pPr>
      <w:r>
        <w:t>Accuracy of answers provided</w:t>
      </w:r>
    </w:p>
    <w:p w14:paraId="0219749C" w14:textId="443EB022" w:rsidR="004F7EC9" w:rsidRDefault="00405F85" w:rsidP="004F7EC9">
      <w:r>
        <w:t xml:space="preserve">All ten participants determined the correct </w:t>
      </w:r>
      <w:r w:rsidR="00F44157">
        <w:t xml:space="preserve">answer in all three tasks. </w:t>
      </w:r>
      <w:r w:rsidR="00A92E04">
        <w:t xml:space="preserve">As </w:t>
      </w:r>
      <w:r w:rsidR="00665E0D">
        <w:t xml:space="preserve">no </w:t>
      </w:r>
      <w:r w:rsidR="00A92E04">
        <w:t>misinterpret</w:t>
      </w:r>
      <w:r w:rsidR="00665E0D">
        <w:t>ation of</w:t>
      </w:r>
      <w:r w:rsidR="00A92E04">
        <w:t xml:space="preserve"> content </w:t>
      </w:r>
      <w:r w:rsidR="00665E0D">
        <w:t>had taken place, it could be inferred that the</w:t>
      </w:r>
      <w:r w:rsidR="00865316">
        <w:t xml:space="preserve"> </w:t>
      </w:r>
      <w:r w:rsidR="00665E0D">
        <w:t>software product correctly presents</w:t>
      </w:r>
      <w:r w:rsidR="00865316">
        <w:t xml:space="preserve"> information in a way in which a user would expect. </w:t>
      </w:r>
      <w:r w:rsidR="00665E0D">
        <w:t>This also showed</w:t>
      </w:r>
      <w:r w:rsidR="00A92E04">
        <w:t xml:space="preserve"> that the </w:t>
      </w:r>
      <w:r w:rsidR="00665E0D">
        <w:t>software product had functioned</w:t>
      </w:r>
      <w:r w:rsidR="00A92E04">
        <w:t xml:space="preserve"> correctly.</w:t>
      </w:r>
    </w:p>
    <w:p w14:paraId="064EFF09" w14:textId="6406C78C" w:rsidR="00A92E04" w:rsidRDefault="00A92E04" w:rsidP="00A92E04">
      <w:pPr>
        <w:pStyle w:val="Heading4"/>
      </w:pPr>
      <w:r>
        <w:lastRenderedPageBreak/>
        <w:t>The participant’s first choice of functionality for completing tasks</w:t>
      </w:r>
    </w:p>
    <w:p w14:paraId="73221FC5" w14:textId="68C20C84" w:rsidR="00A92E04" w:rsidRDefault="00A92E04" w:rsidP="00A92E04">
      <w:r>
        <w:t xml:space="preserve">Each task was designed in a way that required users to search for information </w:t>
      </w:r>
      <w:r w:rsidR="00665E0D">
        <w:t xml:space="preserve">using the software product’s </w:t>
      </w:r>
      <w:r w:rsidR="002800D9">
        <w:t>search functionality. The participants were not informed of how to use any of this functionality necessary to complete each task.</w:t>
      </w:r>
    </w:p>
    <w:p w14:paraId="5A31148F" w14:textId="2741EEAC" w:rsidR="002800D9" w:rsidRDefault="006C5C4B" w:rsidP="00A92E04">
      <w:r>
        <w:t xml:space="preserve">It was possible to complete task one and two using one of two methods of searching. </w:t>
      </w:r>
      <w:r w:rsidR="002800D9">
        <w:t>The two ways in which the tasks could be accomplished were using either:</w:t>
      </w:r>
    </w:p>
    <w:p w14:paraId="276E10A1" w14:textId="4480C9A7" w:rsidR="006C5C4B" w:rsidRDefault="006C5C4B" w:rsidP="006C5C4B">
      <w:pPr>
        <w:pStyle w:val="ListParagraph"/>
        <w:numPr>
          <w:ilvl w:val="0"/>
          <w:numId w:val="25"/>
        </w:numPr>
      </w:pPr>
      <w:r>
        <w:t>The search field at the top of every table</w:t>
      </w:r>
    </w:p>
    <w:p w14:paraId="1BC4EB5B" w14:textId="28FAB31A" w:rsidR="006C5C4B" w:rsidRDefault="006C5C4B" w:rsidP="006C5C4B">
      <w:pPr>
        <w:pStyle w:val="ListParagraph"/>
        <w:numPr>
          <w:ilvl w:val="0"/>
          <w:numId w:val="25"/>
        </w:numPr>
      </w:pPr>
      <w:r>
        <w:t>A combination of ordering columns in a table and navigating through table pages</w:t>
      </w:r>
    </w:p>
    <w:p w14:paraId="68ECB920" w14:textId="1525120E" w:rsidR="00B67DE9" w:rsidRDefault="00B67DE9" w:rsidP="00B67DE9">
      <w:r>
        <w:t xml:space="preserve">Figure X shows that collectively, participants used both search methods to complete tasks one and two. This </w:t>
      </w:r>
      <w:r w:rsidR="00451EA9">
        <w:t>proves</w:t>
      </w:r>
      <w:r>
        <w:t xml:space="preserve"> that both methods were </w:t>
      </w:r>
      <w:r w:rsidR="00451EA9">
        <w:t xml:space="preserve">identifiable by a number of the participants. This could suggest that the methods for searching that the system uses are designed and implemented in ways that are expected by a </w:t>
      </w:r>
      <w:r w:rsidR="00665E0D">
        <w:t>software product of this type</w:t>
      </w:r>
      <w:r w:rsidR="00451EA9">
        <w:t xml:space="preserve">. </w:t>
      </w:r>
    </w:p>
    <w:p w14:paraId="3504F82B" w14:textId="78E5BD26" w:rsidR="00961BBA" w:rsidRDefault="00B67DE9" w:rsidP="00961BBA">
      <w:r>
        <w:rPr>
          <w:noProof/>
          <w:lang w:eastAsia="en-US"/>
        </w:rPr>
        <w:drawing>
          <wp:inline distT="0" distB="0" distL="0" distR="0" wp14:anchorId="20964D99" wp14:editId="222102DF">
            <wp:extent cx="4000500" cy="2743200"/>
            <wp:effectExtent l="0" t="0" r="12700" b="2540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777FB8D" w14:textId="5E9A7159" w:rsidR="00B67DE9" w:rsidRDefault="00B67DE9" w:rsidP="00961BBA">
      <w:r>
        <w:t xml:space="preserve">Figure X. Count of search methods </w:t>
      </w:r>
      <w:r w:rsidR="00451EA9">
        <w:t xml:space="preserve">first </w:t>
      </w:r>
      <w:r>
        <w:t>used by all participants to complete tasks one and two</w:t>
      </w:r>
    </w:p>
    <w:p w14:paraId="06AC0817" w14:textId="38F79145" w:rsidR="002800D9" w:rsidRDefault="006C5C4B" w:rsidP="00A92E04">
      <w:r>
        <w:t xml:space="preserve">Task three was also accomplishable with </w:t>
      </w:r>
      <w:r w:rsidR="00665E0D">
        <w:t>either search method. However, it</w:t>
      </w:r>
      <w:r>
        <w:t xml:space="preserve"> made logical sense to order columns displaying numbers in order produces a clear readable list in which the answer was visible.</w:t>
      </w:r>
    </w:p>
    <w:p w14:paraId="0C8CC3AF" w14:textId="77777777" w:rsidR="00665E0D" w:rsidRDefault="00147C92" w:rsidP="00A92E04">
      <w:r>
        <w:t xml:space="preserve">This was reflected in the results as every participant used this method </w:t>
      </w:r>
      <w:r w:rsidR="00961BBA">
        <w:t>to complete</w:t>
      </w:r>
      <w:r>
        <w:t xml:space="preserve"> task three.</w:t>
      </w:r>
      <w:r w:rsidR="00451EA9">
        <w:t xml:space="preserve"> This is also a positive reflection on the design of the system, as some participants had not used this method prior to this task. </w:t>
      </w:r>
    </w:p>
    <w:p w14:paraId="1B607281" w14:textId="662D2A29" w:rsidR="006C5C4B" w:rsidRDefault="00451EA9" w:rsidP="00A92E04">
      <w:r>
        <w:t xml:space="preserve">Many participants had used only the search field to that point. This further demonstrates the </w:t>
      </w:r>
      <w:r w:rsidR="00A0424B">
        <w:t>implementation of the search methods is</w:t>
      </w:r>
      <w:r>
        <w:t xml:space="preserve"> consistent with existing design principles</w:t>
      </w:r>
      <w:r w:rsidR="00A0424B">
        <w:t xml:space="preserve"> as participants locate</w:t>
      </w:r>
      <w:r w:rsidR="00665E0D">
        <w:t>d both search methods</w:t>
      </w:r>
      <w:r w:rsidR="00A0424B">
        <w:t xml:space="preserve"> and use them </w:t>
      </w:r>
      <w:r w:rsidR="00665E0D">
        <w:t xml:space="preserve">correctly and </w:t>
      </w:r>
      <w:r w:rsidR="00A0424B">
        <w:t>effectively.</w:t>
      </w:r>
    </w:p>
    <w:p w14:paraId="440E2FF8" w14:textId="6F532325" w:rsidR="00A0424B" w:rsidRDefault="00A0424B" w:rsidP="00A0424B">
      <w:pPr>
        <w:pStyle w:val="Heading4"/>
      </w:pPr>
      <w:r>
        <w:t>Questionnaire</w:t>
      </w:r>
    </w:p>
    <w:p w14:paraId="6FCB2FCF" w14:textId="77777777" w:rsidR="00993AD3" w:rsidRDefault="0026214E" w:rsidP="00A0424B">
      <w:r>
        <w:t xml:space="preserve">Upon completion of the tasks, participants were each asked to complete a short questionnaire designed to collect opinions and experiences of using the system. </w:t>
      </w:r>
    </w:p>
    <w:p w14:paraId="63782B6A" w14:textId="60F611E2" w:rsidR="00A0424B" w:rsidRDefault="0026214E" w:rsidP="00A0424B">
      <w:r>
        <w:lastRenderedPageBreak/>
        <w:t>The questionnaire consisted of five statements and the participant was asked to indicate to what extent they agreed or disagreed with each statement. The five statements were as follows:</w:t>
      </w:r>
    </w:p>
    <w:p w14:paraId="74F7E9EE" w14:textId="01D67EF3" w:rsidR="0026214E" w:rsidRPr="0026214E" w:rsidRDefault="0026214E" w:rsidP="00484D20">
      <w:pPr>
        <w:pStyle w:val="ListParagraph"/>
        <w:numPr>
          <w:ilvl w:val="0"/>
          <w:numId w:val="27"/>
        </w:numPr>
        <w:rPr>
          <w:rFonts w:ascii="Calibri" w:eastAsia="Times New Roman" w:hAnsi="Calibri" w:cs="Times New Roman"/>
          <w:color w:val="000000"/>
          <w:lang w:val="en-GB" w:eastAsia="en-US"/>
        </w:rPr>
      </w:pPr>
      <w:r w:rsidRPr="0026214E">
        <w:rPr>
          <w:rFonts w:ascii="Calibri" w:eastAsia="Times New Roman" w:hAnsi="Calibri" w:cs="Times New Roman"/>
          <w:color w:val="000000"/>
          <w:lang w:val="en-GB" w:eastAsia="en-US"/>
        </w:rPr>
        <w:t>The software product fits the overall design of the website</w:t>
      </w:r>
    </w:p>
    <w:p w14:paraId="7C2C5FAD" w14:textId="4D5F7D2A" w:rsidR="0026214E" w:rsidRPr="0026214E" w:rsidRDefault="0026214E" w:rsidP="00484D20">
      <w:pPr>
        <w:pStyle w:val="ListParagraph"/>
        <w:numPr>
          <w:ilvl w:val="0"/>
          <w:numId w:val="27"/>
        </w:numPr>
        <w:rPr>
          <w:rFonts w:ascii="Calibri" w:eastAsia="Times New Roman" w:hAnsi="Calibri" w:cs="Times New Roman"/>
          <w:color w:val="000000"/>
          <w:lang w:val="en-GB" w:eastAsia="en-US"/>
        </w:rPr>
      </w:pPr>
      <w:r w:rsidRPr="0026214E">
        <w:rPr>
          <w:rFonts w:ascii="Calibri" w:eastAsia="Times New Roman" w:hAnsi="Calibri" w:cs="Times New Roman"/>
          <w:color w:val="000000"/>
          <w:lang w:val="en-GB" w:eastAsia="en-US"/>
        </w:rPr>
        <w:t>The information presented on pages was easy to understand</w:t>
      </w:r>
    </w:p>
    <w:p w14:paraId="635194D7" w14:textId="7137BC56" w:rsidR="0026214E" w:rsidRPr="0026214E" w:rsidRDefault="0026214E" w:rsidP="00484D20">
      <w:pPr>
        <w:pStyle w:val="ListParagraph"/>
        <w:numPr>
          <w:ilvl w:val="0"/>
          <w:numId w:val="27"/>
        </w:numPr>
        <w:rPr>
          <w:rFonts w:ascii="Calibri" w:eastAsia="Times New Roman" w:hAnsi="Calibri" w:cs="Times New Roman"/>
          <w:color w:val="000000"/>
          <w:lang w:val="en-GB" w:eastAsia="en-US"/>
        </w:rPr>
      </w:pPr>
      <w:r w:rsidRPr="0026214E">
        <w:rPr>
          <w:rFonts w:ascii="Calibri" w:eastAsia="Times New Roman" w:hAnsi="Calibri" w:cs="Times New Roman"/>
          <w:color w:val="000000"/>
          <w:lang w:val="en-GB" w:eastAsia="en-US"/>
        </w:rPr>
        <w:t>The software product performed well</w:t>
      </w:r>
    </w:p>
    <w:p w14:paraId="02411752" w14:textId="09C3D86F" w:rsidR="0026214E" w:rsidRPr="0026214E" w:rsidRDefault="0026214E" w:rsidP="00484D20">
      <w:pPr>
        <w:pStyle w:val="ListParagraph"/>
        <w:numPr>
          <w:ilvl w:val="0"/>
          <w:numId w:val="27"/>
        </w:numPr>
        <w:rPr>
          <w:rFonts w:ascii="Calibri" w:eastAsia="Times New Roman" w:hAnsi="Calibri" w:cs="Times New Roman"/>
          <w:color w:val="000000"/>
          <w:lang w:val="en-GB" w:eastAsia="en-US"/>
        </w:rPr>
      </w:pPr>
      <w:r w:rsidRPr="0026214E">
        <w:rPr>
          <w:rFonts w:ascii="Calibri" w:eastAsia="Times New Roman" w:hAnsi="Calibri" w:cs="Times New Roman"/>
          <w:color w:val="000000"/>
          <w:lang w:val="en-GB" w:eastAsia="en-US"/>
        </w:rPr>
        <w:t>The interface is well presented</w:t>
      </w:r>
    </w:p>
    <w:p w14:paraId="3CB44B7E" w14:textId="77777777" w:rsidR="0026214E" w:rsidRDefault="0026214E" w:rsidP="00484D20">
      <w:pPr>
        <w:pStyle w:val="ListParagraph"/>
        <w:numPr>
          <w:ilvl w:val="0"/>
          <w:numId w:val="27"/>
        </w:numPr>
        <w:spacing w:after="0" w:line="240" w:lineRule="auto"/>
        <w:rPr>
          <w:rFonts w:ascii="Calibri" w:eastAsia="Times New Roman" w:hAnsi="Calibri" w:cs="Times New Roman"/>
          <w:color w:val="000000"/>
          <w:lang w:val="en-GB" w:eastAsia="en-US"/>
        </w:rPr>
      </w:pPr>
      <w:r w:rsidRPr="0026214E">
        <w:rPr>
          <w:rFonts w:ascii="Calibri" w:eastAsia="Times New Roman" w:hAnsi="Calibri" w:cs="Times New Roman"/>
          <w:color w:val="000000"/>
          <w:lang w:val="en-GB" w:eastAsia="en-US"/>
        </w:rPr>
        <w:t>The interface was easy to use</w:t>
      </w:r>
    </w:p>
    <w:p w14:paraId="42A27DB9" w14:textId="77777777" w:rsidR="00484D20" w:rsidRPr="00484D20" w:rsidRDefault="00484D20" w:rsidP="00484D20">
      <w:pPr>
        <w:spacing w:after="0" w:line="240" w:lineRule="auto"/>
        <w:rPr>
          <w:rFonts w:ascii="Calibri" w:eastAsia="Times New Roman" w:hAnsi="Calibri" w:cs="Times New Roman"/>
          <w:color w:val="000000"/>
          <w:lang w:val="en-GB" w:eastAsia="en-US"/>
        </w:rPr>
      </w:pPr>
    </w:p>
    <w:p w14:paraId="39BBFDB3" w14:textId="7AF6B10B" w:rsidR="00B05EF3" w:rsidRDefault="00484D20" w:rsidP="00A0424B">
      <w:r>
        <w:t xml:space="preserve">Responses were based on a scale ranging from Strongly agree through to Strongly </w:t>
      </w:r>
      <w:proofErr w:type="spellStart"/>
      <w:proofErr w:type="gramStart"/>
      <w:r>
        <w:t>disagree.</w:t>
      </w:r>
      <w:r w:rsidR="00FF3C5C">
        <w:t>The</w:t>
      </w:r>
      <w:proofErr w:type="spellEnd"/>
      <w:proofErr w:type="gramEnd"/>
      <w:r w:rsidR="00FF3C5C">
        <w:t xml:space="preserve"> responses to </w:t>
      </w:r>
      <w:r w:rsidR="00D66FC4">
        <w:t xml:space="preserve">each statement were extremely positive, ranging from 80% to 100% </w:t>
      </w:r>
      <w:r w:rsidR="00580637">
        <w:t xml:space="preserve">strong </w:t>
      </w:r>
      <w:r w:rsidR="00D66FC4">
        <w:t>agreement from all participants</w:t>
      </w:r>
      <w:r w:rsidR="00580637">
        <w:t xml:space="preserve"> </w:t>
      </w:r>
      <w:r w:rsidR="00993AD3">
        <w:t xml:space="preserve">and agreement in all other cases </w:t>
      </w:r>
      <w:r w:rsidR="00FD1507">
        <w:t>across</w:t>
      </w:r>
      <w:r w:rsidR="00580637">
        <w:t xml:space="preserve"> all statements</w:t>
      </w:r>
      <w:r w:rsidR="00D66FC4">
        <w:t xml:space="preserve">. </w:t>
      </w:r>
      <w:r w:rsidR="00B648FC">
        <w:t>Figure X illustrates the responses to each</w:t>
      </w:r>
      <w:r w:rsidR="00580637">
        <w:t xml:space="preserve"> statement by all participants.</w:t>
      </w:r>
    </w:p>
    <w:p w14:paraId="4834ED14" w14:textId="77777777" w:rsidR="00993AD3" w:rsidRDefault="00993AD3" w:rsidP="00993AD3">
      <w:r>
        <w:rPr>
          <w:noProof/>
        </w:rPr>
        <w:drawing>
          <wp:inline distT="0" distB="0" distL="0" distR="0" wp14:anchorId="628CBC19" wp14:editId="0DABD655">
            <wp:extent cx="4686300" cy="2632075"/>
            <wp:effectExtent l="0" t="0" r="12700" b="349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177F8B3" w14:textId="77777777" w:rsidR="00993AD3" w:rsidRPr="00A0424B" w:rsidRDefault="00993AD3" w:rsidP="00993AD3">
      <w:r>
        <w:t>Figure X. Percentage spread of agreement with questionnaire statements of all participants</w:t>
      </w:r>
    </w:p>
    <w:p w14:paraId="7A499700" w14:textId="50BA145B" w:rsidR="00FD1507" w:rsidRDefault="00580637" w:rsidP="00FD1507">
      <w:r>
        <w:t>There were no instances of disagreement recorded in any questionnaire with any of the five statement</w:t>
      </w:r>
      <w:r w:rsidR="00FD1507">
        <w:t xml:space="preserve">s, which is also </w:t>
      </w:r>
      <w:r w:rsidR="00993AD3">
        <w:t>very encouraging</w:t>
      </w:r>
      <w:r w:rsidR="00FD1507">
        <w:t>.</w:t>
      </w:r>
    </w:p>
    <w:p w14:paraId="5E5724B2" w14:textId="03F06D97" w:rsidR="00FD1507" w:rsidRDefault="00FD1507" w:rsidP="00FD1507">
      <w:r>
        <w:t xml:space="preserve">Firstly, </w:t>
      </w:r>
      <w:r w:rsidR="005C7455">
        <w:t xml:space="preserve">nine strong agreements and one agreement with statement </w:t>
      </w:r>
      <w:r w:rsidR="000E6B99">
        <w:t xml:space="preserve">one </w:t>
      </w:r>
      <w:r w:rsidR="005C7455">
        <w:t>suggests that from a user perspective, the system fits in</w:t>
      </w:r>
      <w:r w:rsidR="000E6B99">
        <w:t>to the style of the ABSP website</w:t>
      </w:r>
      <w:r w:rsidR="005C7455">
        <w:t xml:space="preserve">. This is an important finding as the </w:t>
      </w:r>
      <w:r w:rsidR="000E6B99">
        <w:t>software product</w:t>
      </w:r>
      <w:r w:rsidR="005C7455">
        <w:t xml:space="preserve"> must be appropriate for the client in terms of visual appearance to be considered suitable.</w:t>
      </w:r>
    </w:p>
    <w:p w14:paraId="1ACC4E38" w14:textId="73C72680" w:rsidR="005C7455" w:rsidRDefault="005C7455" w:rsidP="00FD1507">
      <w:r>
        <w:t>Statements two, four and five were all devised to measure a participant</w:t>
      </w:r>
      <w:r w:rsidR="007F34BC">
        <w:t>’</w:t>
      </w:r>
      <w:r>
        <w:t>s</w:t>
      </w:r>
      <w:r w:rsidR="007F34BC">
        <w:t xml:space="preserve"> perception of how well the system was designed to present information. The results show that all participants a</w:t>
      </w:r>
      <w:r w:rsidR="00422494">
        <w:t xml:space="preserve">greed with all statements. This validates the choices made throughout the design phase as not only did participants agree that the presentation of the system was carried out well, they also perceived that the interface was simple enough to use without any training or explanation. </w:t>
      </w:r>
      <w:r w:rsidR="000E6B99">
        <w:t xml:space="preserve">As the potential user base for the software product features individuals with little experience of using the web, ease of use is a crucial consideration. </w:t>
      </w:r>
    </w:p>
    <w:p w14:paraId="7367967B" w14:textId="0F207E2D" w:rsidR="00422494" w:rsidRDefault="00422494" w:rsidP="00FD1507">
      <w:r>
        <w:lastRenderedPageBreak/>
        <w:t>Finally, statement three was used to ga</w:t>
      </w:r>
      <w:r w:rsidR="00123FC2">
        <w:t>uge responses of how the software product performed</w:t>
      </w:r>
      <w:r>
        <w:t xml:space="preserve"> during the study. All participants strongly agreed with the statement, which is an overwhelming i</w:t>
      </w:r>
      <w:r w:rsidR="00123FC2">
        <w:t>ndication of how well the participants rated the system from a performance standpoint</w:t>
      </w:r>
      <w:r>
        <w:t>.</w:t>
      </w:r>
    </w:p>
    <w:p w14:paraId="3A1CE387" w14:textId="01518298" w:rsidR="000E6B99" w:rsidRDefault="000E6B99" w:rsidP="000E6B99">
      <w:pPr>
        <w:pStyle w:val="Heading3"/>
      </w:pPr>
      <w:bookmarkStart w:id="49" w:name="_Toc292726042"/>
      <w:r>
        <w:t>Discussion</w:t>
      </w:r>
      <w:bookmarkEnd w:id="49"/>
    </w:p>
    <w:p w14:paraId="0224A4E8" w14:textId="77777777" w:rsidR="00EB3D81" w:rsidRDefault="00500C1E" w:rsidP="00A0424B">
      <w:r>
        <w:t>The results gathered from the performance of the participants</w:t>
      </w:r>
      <w:r w:rsidR="00F253FB">
        <w:t xml:space="preserve"> from completing the three tasks appear to suggest that the software product functions correctly</w:t>
      </w:r>
      <w:r w:rsidR="00704FF4">
        <w:t xml:space="preserve"> in the context of finding specific records using the products functionality. </w:t>
      </w:r>
    </w:p>
    <w:p w14:paraId="263F665A" w14:textId="0297F603" w:rsidR="002E796C" w:rsidRDefault="002E796C" w:rsidP="00A0424B">
      <w:r>
        <w:t>The results also provide evidence that the software product is well designed as the all tasks performed by participants were all completed without any errors. This is testament to solid design and implementation phases.</w:t>
      </w:r>
      <w:r w:rsidR="00B46625">
        <w:t xml:space="preserve"> </w:t>
      </w:r>
      <w:r w:rsidR="0045472A">
        <w:t>Analysis of the participants’ questionnaire responses also adds weight to the argument for the software product</w:t>
      </w:r>
      <w:r w:rsidR="00B46625">
        <w:t xml:space="preserve"> being well designed and implemented.</w:t>
      </w:r>
    </w:p>
    <w:p w14:paraId="1AC572A9" w14:textId="35F95866" w:rsidR="00B46625" w:rsidRDefault="00B46625" w:rsidP="00A0424B">
      <w:r>
        <w:t>It is important to note that the tasks that were performed by the p</w:t>
      </w:r>
      <w:r w:rsidR="00392A50">
        <w:t xml:space="preserve">articipants in this study were specifically intended to </w:t>
      </w:r>
      <w:r w:rsidR="00A06772">
        <w:t xml:space="preserve">only </w:t>
      </w:r>
      <w:r w:rsidR="00392A50">
        <w:t xml:space="preserve">test all fully completed features of the software product and to discount incomplete implementations. </w:t>
      </w:r>
      <w:r w:rsidR="00A06772">
        <w:t xml:space="preserve">This measure was taken to ensure functionality was experienced as they were designed. </w:t>
      </w:r>
    </w:p>
    <w:p w14:paraId="6E971B25" w14:textId="39C10192" w:rsidR="00A06772" w:rsidRDefault="00A06772" w:rsidP="00A06772">
      <w:pPr>
        <w:pStyle w:val="Heading3"/>
      </w:pPr>
      <w:bookmarkStart w:id="50" w:name="_Toc292726043"/>
      <w:r>
        <w:t>Conclusion</w:t>
      </w:r>
      <w:bookmarkEnd w:id="50"/>
    </w:p>
    <w:p w14:paraId="77055F94" w14:textId="77777777" w:rsidR="00E11926" w:rsidRDefault="00A06772" w:rsidP="00A0424B">
      <w:r>
        <w:t xml:space="preserve">In conclusion, the study provides strong evidence that the software product both, designed and implemented well. Participants were capable of performing tasks that are direct examples of tasks that end users will use the software product </w:t>
      </w:r>
      <w:r w:rsidR="00E11926">
        <w:t>with relative ease and without error</w:t>
      </w:r>
      <w:r>
        <w:t>.</w:t>
      </w:r>
    </w:p>
    <w:p w14:paraId="6E934071" w14:textId="2D8147C4" w:rsidR="00EB3D81" w:rsidRDefault="00E11926" w:rsidP="00A0424B">
      <w:r>
        <w:t>In addition to this, the feedback gained from analyzing questionnaire feedback showed that from a user’s perspective, the software product is well designed, well implemented and easy to use. This forms a valid argument in favor the project being successful.</w:t>
      </w:r>
      <w:r w:rsidR="00A06772">
        <w:t xml:space="preserve"> </w:t>
      </w:r>
    </w:p>
    <w:p w14:paraId="01E4B8F5" w14:textId="295A801E" w:rsidR="00BA38D3" w:rsidRDefault="00BA38D3" w:rsidP="00697007">
      <w:pPr>
        <w:pStyle w:val="Heading2"/>
      </w:pPr>
      <w:bookmarkStart w:id="51" w:name="_Toc292726044"/>
      <w:r>
        <w:t>WCAG evaluation</w:t>
      </w:r>
      <w:bookmarkEnd w:id="51"/>
    </w:p>
    <w:p w14:paraId="3E984BFF" w14:textId="77777777" w:rsidR="00B56438" w:rsidRDefault="00B56438" w:rsidP="00697007">
      <w:pPr>
        <w:spacing w:line="360" w:lineRule="auto"/>
      </w:pPr>
    </w:p>
    <w:p w14:paraId="73A849EE" w14:textId="77777777" w:rsidR="00B56438" w:rsidRDefault="00B56438" w:rsidP="00697007">
      <w:pPr>
        <w:pStyle w:val="Heading1"/>
        <w:pBdr>
          <w:bottom w:val="none" w:sz="0" w:space="0" w:color="auto"/>
        </w:pBdr>
      </w:pPr>
      <w:bookmarkStart w:id="52" w:name="_Toc292726045"/>
      <w:r>
        <w:t>Conclusion</w:t>
      </w:r>
      <w:bookmarkEnd w:id="52"/>
    </w:p>
    <w:p w14:paraId="1A292D91" w14:textId="77777777" w:rsidR="00B56438" w:rsidRDefault="00B56438" w:rsidP="00697007">
      <w:pPr>
        <w:pStyle w:val="Heading2"/>
      </w:pPr>
      <w:bookmarkStart w:id="53" w:name="_Toc292726046"/>
      <w:r>
        <w:t>Reflection on project processes and outcomes</w:t>
      </w:r>
      <w:bookmarkEnd w:id="53"/>
    </w:p>
    <w:p w14:paraId="38C5E220" w14:textId="6B6BC836" w:rsidR="00F1240B" w:rsidRDefault="00B56438" w:rsidP="00697007">
      <w:pPr>
        <w:pStyle w:val="Heading2"/>
      </w:pPr>
      <w:bookmarkStart w:id="54" w:name="_Toc292726047"/>
      <w:r>
        <w:t>Future development</w:t>
      </w:r>
      <w:bookmarkEnd w:id="54"/>
    </w:p>
    <w:p w14:paraId="20ECC0DF" w14:textId="77777777" w:rsidR="00F1240B" w:rsidRDefault="00F1240B" w:rsidP="00697007">
      <w:pPr>
        <w:spacing w:line="360" w:lineRule="auto"/>
        <w:rPr>
          <w:rFonts w:ascii="Arial" w:eastAsiaTheme="majorEastAsia" w:hAnsi="Arial" w:cstheme="majorBidi"/>
          <w:b/>
          <w:bCs/>
          <w:color w:val="000000" w:themeColor="text1"/>
          <w:sz w:val="28"/>
          <w:szCs w:val="28"/>
        </w:rPr>
      </w:pPr>
      <w:r>
        <w:br w:type="page"/>
      </w:r>
    </w:p>
    <w:p w14:paraId="35AFEB3A" w14:textId="77777777" w:rsidR="00F1240B" w:rsidRDefault="00F1240B" w:rsidP="00697007">
      <w:pPr>
        <w:pStyle w:val="Heading1"/>
        <w:numPr>
          <w:ilvl w:val="0"/>
          <w:numId w:val="0"/>
        </w:numPr>
        <w:pBdr>
          <w:bottom w:val="none" w:sz="0" w:space="0" w:color="auto"/>
        </w:pBdr>
        <w:ind w:left="432" w:hanging="432"/>
        <w:jc w:val="center"/>
      </w:pPr>
      <w:bookmarkStart w:id="55" w:name="_Toc407145097"/>
      <w:bookmarkStart w:id="56" w:name="_Toc292726048"/>
      <w:r>
        <w:lastRenderedPageBreak/>
        <w:t>List of References</w:t>
      </w:r>
      <w:bookmarkEnd w:id="55"/>
      <w:bookmarkEnd w:id="56"/>
    </w:p>
    <w:p w14:paraId="168AD0B1" w14:textId="77777777" w:rsidR="00ED2CCD" w:rsidRPr="004B5011" w:rsidRDefault="00ED2CCD" w:rsidP="00CF0DEB">
      <w:pPr>
        <w:spacing w:line="360" w:lineRule="auto"/>
        <w:rPr>
          <w:rFonts w:eastAsia="Times New Roman" w:cs="Times New Roman"/>
          <w:color w:val="000000" w:themeColor="text1"/>
        </w:rPr>
      </w:pPr>
      <w:bookmarkStart w:id="57" w:name="_Toc407145098"/>
    </w:p>
    <w:p w14:paraId="170D9478" w14:textId="52800936" w:rsidR="00CF40C9" w:rsidRPr="002F2940" w:rsidRDefault="00CF40C9" w:rsidP="00CF40C9">
      <w:pPr>
        <w:widowControl w:val="0"/>
        <w:autoSpaceDE w:val="0"/>
        <w:autoSpaceDN w:val="0"/>
        <w:adjustRightInd w:val="0"/>
        <w:spacing w:after="240" w:line="360" w:lineRule="auto"/>
        <w:rPr>
          <w:color w:val="000000" w:themeColor="text1"/>
        </w:rPr>
      </w:pPr>
      <w:r w:rsidRPr="002F2940">
        <w:rPr>
          <w:color w:val="000000" w:themeColor="text1"/>
        </w:rPr>
        <w:t xml:space="preserve">Scrabble, (2015). </w:t>
      </w:r>
      <w:r w:rsidRPr="002F2940">
        <w:rPr>
          <w:i/>
          <w:color w:val="000000" w:themeColor="text1"/>
        </w:rPr>
        <w:t>Hasbro</w:t>
      </w:r>
      <w:r w:rsidRPr="002F2940">
        <w:rPr>
          <w:color w:val="000000" w:themeColor="text1"/>
        </w:rPr>
        <w:t>. [</w:t>
      </w:r>
      <w:proofErr w:type="gramStart"/>
      <w:r w:rsidRPr="002F2940">
        <w:rPr>
          <w:color w:val="000000" w:themeColor="text1"/>
        </w:rPr>
        <w:t>online</w:t>
      </w:r>
      <w:proofErr w:type="gramEnd"/>
      <w:r w:rsidRPr="002F2940">
        <w:rPr>
          <w:color w:val="000000" w:themeColor="text1"/>
        </w:rPr>
        <w:t xml:space="preserve">]. Available at: http://www.hasbro.com/scrabble/en_US/discover/history.cfm [Accessed 12 Feb. 2015]. </w:t>
      </w:r>
    </w:p>
    <w:p w14:paraId="7F056D39" w14:textId="77777777" w:rsidR="00CF40C9" w:rsidRPr="002F2940" w:rsidRDefault="00CF40C9" w:rsidP="00CF40C9">
      <w:pPr>
        <w:spacing w:line="360" w:lineRule="auto"/>
        <w:rPr>
          <w:color w:val="000000" w:themeColor="text1"/>
          <w:lang w:val="en-GB"/>
        </w:rPr>
      </w:pPr>
      <w:r w:rsidRPr="002F2940">
        <w:rPr>
          <w:color w:val="000000" w:themeColor="text1"/>
          <w:lang w:val="en-GB"/>
        </w:rPr>
        <w:t>Absp.org.uk, (2015). </w:t>
      </w:r>
      <w:r w:rsidRPr="002F2940">
        <w:rPr>
          <w:i/>
          <w:iCs/>
          <w:color w:val="000000" w:themeColor="text1"/>
          <w:lang w:val="en-GB"/>
        </w:rPr>
        <w:t>ABSP</w:t>
      </w:r>
      <w:r w:rsidRPr="002F2940">
        <w:rPr>
          <w:color w:val="000000" w:themeColor="text1"/>
          <w:lang w:val="en-GB"/>
        </w:rPr>
        <w:t>. [</w:t>
      </w:r>
      <w:proofErr w:type="gramStart"/>
      <w:r w:rsidRPr="002F2940">
        <w:rPr>
          <w:color w:val="000000" w:themeColor="text1"/>
          <w:lang w:val="en-GB"/>
        </w:rPr>
        <w:t>online</w:t>
      </w:r>
      <w:proofErr w:type="gramEnd"/>
      <w:r w:rsidRPr="002F2940">
        <w:rPr>
          <w:color w:val="000000" w:themeColor="text1"/>
          <w:lang w:val="en-GB"/>
        </w:rPr>
        <w:t xml:space="preserve">] Available at: </w:t>
      </w:r>
      <w:hyperlink r:id="rId24" w:history="1">
        <w:r w:rsidRPr="002F2940">
          <w:rPr>
            <w:rStyle w:val="Hyperlink"/>
            <w:color w:val="000000" w:themeColor="text1"/>
            <w:lang w:val="en-GB"/>
          </w:rPr>
          <w:t>http://www.absp.org.uk/index.shtml</w:t>
        </w:r>
      </w:hyperlink>
      <w:r w:rsidRPr="002F2940">
        <w:rPr>
          <w:color w:val="000000" w:themeColor="text1"/>
          <w:lang w:val="en-GB"/>
        </w:rPr>
        <w:t xml:space="preserve"> [Accessed 29 Apr. 2015].</w:t>
      </w:r>
    </w:p>
    <w:p w14:paraId="0E3C154D" w14:textId="77777777" w:rsidR="00CF40C9" w:rsidRDefault="00CF40C9" w:rsidP="00CF40C9">
      <w:pPr>
        <w:spacing w:after="0" w:line="360" w:lineRule="auto"/>
        <w:rPr>
          <w:rFonts w:eastAsia="Times New Roman" w:cs="Times New Roman"/>
          <w:color w:val="000000" w:themeColor="text1"/>
          <w:lang w:val="en-GB" w:eastAsia="en-US"/>
        </w:rPr>
      </w:pPr>
      <w:r w:rsidRPr="002F2940">
        <w:rPr>
          <w:rFonts w:eastAsia="Times New Roman" w:cs="Times New Roman"/>
          <w:color w:val="000000" w:themeColor="text1"/>
          <w:shd w:val="clear" w:color="auto" w:fill="FFFFFF"/>
          <w:lang w:val="en-GB" w:eastAsia="en-US"/>
        </w:rPr>
        <w:t>Absp.org.uk, (2015). </w:t>
      </w:r>
      <w:r w:rsidRPr="002F2940">
        <w:rPr>
          <w:rFonts w:eastAsia="Times New Roman" w:cs="Times New Roman"/>
          <w:i/>
          <w:iCs/>
          <w:color w:val="000000" w:themeColor="text1"/>
          <w:shd w:val="clear" w:color="auto" w:fill="FFFFFF"/>
          <w:lang w:val="en-GB" w:eastAsia="en-US"/>
        </w:rPr>
        <w:t>ABSP - What are Ratings</w:t>
      </w:r>
      <w:proofErr w:type="gramStart"/>
      <w:r w:rsidRPr="002F2940">
        <w:rPr>
          <w:rFonts w:eastAsia="Times New Roman" w:cs="Times New Roman"/>
          <w:i/>
          <w:iCs/>
          <w:color w:val="000000" w:themeColor="text1"/>
          <w:shd w:val="clear" w:color="auto" w:fill="FFFFFF"/>
          <w:lang w:val="en-GB" w:eastAsia="en-US"/>
        </w:rPr>
        <w:t>?</w:t>
      </w:r>
      <w:r w:rsidRPr="002F2940">
        <w:rPr>
          <w:rFonts w:eastAsia="Times New Roman" w:cs="Times New Roman"/>
          <w:color w:val="000000" w:themeColor="text1"/>
          <w:shd w:val="clear" w:color="auto" w:fill="FFFFFF"/>
          <w:lang w:val="en-GB" w:eastAsia="en-US"/>
        </w:rPr>
        <w:t>.</w:t>
      </w:r>
      <w:proofErr w:type="gramEnd"/>
      <w:r w:rsidRPr="002F2940">
        <w:rPr>
          <w:rFonts w:eastAsia="Times New Roman" w:cs="Times New Roman"/>
          <w:color w:val="000000" w:themeColor="text1"/>
          <w:shd w:val="clear" w:color="auto" w:fill="FFFFFF"/>
          <w:lang w:val="en-GB" w:eastAsia="en-US"/>
        </w:rPr>
        <w:t xml:space="preserve"> [</w:t>
      </w:r>
      <w:proofErr w:type="gramStart"/>
      <w:r w:rsidRPr="002F2940">
        <w:rPr>
          <w:rFonts w:eastAsia="Times New Roman" w:cs="Times New Roman"/>
          <w:color w:val="000000" w:themeColor="text1"/>
          <w:shd w:val="clear" w:color="auto" w:fill="FFFFFF"/>
          <w:lang w:val="en-GB" w:eastAsia="en-US"/>
        </w:rPr>
        <w:t>online</w:t>
      </w:r>
      <w:proofErr w:type="gramEnd"/>
      <w:r w:rsidRPr="002F2940">
        <w:rPr>
          <w:rFonts w:eastAsia="Times New Roman" w:cs="Times New Roman"/>
          <w:color w:val="000000" w:themeColor="text1"/>
          <w:shd w:val="clear" w:color="auto" w:fill="FFFFFF"/>
          <w:lang w:val="en-GB" w:eastAsia="en-US"/>
        </w:rPr>
        <w:t xml:space="preserve">] Available at: </w:t>
      </w:r>
      <w:hyperlink r:id="rId25" w:history="1">
        <w:r w:rsidRPr="002F2940">
          <w:rPr>
            <w:rStyle w:val="Hyperlink"/>
            <w:rFonts w:eastAsia="Times New Roman" w:cs="Times New Roman"/>
            <w:color w:val="000000" w:themeColor="text1"/>
            <w:shd w:val="clear" w:color="auto" w:fill="FFFFFF"/>
            <w:lang w:val="en-GB" w:eastAsia="en-US"/>
          </w:rPr>
          <w:t>http://www.absp.org.uk/results/JAGRatingsNotes.shtml</w:t>
        </w:r>
      </w:hyperlink>
      <w:r w:rsidRPr="002F2940">
        <w:rPr>
          <w:rFonts w:eastAsia="Times New Roman" w:cs="Times New Roman"/>
          <w:color w:val="000000" w:themeColor="text1"/>
          <w:shd w:val="clear" w:color="auto" w:fill="FFFFFF"/>
          <w:lang w:val="en-GB" w:eastAsia="en-US"/>
        </w:rPr>
        <w:t xml:space="preserve"> [Accessed 27 Apr. 2015].</w:t>
      </w:r>
    </w:p>
    <w:p w14:paraId="3209EC89" w14:textId="77777777" w:rsidR="00CF40C9" w:rsidRPr="004B5011" w:rsidRDefault="00CF40C9" w:rsidP="00CF40C9">
      <w:pPr>
        <w:spacing w:after="0" w:line="360" w:lineRule="auto"/>
        <w:rPr>
          <w:rFonts w:eastAsia="Times New Roman" w:cs="Times New Roman"/>
          <w:color w:val="000000" w:themeColor="text1"/>
          <w:lang w:val="en-GB" w:eastAsia="en-US"/>
        </w:rPr>
      </w:pPr>
    </w:p>
    <w:p w14:paraId="41C41B23" w14:textId="77777777" w:rsidR="00CF40C9" w:rsidRDefault="00CF40C9" w:rsidP="00CF40C9">
      <w:pPr>
        <w:spacing w:line="360" w:lineRule="auto"/>
        <w:rPr>
          <w:rStyle w:val="selectable"/>
          <w:rFonts w:eastAsia="Times New Roman" w:cs="Times New Roman"/>
          <w:color w:val="000000" w:themeColor="text1"/>
        </w:rPr>
      </w:pPr>
      <w:r w:rsidRPr="004B5011">
        <w:rPr>
          <w:rStyle w:val="selectable"/>
          <w:rFonts w:eastAsia="Times New Roman" w:cs="Times New Roman"/>
          <w:color w:val="000000" w:themeColor="text1"/>
        </w:rPr>
        <w:t xml:space="preserve">Absp.org.uk, (2015). </w:t>
      </w:r>
      <w:proofErr w:type="gramStart"/>
      <w:r w:rsidRPr="004B5011">
        <w:rPr>
          <w:rStyle w:val="selectable"/>
          <w:rFonts w:eastAsia="Times New Roman" w:cs="Times New Roman"/>
          <w:i/>
          <w:iCs/>
          <w:color w:val="000000" w:themeColor="text1"/>
        </w:rPr>
        <w:t>ABSP - Basic ratings system</w:t>
      </w:r>
      <w:r w:rsidRPr="004B5011">
        <w:rPr>
          <w:rStyle w:val="selectable"/>
          <w:rFonts w:eastAsia="Times New Roman" w:cs="Times New Roman"/>
          <w:color w:val="000000" w:themeColor="text1"/>
        </w:rPr>
        <w:t>.</w:t>
      </w:r>
      <w:proofErr w:type="gramEnd"/>
      <w:r w:rsidRPr="004B5011">
        <w:rPr>
          <w:rStyle w:val="selectable"/>
          <w:rFonts w:eastAsia="Times New Roman" w:cs="Times New Roman"/>
          <w:color w:val="000000" w:themeColor="text1"/>
        </w:rPr>
        <w:t xml:space="preserve"> [</w:t>
      </w:r>
      <w:proofErr w:type="gramStart"/>
      <w:r w:rsidRPr="004B5011">
        <w:rPr>
          <w:rStyle w:val="selectable"/>
          <w:rFonts w:eastAsia="Times New Roman" w:cs="Times New Roman"/>
          <w:color w:val="000000" w:themeColor="text1"/>
        </w:rPr>
        <w:t>online</w:t>
      </w:r>
      <w:proofErr w:type="gramEnd"/>
      <w:r w:rsidRPr="004B5011">
        <w:rPr>
          <w:rStyle w:val="selectable"/>
          <w:rFonts w:eastAsia="Times New Roman" w:cs="Times New Roman"/>
          <w:color w:val="000000" w:themeColor="text1"/>
        </w:rPr>
        <w:t xml:space="preserve">] Available at: </w:t>
      </w:r>
      <w:hyperlink r:id="rId26" w:history="1">
        <w:r w:rsidRPr="004B5011">
          <w:rPr>
            <w:rStyle w:val="Hyperlink"/>
            <w:rFonts w:eastAsia="Times New Roman" w:cs="Times New Roman"/>
            <w:color w:val="000000" w:themeColor="text1"/>
          </w:rPr>
          <w:t>http://www.absp.org.uk/results/JAGrn1.shtml</w:t>
        </w:r>
      </w:hyperlink>
      <w:r w:rsidRPr="004B5011">
        <w:rPr>
          <w:rStyle w:val="selectable"/>
          <w:rFonts w:eastAsia="Times New Roman" w:cs="Times New Roman"/>
          <w:color w:val="000000" w:themeColor="text1"/>
        </w:rPr>
        <w:t xml:space="preserve"> [Accessed 29 Apr. 2015].</w:t>
      </w:r>
    </w:p>
    <w:p w14:paraId="1B51DF9D" w14:textId="77777777" w:rsidR="00CF40C9" w:rsidRDefault="00CF40C9" w:rsidP="00CF40C9">
      <w:pPr>
        <w:spacing w:line="360" w:lineRule="auto"/>
        <w:rPr>
          <w:rFonts w:eastAsia="Times New Roman" w:cs="Times New Roman"/>
          <w:color w:val="000000" w:themeColor="text1"/>
        </w:rPr>
      </w:pPr>
      <w:proofErr w:type="spellStart"/>
      <w:r w:rsidRPr="007C3C6C">
        <w:rPr>
          <w:rFonts w:eastAsia="Times New Roman" w:cs="Times New Roman"/>
          <w:color w:val="000000" w:themeColor="text1"/>
        </w:rPr>
        <w:t>DuBois</w:t>
      </w:r>
      <w:proofErr w:type="spellEnd"/>
      <w:r w:rsidRPr="007C3C6C">
        <w:rPr>
          <w:rFonts w:eastAsia="Times New Roman" w:cs="Times New Roman"/>
          <w:color w:val="000000" w:themeColor="text1"/>
        </w:rPr>
        <w:t>, P. (2002). MySQL Cookbook. Sebastopol, California: O'Reilly &amp; Associates.</w:t>
      </w:r>
    </w:p>
    <w:p w14:paraId="2EFC51F8" w14:textId="77777777" w:rsidR="00CF40C9" w:rsidRDefault="00CF40C9" w:rsidP="00CF40C9">
      <w:pPr>
        <w:spacing w:line="360" w:lineRule="auto"/>
        <w:rPr>
          <w:rFonts w:eastAsia="Times New Roman" w:cs="Times New Roman"/>
          <w:color w:val="000000" w:themeColor="text1"/>
        </w:rPr>
      </w:pPr>
      <w:proofErr w:type="spellStart"/>
      <w:r w:rsidRPr="007F599E">
        <w:rPr>
          <w:rFonts w:eastAsia="Times New Roman" w:cs="Times New Roman"/>
          <w:color w:val="000000" w:themeColor="text1"/>
        </w:rPr>
        <w:t>DuBois</w:t>
      </w:r>
      <w:proofErr w:type="spellEnd"/>
      <w:r w:rsidRPr="007F599E">
        <w:rPr>
          <w:rFonts w:eastAsia="Times New Roman" w:cs="Times New Roman"/>
          <w:color w:val="000000" w:themeColor="text1"/>
        </w:rPr>
        <w:t xml:space="preserve">, P. (2005). MySQL. Indianapolis, Ind.: </w:t>
      </w:r>
      <w:proofErr w:type="spellStart"/>
      <w:r w:rsidRPr="007F599E">
        <w:rPr>
          <w:rFonts w:eastAsia="Times New Roman" w:cs="Times New Roman"/>
          <w:color w:val="000000" w:themeColor="text1"/>
        </w:rPr>
        <w:t>Sams</w:t>
      </w:r>
      <w:proofErr w:type="spellEnd"/>
      <w:r w:rsidRPr="007F599E">
        <w:rPr>
          <w:rFonts w:eastAsia="Times New Roman" w:cs="Times New Roman"/>
          <w:color w:val="000000" w:themeColor="text1"/>
        </w:rPr>
        <w:t xml:space="preserve"> Pub.</w:t>
      </w:r>
    </w:p>
    <w:p w14:paraId="20E158F5" w14:textId="77777777" w:rsidR="00CF40C9" w:rsidRDefault="00CF40C9" w:rsidP="00CF40C9">
      <w:pPr>
        <w:spacing w:line="360" w:lineRule="auto"/>
        <w:rPr>
          <w:rFonts w:eastAsia="Times New Roman" w:cs="Times New Roman"/>
          <w:color w:val="000000" w:themeColor="text1"/>
        </w:rPr>
      </w:pPr>
      <w:proofErr w:type="spellStart"/>
      <w:r w:rsidRPr="00ED2CCD">
        <w:rPr>
          <w:rFonts w:eastAsia="Times New Roman" w:cs="Times New Roman"/>
          <w:color w:val="000000" w:themeColor="text1"/>
        </w:rPr>
        <w:t>Kofler</w:t>
      </w:r>
      <w:proofErr w:type="spellEnd"/>
      <w:r w:rsidRPr="00ED2CCD">
        <w:rPr>
          <w:rFonts w:eastAsia="Times New Roman" w:cs="Times New Roman"/>
          <w:color w:val="000000" w:themeColor="text1"/>
        </w:rPr>
        <w:t>, M. (2015). MySQL alternatives. [</w:t>
      </w:r>
      <w:proofErr w:type="gramStart"/>
      <w:r w:rsidRPr="00ED2CCD">
        <w:rPr>
          <w:rFonts w:eastAsia="Times New Roman" w:cs="Times New Roman"/>
          <w:color w:val="000000" w:themeColor="text1"/>
        </w:rPr>
        <w:t>online</w:t>
      </w:r>
      <w:proofErr w:type="gramEnd"/>
      <w:r w:rsidRPr="00ED2CCD">
        <w:rPr>
          <w:rFonts w:eastAsia="Times New Roman" w:cs="Times New Roman"/>
          <w:color w:val="000000" w:themeColor="text1"/>
        </w:rPr>
        <w:t xml:space="preserve">] </w:t>
      </w:r>
      <w:proofErr w:type="spellStart"/>
      <w:r w:rsidRPr="00ED2CCD">
        <w:rPr>
          <w:rFonts w:eastAsia="Times New Roman" w:cs="Times New Roman"/>
          <w:color w:val="000000" w:themeColor="text1"/>
        </w:rPr>
        <w:t>SearchITChannel</w:t>
      </w:r>
      <w:proofErr w:type="spellEnd"/>
      <w:r w:rsidRPr="00ED2CCD">
        <w:rPr>
          <w:rFonts w:eastAsia="Times New Roman" w:cs="Times New Roman"/>
          <w:color w:val="000000" w:themeColor="text1"/>
        </w:rPr>
        <w:t>. Available at: http://searchitchannel.techtarget.com/feature/MySQL-alternatives [Accessed 4 May 2015].</w:t>
      </w:r>
    </w:p>
    <w:p w14:paraId="001E7BE2" w14:textId="77777777" w:rsidR="00CF40C9" w:rsidRDefault="00CF40C9" w:rsidP="00CF40C9">
      <w:pPr>
        <w:spacing w:line="360" w:lineRule="auto"/>
        <w:rPr>
          <w:rFonts w:eastAsia="Times New Roman" w:cs="Times New Roman"/>
          <w:color w:val="000000" w:themeColor="text1"/>
        </w:rPr>
      </w:pPr>
      <w:r w:rsidRPr="00DE7FEF">
        <w:rPr>
          <w:rFonts w:eastAsia="Times New Roman" w:cs="Times New Roman"/>
          <w:color w:val="000000" w:themeColor="text1"/>
        </w:rPr>
        <w:t>Meredith, J. and Mantel, S. (1995). Project management. New York: Wiley.</w:t>
      </w:r>
    </w:p>
    <w:p w14:paraId="4506A086" w14:textId="0DFE5F0B" w:rsidR="00B81CE4" w:rsidRDefault="00B81CE4" w:rsidP="00CF40C9">
      <w:pPr>
        <w:spacing w:line="360" w:lineRule="auto"/>
        <w:rPr>
          <w:rFonts w:eastAsia="Times New Roman" w:cs="Times New Roman"/>
          <w:color w:val="000000" w:themeColor="text1"/>
        </w:rPr>
      </w:pPr>
      <w:proofErr w:type="spellStart"/>
      <w:proofErr w:type="gramStart"/>
      <w:r w:rsidRPr="00B81CE4">
        <w:rPr>
          <w:rFonts w:eastAsia="Times New Roman" w:cs="Times New Roman"/>
          <w:color w:val="000000" w:themeColor="text1"/>
        </w:rPr>
        <w:t>Ruparelia</w:t>
      </w:r>
      <w:proofErr w:type="spellEnd"/>
      <w:r w:rsidRPr="00B81CE4">
        <w:rPr>
          <w:rFonts w:eastAsia="Times New Roman" w:cs="Times New Roman"/>
          <w:color w:val="000000" w:themeColor="text1"/>
        </w:rPr>
        <w:t>, N. (2010).</w:t>
      </w:r>
      <w:proofErr w:type="gramEnd"/>
      <w:r w:rsidRPr="00B81CE4">
        <w:rPr>
          <w:rFonts w:eastAsia="Times New Roman" w:cs="Times New Roman"/>
          <w:color w:val="000000" w:themeColor="text1"/>
        </w:rPr>
        <w:t xml:space="preserve"> </w:t>
      </w:r>
      <w:proofErr w:type="gramStart"/>
      <w:r w:rsidRPr="00B81CE4">
        <w:rPr>
          <w:rFonts w:eastAsia="Times New Roman" w:cs="Times New Roman"/>
          <w:color w:val="000000" w:themeColor="text1"/>
        </w:rPr>
        <w:t>Software development lifecycle models.</w:t>
      </w:r>
      <w:proofErr w:type="gramEnd"/>
      <w:r w:rsidRPr="00B81CE4">
        <w:rPr>
          <w:rFonts w:eastAsia="Times New Roman" w:cs="Times New Roman"/>
          <w:color w:val="000000" w:themeColor="text1"/>
        </w:rPr>
        <w:t xml:space="preserve"> SIGSOFT </w:t>
      </w:r>
      <w:proofErr w:type="spellStart"/>
      <w:r w:rsidRPr="00B81CE4">
        <w:rPr>
          <w:rFonts w:eastAsia="Times New Roman" w:cs="Times New Roman"/>
          <w:color w:val="000000" w:themeColor="text1"/>
        </w:rPr>
        <w:t>Softw</w:t>
      </w:r>
      <w:proofErr w:type="spellEnd"/>
      <w:r w:rsidRPr="00B81CE4">
        <w:rPr>
          <w:rFonts w:eastAsia="Times New Roman" w:cs="Times New Roman"/>
          <w:color w:val="000000" w:themeColor="text1"/>
        </w:rPr>
        <w:t>. Eng. Notes, 35(3), p.8.</w:t>
      </w:r>
    </w:p>
    <w:p w14:paraId="20FED424" w14:textId="3870FA00" w:rsidR="00FA6B59" w:rsidRDefault="006C40E2" w:rsidP="00CF0DEB">
      <w:pPr>
        <w:spacing w:line="360" w:lineRule="auto"/>
      </w:pPr>
      <w:proofErr w:type="spellStart"/>
      <w:r w:rsidRPr="006C40E2">
        <w:t>Hughey</w:t>
      </w:r>
      <w:proofErr w:type="spellEnd"/>
      <w:r w:rsidRPr="006C40E2">
        <w:t xml:space="preserve">, D. (2015). </w:t>
      </w:r>
      <w:proofErr w:type="gramStart"/>
      <w:r w:rsidRPr="006C40E2">
        <w:t>The Traditional Waterfall Approach.</w:t>
      </w:r>
      <w:proofErr w:type="gramEnd"/>
      <w:r w:rsidRPr="006C40E2">
        <w:t xml:space="preserve"> [</w:t>
      </w:r>
      <w:proofErr w:type="gramStart"/>
      <w:r w:rsidRPr="006C40E2">
        <w:t>online</w:t>
      </w:r>
      <w:proofErr w:type="gramEnd"/>
      <w:r w:rsidRPr="006C40E2">
        <w:t>] Umsl.edu. Available at: http://www.umsl.edu/~hugheyd/is6840/waterfall.html [Accessed 5 May 2015].</w:t>
      </w:r>
    </w:p>
    <w:p w14:paraId="2C834E84" w14:textId="551C075F" w:rsidR="00CF40C9" w:rsidRDefault="00F7476A" w:rsidP="00CF0DEB">
      <w:pPr>
        <w:spacing w:line="360" w:lineRule="auto"/>
      </w:pPr>
      <w:proofErr w:type="spellStart"/>
      <w:r w:rsidRPr="00F7476A">
        <w:t>Mantei</w:t>
      </w:r>
      <w:proofErr w:type="spellEnd"/>
      <w:r w:rsidRPr="00F7476A">
        <w:t xml:space="preserve">, M. and </w:t>
      </w:r>
      <w:proofErr w:type="spellStart"/>
      <w:r w:rsidRPr="00F7476A">
        <w:t>Teorey</w:t>
      </w:r>
      <w:proofErr w:type="spellEnd"/>
      <w:r w:rsidRPr="00F7476A">
        <w:t xml:space="preserve">, T. (1988). </w:t>
      </w:r>
      <w:proofErr w:type="gramStart"/>
      <w:r w:rsidRPr="00F7476A">
        <w:t>Cost/benefit analysis for incorporating human factors in the software lifecycle.</w:t>
      </w:r>
      <w:proofErr w:type="gramEnd"/>
      <w:r w:rsidRPr="00F7476A">
        <w:t xml:space="preserve"> </w:t>
      </w:r>
      <w:proofErr w:type="spellStart"/>
      <w:r w:rsidRPr="00F7476A">
        <w:t>Commun</w:t>
      </w:r>
      <w:proofErr w:type="spellEnd"/>
      <w:r w:rsidRPr="00F7476A">
        <w:t xml:space="preserve">. </w:t>
      </w:r>
      <w:proofErr w:type="gramStart"/>
      <w:r w:rsidRPr="00F7476A">
        <w:t>ACM, 31(4), pp.428-439.</w:t>
      </w:r>
      <w:proofErr w:type="gramEnd"/>
    </w:p>
    <w:p w14:paraId="1F6DE037" w14:textId="24229CDF" w:rsidR="000C768C" w:rsidRDefault="000C768C" w:rsidP="00CF0DEB">
      <w:pPr>
        <w:spacing w:line="360" w:lineRule="auto"/>
      </w:pPr>
      <w:proofErr w:type="gramStart"/>
      <w:r w:rsidRPr="000C768C">
        <w:t>Pressman, R. (2005).</w:t>
      </w:r>
      <w:proofErr w:type="gramEnd"/>
      <w:r w:rsidRPr="000C768C">
        <w:t xml:space="preserve"> Software engineering. Boston, Mass.: McGraw-Hill.</w:t>
      </w:r>
    </w:p>
    <w:p w14:paraId="5ECF1AE3" w14:textId="37D3B506" w:rsidR="00CF40C9" w:rsidRDefault="000920C2" w:rsidP="00DC2EB3">
      <w:pPr>
        <w:spacing w:line="360" w:lineRule="auto"/>
      </w:pPr>
      <w:proofErr w:type="spellStart"/>
      <w:proofErr w:type="gramStart"/>
      <w:r w:rsidRPr="000920C2">
        <w:t>Kostigoff</w:t>
      </w:r>
      <w:proofErr w:type="spellEnd"/>
      <w:r w:rsidRPr="000920C2">
        <w:t>, S. (2015).</w:t>
      </w:r>
      <w:proofErr w:type="gramEnd"/>
      <w:r w:rsidRPr="000920C2">
        <w:t xml:space="preserve"> Methodology</w:t>
      </w:r>
      <w:proofErr w:type="gramStart"/>
      <w:r w:rsidRPr="000920C2">
        <w:t>::</w:t>
      </w:r>
      <w:proofErr w:type="gramEnd"/>
      <w:r w:rsidRPr="000920C2">
        <w:t xml:space="preserve"> Development Models. [</w:t>
      </w:r>
      <w:proofErr w:type="gramStart"/>
      <w:r w:rsidRPr="000920C2">
        <w:t>online</w:t>
      </w:r>
      <w:proofErr w:type="gramEnd"/>
      <w:r w:rsidRPr="000920C2">
        <w:t>] Myprojects.kostigoff.net. Available at: http://myprojects.kostigoff.net/methodology/development_models/development_models.htm [Accessed 5 May 2015].</w:t>
      </w:r>
      <w:r w:rsidR="00CF40C9">
        <w:br w:type="page"/>
      </w:r>
    </w:p>
    <w:p w14:paraId="36227E83" w14:textId="0D966C8D" w:rsidR="00F1240B" w:rsidRDefault="00F1240B" w:rsidP="00697007">
      <w:pPr>
        <w:pStyle w:val="Heading1"/>
        <w:numPr>
          <w:ilvl w:val="0"/>
          <w:numId w:val="0"/>
        </w:numPr>
        <w:pBdr>
          <w:bottom w:val="none" w:sz="0" w:space="0" w:color="auto"/>
        </w:pBdr>
        <w:ind w:left="432" w:hanging="432"/>
        <w:jc w:val="center"/>
      </w:pPr>
      <w:bookmarkStart w:id="58" w:name="_Toc292726049"/>
      <w:r>
        <w:lastRenderedPageBreak/>
        <w:t>Appendix A - External Materials</w:t>
      </w:r>
      <w:bookmarkEnd w:id="57"/>
      <w:bookmarkEnd w:id="58"/>
    </w:p>
    <w:p w14:paraId="226C4224" w14:textId="3117AFAA" w:rsidR="00F1240B" w:rsidRDefault="00F1240B" w:rsidP="00697007">
      <w:pPr>
        <w:spacing w:line="360" w:lineRule="auto"/>
      </w:pPr>
      <w:r w:rsidRPr="002C73E9">
        <w:t>&lt;Level 1 Heading with ‘heading 1’ Style Applied by Pressing Ctrl Shift 1&gt; Text under appendix heading.  Text under appendix heading.  Text under appendix heading.  Text under appendix heading.  Text under appendix heading.  Text under appendix heading.</w:t>
      </w:r>
      <w:bookmarkStart w:id="59" w:name="_Toc407145102"/>
    </w:p>
    <w:p w14:paraId="0C6D91D6" w14:textId="29425337" w:rsidR="00FA6B59" w:rsidRDefault="00FA6B59" w:rsidP="00697007">
      <w:pPr>
        <w:spacing w:line="360" w:lineRule="auto"/>
      </w:pPr>
    </w:p>
    <w:p w14:paraId="487F4CA5" w14:textId="01D8E551" w:rsidR="00F1240B" w:rsidRDefault="00F1240B" w:rsidP="00697007">
      <w:pPr>
        <w:spacing w:line="360" w:lineRule="auto"/>
        <w:rPr>
          <w:rFonts w:ascii="Arial" w:eastAsiaTheme="majorEastAsia" w:hAnsi="Arial" w:cstheme="majorBidi"/>
          <w:b/>
          <w:bCs/>
          <w:color w:val="000000" w:themeColor="text1"/>
          <w:sz w:val="36"/>
          <w:szCs w:val="36"/>
        </w:rPr>
      </w:pPr>
      <w:r>
        <w:br w:type="page"/>
      </w:r>
    </w:p>
    <w:p w14:paraId="13AD4C47" w14:textId="00AB58EE" w:rsidR="00F1240B" w:rsidRDefault="00F1240B" w:rsidP="00697007">
      <w:pPr>
        <w:pStyle w:val="Heading1"/>
        <w:numPr>
          <w:ilvl w:val="0"/>
          <w:numId w:val="0"/>
        </w:numPr>
        <w:pBdr>
          <w:bottom w:val="none" w:sz="0" w:space="0" w:color="auto"/>
        </w:pBdr>
        <w:ind w:left="432" w:hanging="432"/>
        <w:jc w:val="center"/>
      </w:pPr>
      <w:bookmarkStart w:id="60" w:name="_Toc292726050"/>
      <w:r>
        <w:lastRenderedPageBreak/>
        <w:t>Appendix B - Ethical Issues Addressed</w:t>
      </w:r>
      <w:bookmarkEnd w:id="59"/>
      <w:bookmarkEnd w:id="60"/>
    </w:p>
    <w:p w14:paraId="7A53F73D" w14:textId="77777777" w:rsidR="00F1240B" w:rsidRPr="002C73E9" w:rsidRDefault="00F1240B" w:rsidP="00697007">
      <w:pPr>
        <w:spacing w:line="360" w:lineRule="auto"/>
      </w:pPr>
      <w:r w:rsidRPr="002C73E9">
        <w:t>Text under appendix heading.  Text under appendix heading.  Text under appendix heading.  Text under appendix heading.  Text under appendix heading.  Text under appendix heading.</w:t>
      </w:r>
    </w:p>
    <w:p w14:paraId="6629C4B2" w14:textId="77777777" w:rsidR="00B56438" w:rsidRDefault="00B56438" w:rsidP="00697007">
      <w:pPr>
        <w:pStyle w:val="Heading2"/>
        <w:numPr>
          <w:ilvl w:val="0"/>
          <w:numId w:val="0"/>
        </w:numPr>
      </w:pPr>
    </w:p>
    <w:p w14:paraId="22B0C308" w14:textId="3E2AEF4D" w:rsidR="00916EEC" w:rsidRDefault="00916EEC" w:rsidP="00916EEC">
      <w:r>
        <w:br w:type="page"/>
      </w:r>
    </w:p>
    <w:p w14:paraId="102B371D" w14:textId="7AE4A6C3" w:rsidR="00916EEC" w:rsidRDefault="00916EEC" w:rsidP="00A20F82">
      <w:pPr>
        <w:pStyle w:val="Heading1"/>
        <w:numPr>
          <w:ilvl w:val="0"/>
          <w:numId w:val="0"/>
        </w:numPr>
        <w:pBdr>
          <w:bottom w:val="none" w:sz="0" w:space="0" w:color="auto"/>
        </w:pBdr>
        <w:ind w:left="431" w:hanging="431"/>
      </w:pPr>
      <w:bookmarkStart w:id="61" w:name="_Toc292726051"/>
      <w:r>
        <w:lastRenderedPageBreak/>
        <w:t xml:space="preserve">Appendix C </w:t>
      </w:r>
      <w:r w:rsidR="00A20F82">
        <w:t>–</w:t>
      </w:r>
      <w:r>
        <w:t xml:space="preserve"> </w:t>
      </w:r>
      <w:r w:rsidR="00A20F82">
        <w:t>Project Information Sheet for us</w:t>
      </w:r>
      <w:r w:rsidR="009733B1">
        <w:t>er</w:t>
      </w:r>
      <w:r w:rsidR="00A20F82">
        <w:t xml:space="preserve"> study participants</w:t>
      </w:r>
      <w:bookmarkEnd w:id="61"/>
    </w:p>
    <w:p w14:paraId="198BD41F" w14:textId="02A7BA2D" w:rsidR="00A20F82" w:rsidRPr="00A20F82" w:rsidRDefault="00A20F82" w:rsidP="00A20F82">
      <w:pPr>
        <w:rPr>
          <w:b/>
          <w:bCs/>
          <w:sz w:val="28"/>
          <w:szCs w:val="28"/>
        </w:rPr>
      </w:pPr>
      <w:r w:rsidRPr="00A20F82">
        <w:rPr>
          <w:b/>
          <w:bCs/>
          <w:sz w:val="28"/>
          <w:szCs w:val="28"/>
        </w:rPr>
        <w:t>Project Information Sheet</w:t>
      </w:r>
    </w:p>
    <w:p w14:paraId="7D266A0C" w14:textId="330ED4D1" w:rsidR="00A20F82" w:rsidRPr="00A20F82" w:rsidRDefault="00A20F82" w:rsidP="00A20F82">
      <w:pPr>
        <w:jc w:val="both"/>
        <w:outlineLvl w:val="0"/>
      </w:pPr>
      <w:r w:rsidRPr="00A20F82">
        <w:rPr>
          <w:b/>
          <w:shd w:val="clear" w:color="auto" w:fill="FFFFFF"/>
        </w:rPr>
        <w:t>Project Title</w:t>
      </w:r>
      <w:r w:rsidRPr="00A20F82">
        <w:rPr>
          <w:shd w:val="clear" w:color="auto" w:fill="FFFFFF"/>
        </w:rPr>
        <w:t xml:space="preserve">: </w:t>
      </w:r>
      <w:r w:rsidRPr="00A20F82">
        <w:t>Replacing the obsolete ABSP ratings system with an interactive online database</w:t>
      </w:r>
    </w:p>
    <w:p w14:paraId="24DF99FA" w14:textId="77777777" w:rsidR="00AF02A0" w:rsidRDefault="00A20F82" w:rsidP="00A20F82">
      <w:pPr>
        <w:jc w:val="both"/>
      </w:pPr>
      <w:r w:rsidRPr="00A20F82">
        <w:t xml:space="preserve">You are being invited to take part in a student project. Before you decide, it is important for you to understand the aim of the project and what participation will involve. </w:t>
      </w:r>
    </w:p>
    <w:p w14:paraId="584F6F62" w14:textId="3122D6FA" w:rsidR="00A20F82" w:rsidRPr="00A20F82" w:rsidRDefault="00A20F82" w:rsidP="00A20F82">
      <w:pPr>
        <w:jc w:val="both"/>
      </w:pPr>
      <w:r w:rsidRPr="00A20F82">
        <w:t>Please take time to read the following information carefully and discuss it with others of you wish. Ask if there is anything that is not clear or if you would like more information. Take time to decide whether or not you wish to take part. Thank you for reading this.</w:t>
      </w:r>
    </w:p>
    <w:p w14:paraId="7A70F517" w14:textId="77777777" w:rsidR="00A20F82" w:rsidRPr="00A20F82" w:rsidRDefault="00A20F82" w:rsidP="00A20F82">
      <w:r w:rsidRPr="00A20F82">
        <w:rPr>
          <w:b/>
          <w:shd w:val="clear" w:color="auto" w:fill="FFFFFF"/>
        </w:rPr>
        <w:t>Project Aim</w:t>
      </w:r>
      <w:r w:rsidRPr="00A20F82">
        <w:rPr>
          <w:shd w:val="clear" w:color="auto" w:fill="FFFFFF"/>
        </w:rPr>
        <w:t>:</w:t>
      </w:r>
      <w:r w:rsidRPr="00A20F82">
        <w:t xml:space="preserve"> The solution proposed, will be a series of web pages that will read an online records database. The pages will then manage the player ratings list. This solution will also produce pages that will provide users with the ability to interrogate their own records. </w:t>
      </w:r>
    </w:p>
    <w:p w14:paraId="5A77622C" w14:textId="77777777" w:rsidR="00A20F82" w:rsidRPr="00A20F82" w:rsidRDefault="00A20F82" w:rsidP="00A20F82">
      <w:r w:rsidRPr="00A20F82">
        <w:t>The webpages will also make use of the record information that is currently being collected by the ABSP by producing various supplementary views that player’s may find interesting or useful.</w:t>
      </w:r>
    </w:p>
    <w:p w14:paraId="20D2C464" w14:textId="5B072B58" w:rsidR="00A20F82" w:rsidRPr="00A20F82" w:rsidRDefault="00A20F82" w:rsidP="00A20F82">
      <w:pPr>
        <w:shd w:val="clear" w:color="auto" w:fill="FFFFFF"/>
        <w:jc w:val="both"/>
        <w:outlineLvl w:val="0"/>
      </w:pPr>
      <w:r w:rsidRPr="00A20F82">
        <w:t>The solution will also feature a method whereby a player will be able to submit missing match records to the database using a series of secure web forms.</w:t>
      </w:r>
    </w:p>
    <w:p w14:paraId="2E41520B" w14:textId="3D16AB81" w:rsidR="00A20F82" w:rsidRPr="00A20F82" w:rsidRDefault="00A20F82" w:rsidP="00A20F82">
      <w:pPr>
        <w:jc w:val="both"/>
        <w:outlineLvl w:val="0"/>
      </w:pPr>
      <w:r w:rsidRPr="00A20F82">
        <w:rPr>
          <w:b/>
          <w:shd w:val="clear" w:color="auto" w:fill="FFFFFF"/>
        </w:rPr>
        <w:t>Why have I been chosen?</w:t>
      </w:r>
      <w:r w:rsidRPr="00A20F82">
        <w:rPr>
          <w:shd w:val="clear" w:color="auto" w:fill="FFFFFF"/>
        </w:rPr>
        <w:t xml:space="preserve"> </w:t>
      </w:r>
      <w:r w:rsidRPr="00A20F82">
        <w:t>You have been selected as you have extensive experience with navigating the web and have used websites that use databases to generate dynamic content.</w:t>
      </w:r>
    </w:p>
    <w:p w14:paraId="4A44A048" w14:textId="29BE5A38" w:rsidR="00A20F82" w:rsidRPr="00A20F82" w:rsidRDefault="00A20F82" w:rsidP="00A20F82">
      <w:pPr>
        <w:jc w:val="both"/>
        <w:outlineLvl w:val="0"/>
        <w:rPr>
          <w:b/>
        </w:rPr>
      </w:pPr>
      <w:r w:rsidRPr="00A20F82">
        <w:rPr>
          <w:b/>
          <w:shd w:val="clear" w:color="auto" w:fill="FFFFFF"/>
        </w:rPr>
        <w:t xml:space="preserve">Do I have to take part? </w:t>
      </w:r>
      <w:r w:rsidRPr="00A20F82">
        <w:rPr>
          <w:bCs/>
          <w:shd w:val="clear" w:color="auto" w:fill="FFFFFF"/>
        </w:rPr>
        <w:t xml:space="preserve">It is up to you to decide whether or not to take part. </w:t>
      </w:r>
      <w:r w:rsidRPr="00A20F82">
        <w:rPr>
          <w:bCs/>
        </w:rPr>
        <w:t>If you do decide to take part you will be given this information sheet to keep (and be asked to sign a consent form) and you can still withdraw at any time.  You do not have to give a reason.</w:t>
      </w:r>
    </w:p>
    <w:p w14:paraId="5141852F" w14:textId="77E84658" w:rsidR="00A20F82" w:rsidRPr="00A20F82" w:rsidRDefault="00A20F82" w:rsidP="00A20F82">
      <w:pPr>
        <w:jc w:val="both"/>
        <w:outlineLvl w:val="0"/>
        <w:rPr>
          <w:b/>
        </w:rPr>
      </w:pPr>
      <w:r w:rsidRPr="00A20F82">
        <w:rPr>
          <w:b/>
          <w:shd w:val="clear" w:color="auto" w:fill="FFFFFF"/>
        </w:rPr>
        <w:t xml:space="preserve">What will happen to me if I take part? </w:t>
      </w:r>
      <w:r w:rsidRPr="00A20F82">
        <w:rPr>
          <w:shd w:val="clear" w:color="auto" w:fill="FFFFFF"/>
        </w:rPr>
        <w:t xml:space="preserve">You will perform three tasks </w:t>
      </w:r>
      <w:r w:rsidR="00AF02A0" w:rsidRPr="00A20F82">
        <w:rPr>
          <w:shd w:val="clear" w:color="auto" w:fill="FFFFFF"/>
        </w:rPr>
        <w:t>centered</w:t>
      </w:r>
      <w:r w:rsidRPr="00A20F82">
        <w:rPr>
          <w:shd w:val="clear" w:color="auto" w:fill="FFFFFF"/>
        </w:rPr>
        <w:t xml:space="preserve"> on navigating and using functionality of a website. You will be issued a questionnaire to answer upon completion of the tasks. </w:t>
      </w:r>
    </w:p>
    <w:p w14:paraId="4D8D908A" w14:textId="08D886F2" w:rsidR="00A20F82" w:rsidRPr="00A20F82" w:rsidRDefault="00A20F82" w:rsidP="00A20F82">
      <w:pPr>
        <w:jc w:val="both"/>
        <w:outlineLvl w:val="0"/>
        <w:rPr>
          <w:b/>
        </w:rPr>
      </w:pPr>
      <w:r w:rsidRPr="00A20F82">
        <w:rPr>
          <w:b/>
        </w:rPr>
        <w:t xml:space="preserve">Will my taking part in this project be kept confidential? </w:t>
      </w:r>
      <w:r w:rsidRPr="00A20F82">
        <w:t>Yes. Only demographic information about the group as a whole will be recorded. Your name will not be published in this study.</w:t>
      </w:r>
    </w:p>
    <w:p w14:paraId="4864772E" w14:textId="75BDB1FA" w:rsidR="00A20F82" w:rsidRPr="00A20F82" w:rsidRDefault="00A20F82" w:rsidP="00A20F82">
      <w:pPr>
        <w:jc w:val="both"/>
        <w:outlineLvl w:val="0"/>
      </w:pPr>
      <w:r w:rsidRPr="00A20F82">
        <w:rPr>
          <w:b/>
        </w:rPr>
        <w:t xml:space="preserve">What type of information will be sought </w:t>
      </w:r>
      <w:proofErr w:type="gramStart"/>
      <w:r w:rsidRPr="00A20F82">
        <w:rPr>
          <w:b/>
        </w:rPr>
        <w:t>from me and why is the collection of this information relevant for achieving the project’s objectives</w:t>
      </w:r>
      <w:proofErr w:type="gramEnd"/>
      <w:r w:rsidRPr="00A20F82">
        <w:rPr>
          <w:b/>
        </w:rPr>
        <w:t>?</w:t>
      </w:r>
      <w:r w:rsidRPr="00A20F82">
        <w:t xml:space="preserve"> Your performance in the three tasks will be measured to determine the suitability of the system. Your questionnaire feedback will help form a consensus about how users perceive the systems suitability.</w:t>
      </w:r>
    </w:p>
    <w:p w14:paraId="2B8364CB" w14:textId="0961A947" w:rsidR="00A20F82" w:rsidRPr="00A20F82" w:rsidRDefault="00A20F82" w:rsidP="00A20F82">
      <w:pPr>
        <w:jc w:val="both"/>
        <w:outlineLvl w:val="0"/>
        <w:rPr>
          <w:b/>
        </w:rPr>
      </w:pPr>
      <w:r w:rsidRPr="00A20F82">
        <w:rPr>
          <w:b/>
        </w:rPr>
        <w:t xml:space="preserve">What will happen to the results of the project? </w:t>
      </w:r>
      <w:r w:rsidRPr="00A20F82">
        <w:t>The results of this project will be published in a report to be submitted for assessment at the end of the undergraduate module COMP3860 Research Project in the School of Computing at the University of Leeds.</w:t>
      </w:r>
    </w:p>
    <w:p w14:paraId="6ABE82F4" w14:textId="77777777" w:rsidR="00A20F82" w:rsidRPr="00A20F82" w:rsidRDefault="00A20F82" w:rsidP="00A20F82">
      <w:pPr>
        <w:jc w:val="both"/>
        <w:outlineLvl w:val="0"/>
      </w:pPr>
      <w:r w:rsidRPr="00A20F82">
        <w:rPr>
          <w:b/>
        </w:rPr>
        <w:t>Contact for further information</w:t>
      </w:r>
      <w:r w:rsidRPr="00A20F82">
        <w:t xml:space="preserve">: </w:t>
      </w:r>
      <w:r w:rsidRPr="00A20F82">
        <w:rPr>
          <w:i/>
        </w:rPr>
        <w:t>ll10gd@leeds.ac.uk</w:t>
      </w:r>
    </w:p>
    <w:p w14:paraId="29B2C839" w14:textId="77777777" w:rsidR="00A20F82" w:rsidRPr="00A20F82" w:rsidRDefault="00A20F82" w:rsidP="00A20F82">
      <w:pPr>
        <w:jc w:val="both"/>
      </w:pPr>
    </w:p>
    <w:p w14:paraId="4AB7F6AB" w14:textId="77777777" w:rsidR="00A20F82" w:rsidRPr="00A20F82" w:rsidRDefault="00A20F82" w:rsidP="00A20F82">
      <w:pPr>
        <w:jc w:val="both"/>
        <w:rPr>
          <w:b/>
          <w:bCs/>
          <w:shd w:val="clear" w:color="auto" w:fill="FFFF99"/>
        </w:rPr>
      </w:pPr>
      <w:r w:rsidRPr="00A20F82">
        <w:rPr>
          <w:shd w:val="clear" w:color="auto" w:fill="FFFFFF"/>
        </w:rPr>
        <w:lastRenderedPageBreak/>
        <w:t>If you decide to participate in this project, you will be given a copy of this information sheet and a signed consent form to keep. Thank you very much for taking the time to read this information sheet.</w:t>
      </w:r>
    </w:p>
    <w:p w14:paraId="0C791E4C" w14:textId="024DBB1E" w:rsidR="00A20F82" w:rsidRDefault="00A20F82" w:rsidP="00916EEC">
      <w:r>
        <w:br w:type="page"/>
      </w:r>
    </w:p>
    <w:p w14:paraId="7CB8EFA6" w14:textId="64DEACDF" w:rsidR="00D5702E" w:rsidRDefault="00411230" w:rsidP="00411230">
      <w:pPr>
        <w:pStyle w:val="Heading1"/>
        <w:numPr>
          <w:ilvl w:val="0"/>
          <w:numId w:val="0"/>
        </w:numPr>
        <w:pBdr>
          <w:bottom w:val="none" w:sz="0" w:space="0" w:color="auto"/>
        </w:pBdr>
        <w:ind w:left="431" w:hanging="431"/>
      </w:pPr>
      <w:bookmarkStart w:id="62" w:name="_Toc292726052"/>
      <w:r>
        <w:lastRenderedPageBreak/>
        <w:t>Appendix D – User study task instructions</w:t>
      </w:r>
      <w:bookmarkEnd w:id="62"/>
    </w:p>
    <w:p w14:paraId="68111E6C" w14:textId="77777777" w:rsidR="00961E56" w:rsidRPr="00AF02A0" w:rsidRDefault="00411230" w:rsidP="00916EEC">
      <w:r w:rsidRPr="00AF02A0">
        <w:t xml:space="preserve">You will be performing </w:t>
      </w:r>
      <w:r w:rsidRPr="00AF02A0">
        <w:rPr>
          <w:b/>
        </w:rPr>
        <w:t xml:space="preserve">three </w:t>
      </w:r>
      <w:r w:rsidR="00961E56" w:rsidRPr="00AF02A0">
        <w:t>short</w:t>
      </w:r>
      <w:r w:rsidRPr="00AF02A0">
        <w:t xml:space="preserve"> tasks throughout this study, which are centered on finding information on a series of webpages. Each task will be prepared by the instructor and will be conducted on a MacBook Pro that will be presented to you at the start of each task. </w:t>
      </w:r>
    </w:p>
    <w:p w14:paraId="12C78723" w14:textId="73C903C0" w:rsidR="00411230" w:rsidRPr="00AF02A0" w:rsidRDefault="00411230" w:rsidP="00916EEC">
      <w:r w:rsidRPr="00AF02A0">
        <w:t>You are required to sit at the desk provided to you for the duration of the study.</w:t>
      </w:r>
    </w:p>
    <w:p w14:paraId="1BF1C0E9" w14:textId="65650D00" w:rsidR="005C51CB" w:rsidRPr="00AF02A0" w:rsidRDefault="005C51CB" w:rsidP="00916EEC">
      <w:r w:rsidRPr="00AF02A0">
        <w:t>Before each task read the instructions carefully. Once you are satisfied signal to the instructor and the test will begin.</w:t>
      </w:r>
      <w:r w:rsidR="00916A27" w:rsidRPr="00AF02A0">
        <w:t xml:space="preserve"> It is also important to not that navigating to other pages is encouraged in some cases necessary to complete a task.</w:t>
      </w:r>
    </w:p>
    <w:p w14:paraId="46FADC19" w14:textId="20DA8CA4" w:rsidR="005C51CB" w:rsidRPr="00AF02A0" w:rsidRDefault="005C51CB" w:rsidP="00916EEC">
      <w:pPr>
        <w:rPr>
          <w:i/>
          <w:color w:val="595959" w:themeColor="text1" w:themeTint="A6"/>
        </w:rPr>
      </w:pPr>
      <w:r w:rsidRPr="00AF02A0">
        <w:rPr>
          <w:color w:val="595959" w:themeColor="text1" w:themeTint="A6"/>
        </w:rPr>
        <w:t xml:space="preserve">* </w:t>
      </w:r>
      <w:r w:rsidR="00411230" w:rsidRPr="00AF02A0">
        <w:rPr>
          <w:i/>
          <w:color w:val="595959" w:themeColor="text1" w:themeTint="A6"/>
        </w:rPr>
        <w:t xml:space="preserve">For each task you </w:t>
      </w:r>
      <w:r w:rsidR="00411230" w:rsidRPr="00AF02A0">
        <w:rPr>
          <w:b/>
          <w:color w:val="595959" w:themeColor="text1" w:themeTint="A6"/>
        </w:rPr>
        <w:t>must not</w:t>
      </w:r>
      <w:r w:rsidR="00411230" w:rsidRPr="00AF02A0">
        <w:rPr>
          <w:b/>
          <w:i/>
          <w:color w:val="595959" w:themeColor="text1" w:themeTint="A6"/>
        </w:rPr>
        <w:t xml:space="preserve"> </w:t>
      </w:r>
      <w:r w:rsidR="00411230" w:rsidRPr="00AF02A0">
        <w:rPr>
          <w:i/>
          <w:color w:val="595959" w:themeColor="text1" w:themeTint="A6"/>
        </w:rPr>
        <w:t xml:space="preserve">use any of the </w:t>
      </w:r>
      <w:r w:rsidRPr="00AF02A0">
        <w:rPr>
          <w:i/>
          <w:color w:val="595959" w:themeColor="text1" w:themeTint="A6"/>
        </w:rPr>
        <w:t xml:space="preserve">top </w:t>
      </w:r>
      <w:r w:rsidR="00411230" w:rsidRPr="00AF02A0">
        <w:rPr>
          <w:i/>
          <w:color w:val="595959" w:themeColor="text1" w:themeTint="A6"/>
        </w:rPr>
        <w:t>navigation bar in the header of the website</w:t>
      </w:r>
      <w:r w:rsidRPr="00AF02A0">
        <w:rPr>
          <w:i/>
          <w:color w:val="595959" w:themeColor="text1" w:themeTint="A6"/>
        </w:rPr>
        <w:t xml:space="preserve"> as that does not function as part of the software solution.</w:t>
      </w:r>
    </w:p>
    <w:p w14:paraId="0578E624" w14:textId="77777777" w:rsidR="002E6DEB" w:rsidRPr="00AF02A0" w:rsidRDefault="005C51CB" w:rsidP="002E6DEB">
      <w:pPr>
        <w:rPr>
          <w:b/>
          <w:sz w:val="24"/>
          <w:szCs w:val="24"/>
        </w:rPr>
      </w:pPr>
      <w:r w:rsidRPr="00AF02A0">
        <w:rPr>
          <w:b/>
          <w:sz w:val="24"/>
          <w:szCs w:val="24"/>
        </w:rPr>
        <w:t>Task 1</w:t>
      </w:r>
    </w:p>
    <w:p w14:paraId="7B523615" w14:textId="4DD731C6" w:rsidR="005C51CB" w:rsidRPr="00B60FA7" w:rsidRDefault="005C51CB" w:rsidP="00B60FA7">
      <w:r w:rsidRPr="002E6DEB">
        <w:t xml:space="preserve">You will start on the </w:t>
      </w:r>
      <w:r w:rsidR="00B60FA7" w:rsidRPr="00961E56">
        <w:rPr>
          <w:b/>
        </w:rPr>
        <w:t>Current ABSP Ratings list</w:t>
      </w:r>
      <w:r w:rsidR="00B60FA7">
        <w:t xml:space="preserve"> </w:t>
      </w:r>
      <w:r w:rsidRPr="002E6DEB">
        <w:t xml:space="preserve">page. From here you </w:t>
      </w:r>
      <w:r w:rsidR="00B60FA7">
        <w:t>must determine how many players have their Club listed as Lincoln</w:t>
      </w:r>
      <w:r w:rsidR="00916A27" w:rsidRPr="002E6DEB">
        <w:t xml:space="preserve">. Once you are satisfied that you have obtained the </w:t>
      </w:r>
      <w:r w:rsidR="00B60FA7">
        <w:t xml:space="preserve">correct </w:t>
      </w:r>
      <w:r w:rsidR="00916A27" w:rsidRPr="002E6DEB">
        <w:t>answer, signal to the instructor to end the task.</w:t>
      </w:r>
    </w:p>
    <w:p w14:paraId="098244BC" w14:textId="64C5872C" w:rsidR="002E6DEB" w:rsidRPr="00AF02A0" w:rsidRDefault="002E6DEB" w:rsidP="002E6DEB">
      <w:pPr>
        <w:rPr>
          <w:b/>
          <w:sz w:val="24"/>
          <w:szCs w:val="24"/>
        </w:rPr>
      </w:pPr>
      <w:r w:rsidRPr="00AF02A0">
        <w:rPr>
          <w:b/>
          <w:sz w:val="24"/>
          <w:szCs w:val="24"/>
        </w:rPr>
        <w:t>Task 2</w:t>
      </w:r>
    </w:p>
    <w:p w14:paraId="2C22DA3E" w14:textId="1C130484" w:rsidR="00961E56" w:rsidRDefault="00961E56" w:rsidP="00961E56">
      <w:r>
        <w:rPr>
          <w:color w:val="404040" w:themeColor="text1" w:themeTint="BF"/>
        </w:rPr>
        <w:t xml:space="preserve">You will start on the </w:t>
      </w:r>
      <w:r w:rsidRPr="00961E56">
        <w:rPr>
          <w:b/>
          <w:color w:val="404040" w:themeColor="text1" w:themeTint="BF"/>
        </w:rPr>
        <w:t>Player summary</w:t>
      </w:r>
      <w:r>
        <w:rPr>
          <w:color w:val="404040" w:themeColor="text1" w:themeTint="BF"/>
        </w:rPr>
        <w:t xml:space="preserve"> page. From there you must locate the player named </w:t>
      </w:r>
      <w:r w:rsidRPr="00961E56">
        <w:rPr>
          <w:rFonts w:eastAsia="Times New Roman" w:cs="Times New Roman"/>
        </w:rPr>
        <w:t>Diane Pratesi</w:t>
      </w:r>
      <w:r>
        <w:rPr>
          <w:rFonts w:eastAsia="Times New Roman" w:cs="Times New Roman"/>
        </w:rPr>
        <w:t xml:space="preserve"> and find their win percentage. </w:t>
      </w:r>
      <w:r w:rsidRPr="002E6DEB">
        <w:t xml:space="preserve">Once you are satisfied that you have obtained the </w:t>
      </w:r>
      <w:r>
        <w:t xml:space="preserve">correct </w:t>
      </w:r>
      <w:r w:rsidRPr="002E6DEB">
        <w:t>answer, signal to the instructor to end the task.</w:t>
      </w:r>
    </w:p>
    <w:p w14:paraId="12D5F6AE" w14:textId="066DCC65" w:rsidR="00A13930" w:rsidRPr="00A13930" w:rsidRDefault="00A13930" w:rsidP="00961E56">
      <w:pPr>
        <w:rPr>
          <w:b/>
          <w:sz w:val="24"/>
          <w:szCs w:val="24"/>
        </w:rPr>
      </w:pPr>
      <w:r w:rsidRPr="00A13930">
        <w:rPr>
          <w:b/>
          <w:sz w:val="24"/>
          <w:szCs w:val="24"/>
        </w:rPr>
        <w:t>Task 3</w:t>
      </w:r>
    </w:p>
    <w:p w14:paraId="6896303D" w14:textId="4E6142BA" w:rsidR="002E6DEB" w:rsidRPr="00A13930" w:rsidRDefault="00A13930" w:rsidP="002E6DEB">
      <w:pPr>
        <w:rPr>
          <w:rFonts w:eastAsia="Times New Roman" w:cs="Times New Roman"/>
        </w:rPr>
      </w:pPr>
      <w:r>
        <w:t xml:space="preserve">You </w:t>
      </w:r>
      <w:r>
        <w:rPr>
          <w:rFonts w:eastAsia="Times New Roman" w:cs="Times New Roman"/>
        </w:rPr>
        <w:t xml:space="preserve">will start on the </w:t>
      </w:r>
      <w:r w:rsidRPr="00A13930">
        <w:rPr>
          <w:rFonts w:eastAsia="Times New Roman" w:cs="Times New Roman"/>
          <w:b/>
        </w:rPr>
        <w:t xml:space="preserve">Single player </w:t>
      </w:r>
      <w:r w:rsidR="00AF02A0">
        <w:rPr>
          <w:rFonts w:eastAsia="Times New Roman" w:cs="Times New Roman"/>
          <w:b/>
        </w:rPr>
        <w:t>summary</w:t>
      </w:r>
      <w:r>
        <w:rPr>
          <w:rFonts w:eastAsia="Times New Roman" w:cs="Times New Roman"/>
        </w:rPr>
        <w:t xml:space="preserve"> page for Chris Finlay. From this page you must navigate to the Hampshire Grand </w:t>
      </w:r>
      <w:r w:rsidRPr="00A13930">
        <w:rPr>
          <w:rFonts w:eastAsia="Times New Roman" w:cs="Times New Roman"/>
          <w:b/>
        </w:rPr>
        <w:t xml:space="preserve">Single tournament </w:t>
      </w:r>
      <w:r w:rsidR="00AF02A0">
        <w:rPr>
          <w:rFonts w:eastAsia="Times New Roman" w:cs="Times New Roman"/>
          <w:b/>
        </w:rPr>
        <w:t>summary</w:t>
      </w:r>
      <w:r>
        <w:rPr>
          <w:rFonts w:eastAsia="Times New Roman" w:cs="Times New Roman"/>
        </w:rPr>
        <w:t xml:space="preserve"> page</w:t>
      </w:r>
      <w:r w:rsidR="00AF02A0">
        <w:rPr>
          <w:rFonts w:eastAsia="Times New Roman" w:cs="Times New Roman"/>
        </w:rPr>
        <w:t xml:space="preserve"> where you must determine how many players won </w:t>
      </w:r>
      <w:r w:rsidR="00AF02A0" w:rsidRPr="00AF02A0">
        <w:rPr>
          <w:rFonts w:eastAsia="Times New Roman" w:cs="Times New Roman"/>
          <w:b/>
          <w:u w:val="single"/>
        </w:rPr>
        <w:t>exactly seven</w:t>
      </w:r>
      <w:r w:rsidR="00AF02A0">
        <w:rPr>
          <w:rFonts w:eastAsia="Times New Roman" w:cs="Times New Roman"/>
        </w:rPr>
        <w:t xml:space="preserve"> games. </w:t>
      </w:r>
      <w:r w:rsidR="00AF02A0" w:rsidRPr="002E6DEB">
        <w:t xml:space="preserve">Once you are satisfied that you have obtained the </w:t>
      </w:r>
      <w:r w:rsidR="00AF02A0">
        <w:t xml:space="preserve">correct </w:t>
      </w:r>
      <w:r w:rsidR="00AF02A0" w:rsidRPr="002E6DEB">
        <w:t>answer, signal to the instructor to end the task.</w:t>
      </w:r>
    </w:p>
    <w:p w14:paraId="1AB10936" w14:textId="0449CBB1" w:rsidR="002E6DEB" w:rsidRPr="002E6DEB" w:rsidRDefault="00AF02A0" w:rsidP="002E6DEB">
      <w:r>
        <w:t>You will now be asked to complete a short questionnaire.</w:t>
      </w:r>
    </w:p>
    <w:p w14:paraId="0D2D9AA4" w14:textId="77777777" w:rsidR="005C51CB" w:rsidRPr="005C51CB" w:rsidRDefault="005C51CB" w:rsidP="005C51CB"/>
    <w:p w14:paraId="44478189" w14:textId="77777777" w:rsidR="00D5702E" w:rsidRDefault="00D5702E" w:rsidP="00A20F82">
      <w:pPr>
        <w:pStyle w:val="Heading1"/>
        <w:numPr>
          <w:ilvl w:val="0"/>
          <w:numId w:val="0"/>
        </w:numPr>
        <w:pBdr>
          <w:bottom w:val="none" w:sz="0" w:space="0" w:color="auto"/>
        </w:pBdr>
        <w:ind w:left="431" w:hanging="431"/>
      </w:pPr>
      <w:r>
        <w:br w:type="page"/>
      </w:r>
    </w:p>
    <w:p w14:paraId="7B102245" w14:textId="46130F4A" w:rsidR="00A20F82" w:rsidRDefault="00A20F82" w:rsidP="00A20F82">
      <w:pPr>
        <w:pStyle w:val="Heading1"/>
        <w:numPr>
          <w:ilvl w:val="0"/>
          <w:numId w:val="0"/>
        </w:numPr>
        <w:pBdr>
          <w:bottom w:val="none" w:sz="0" w:space="0" w:color="auto"/>
        </w:pBdr>
        <w:ind w:left="431" w:hanging="431"/>
      </w:pPr>
      <w:bookmarkStart w:id="63" w:name="_Toc292726053"/>
      <w:r>
        <w:lastRenderedPageBreak/>
        <w:t xml:space="preserve">Appendix </w:t>
      </w:r>
      <w:r w:rsidR="00411230">
        <w:t>E</w:t>
      </w:r>
      <w:r>
        <w:t xml:space="preserve"> – Us</w:t>
      </w:r>
      <w:r w:rsidR="009733B1">
        <w:t>er</w:t>
      </w:r>
      <w:r>
        <w:t xml:space="preserve"> study questionnaire</w:t>
      </w:r>
      <w:bookmarkEnd w:id="63"/>
    </w:p>
    <w:p w14:paraId="0FA8FC36" w14:textId="30DE76A2" w:rsidR="00A20F82" w:rsidRDefault="009733B1" w:rsidP="00A20F82">
      <w:pPr>
        <w:rPr>
          <w:b/>
          <w:sz w:val="28"/>
          <w:szCs w:val="28"/>
        </w:rPr>
      </w:pPr>
      <w:r w:rsidRPr="009733B1">
        <w:rPr>
          <w:b/>
          <w:sz w:val="28"/>
          <w:szCs w:val="28"/>
        </w:rPr>
        <w:t>Questionnaire</w:t>
      </w:r>
    </w:p>
    <w:p w14:paraId="20381D75" w14:textId="519DBDDE" w:rsidR="009733B1" w:rsidRDefault="009733B1" w:rsidP="00A20F82">
      <w:r>
        <w:t>Please indicate your agreement with each statement by placing a tick in the corresponding box.</w:t>
      </w:r>
    </w:p>
    <w:p w14:paraId="2F856DE0" w14:textId="77777777" w:rsidR="009733B1" w:rsidRDefault="009733B1" w:rsidP="00A20F82"/>
    <w:tbl>
      <w:tblPr>
        <w:tblW w:w="9468" w:type="dxa"/>
        <w:tblInd w:w="108" w:type="dxa"/>
        <w:tblLook w:val="04A0" w:firstRow="1" w:lastRow="0" w:firstColumn="1" w:lastColumn="0" w:noHBand="0" w:noVBand="1"/>
      </w:tblPr>
      <w:tblGrid>
        <w:gridCol w:w="517"/>
        <w:gridCol w:w="2556"/>
        <w:gridCol w:w="1279"/>
        <w:gridCol w:w="1279"/>
        <w:gridCol w:w="1279"/>
        <w:gridCol w:w="1279"/>
        <w:gridCol w:w="1279"/>
      </w:tblGrid>
      <w:tr w:rsidR="009733B1" w:rsidRPr="009733B1" w14:paraId="0197C663" w14:textId="77777777" w:rsidTr="009733B1">
        <w:trPr>
          <w:trHeight w:val="560"/>
        </w:trPr>
        <w:tc>
          <w:tcPr>
            <w:tcW w:w="517" w:type="dxa"/>
            <w:tcBorders>
              <w:top w:val="nil"/>
              <w:left w:val="nil"/>
              <w:bottom w:val="nil"/>
              <w:right w:val="nil"/>
            </w:tcBorders>
            <w:shd w:val="clear" w:color="auto" w:fill="auto"/>
            <w:noWrap/>
            <w:vAlign w:val="bottom"/>
            <w:hideMark/>
          </w:tcPr>
          <w:p w14:paraId="10976654" w14:textId="77777777" w:rsidR="009733B1" w:rsidRPr="009733B1" w:rsidRDefault="009733B1" w:rsidP="009733B1">
            <w:pPr>
              <w:spacing w:after="0" w:line="240" w:lineRule="auto"/>
              <w:rPr>
                <w:rFonts w:ascii="Calibri" w:eastAsia="Times New Roman" w:hAnsi="Calibri" w:cs="Times New Roman"/>
                <w:color w:val="000000"/>
                <w:lang w:val="en-GB" w:eastAsia="en-US"/>
              </w:rPr>
            </w:pPr>
          </w:p>
        </w:tc>
        <w:tc>
          <w:tcPr>
            <w:tcW w:w="2556" w:type="dxa"/>
            <w:tcBorders>
              <w:top w:val="nil"/>
              <w:left w:val="nil"/>
              <w:bottom w:val="nil"/>
              <w:right w:val="nil"/>
            </w:tcBorders>
            <w:shd w:val="clear" w:color="auto" w:fill="auto"/>
            <w:noWrap/>
            <w:vAlign w:val="bottom"/>
            <w:hideMark/>
          </w:tcPr>
          <w:p w14:paraId="1B3D5B11" w14:textId="77777777" w:rsidR="009733B1" w:rsidRPr="009733B1" w:rsidRDefault="009733B1" w:rsidP="009733B1">
            <w:pPr>
              <w:spacing w:after="0" w:line="240" w:lineRule="auto"/>
              <w:rPr>
                <w:rFonts w:ascii="Calibri" w:eastAsia="Times New Roman" w:hAnsi="Calibri" w:cs="Times New Roman"/>
                <w:color w:val="000000"/>
                <w:lang w:val="en-GB" w:eastAsia="en-US"/>
              </w:rPr>
            </w:pPr>
          </w:p>
        </w:tc>
        <w:tc>
          <w:tcPr>
            <w:tcW w:w="12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DB57A5" w14:textId="77777777" w:rsidR="009733B1" w:rsidRPr="009733B1" w:rsidRDefault="009733B1" w:rsidP="009733B1">
            <w:pPr>
              <w:spacing w:after="0" w:line="240" w:lineRule="auto"/>
              <w:jc w:val="center"/>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Strongly agree</w:t>
            </w:r>
          </w:p>
        </w:tc>
        <w:tc>
          <w:tcPr>
            <w:tcW w:w="1279" w:type="dxa"/>
            <w:tcBorders>
              <w:top w:val="single" w:sz="4" w:space="0" w:color="auto"/>
              <w:left w:val="nil"/>
              <w:bottom w:val="single" w:sz="4" w:space="0" w:color="auto"/>
              <w:right w:val="single" w:sz="4" w:space="0" w:color="auto"/>
            </w:tcBorders>
            <w:shd w:val="clear" w:color="auto" w:fill="auto"/>
            <w:vAlign w:val="center"/>
            <w:hideMark/>
          </w:tcPr>
          <w:p w14:paraId="48BE1ED2" w14:textId="77777777" w:rsidR="009733B1" w:rsidRPr="009733B1" w:rsidRDefault="009733B1" w:rsidP="009733B1">
            <w:pPr>
              <w:spacing w:after="0" w:line="240" w:lineRule="auto"/>
              <w:jc w:val="center"/>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Agree</w:t>
            </w:r>
          </w:p>
        </w:tc>
        <w:tc>
          <w:tcPr>
            <w:tcW w:w="1279" w:type="dxa"/>
            <w:tcBorders>
              <w:top w:val="single" w:sz="4" w:space="0" w:color="auto"/>
              <w:left w:val="nil"/>
              <w:bottom w:val="single" w:sz="4" w:space="0" w:color="auto"/>
              <w:right w:val="single" w:sz="4" w:space="0" w:color="auto"/>
            </w:tcBorders>
            <w:shd w:val="clear" w:color="auto" w:fill="auto"/>
            <w:vAlign w:val="center"/>
            <w:hideMark/>
          </w:tcPr>
          <w:p w14:paraId="40B13BE0" w14:textId="77777777" w:rsidR="009733B1" w:rsidRPr="009733B1" w:rsidRDefault="009733B1" w:rsidP="009733B1">
            <w:pPr>
              <w:spacing w:after="0" w:line="240" w:lineRule="auto"/>
              <w:jc w:val="center"/>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No opinion</w:t>
            </w:r>
          </w:p>
        </w:tc>
        <w:tc>
          <w:tcPr>
            <w:tcW w:w="1279" w:type="dxa"/>
            <w:tcBorders>
              <w:top w:val="single" w:sz="4" w:space="0" w:color="auto"/>
              <w:left w:val="nil"/>
              <w:bottom w:val="single" w:sz="4" w:space="0" w:color="auto"/>
              <w:right w:val="single" w:sz="4" w:space="0" w:color="auto"/>
            </w:tcBorders>
            <w:shd w:val="clear" w:color="auto" w:fill="auto"/>
            <w:vAlign w:val="center"/>
            <w:hideMark/>
          </w:tcPr>
          <w:p w14:paraId="6A52D531" w14:textId="77777777" w:rsidR="009733B1" w:rsidRPr="009733B1" w:rsidRDefault="009733B1" w:rsidP="009733B1">
            <w:pPr>
              <w:spacing w:after="0" w:line="240" w:lineRule="auto"/>
              <w:jc w:val="center"/>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Disagree</w:t>
            </w:r>
          </w:p>
        </w:tc>
        <w:tc>
          <w:tcPr>
            <w:tcW w:w="1279" w:type="dxa"/>
            <w:tcBorders>
              <w:top w:val="single" w:sz="4" w:space="0" w:color="auto"/>
              <w:left w:val="nil"/>
              <w:bottom w:val="single" w:sz="4" w:space="0" w:color="auto"/>
              <w:right w:val="single" w:sz="4" w:space="0" w:color="auto"/>
            </w:tcBorders>
            <w:shd w:val="clear" w:color="auto" w:fill="auto"/>
            <w:vAlign w:val="center"/>
            <w:hideMark/>
          </w:tcPr>
          <w:p w14:paraId="06C9AA52" w14:textId="77777777" w:rsidR="009733B1" w:rsidRPr="009733B1" w:rsidRDefault="009733B1" w:rsidP="009733B1">
            <w:pPr>
              <w:spacing w:after="0" w:line="240" w:lineRule="auto"/>
              <w:jc w:val="center"/>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Strongly disagree</w:t>
            </w:r>
          </w:p>
        </w:tc>
      </w:tr>
      <w:tr w:rsidR="009733B1" w:rsidRPr="009733B1" w14:paraId="056301E0" w14:textId="77777777" w:rsidTr="009733B1">
        <w:trPr>
          <w:trHeight w:val="840"/>
        </w:trPr>
        <w:tc>
          <w:tcPr>
            <w:tcW w:w="517" w:type="dxa"/>
            <w:tcBorders>
              <w:top w:val="single" w:sz="4" w:space="0" w:color="auto"/>
              <w:left w:val="single" w:sz="4" w:space="0" w:color="auto"/>
              <w:bottom w:val="single" w:sz="4" w:space="0" w:color="auto"/>
              <w:right w:val="nil"/>
            </w:tcBorders>
            <w:shd w:val="clear" w:color="auto" w:fill="auto"/>
            <w:noWrap/>
            <w:vAlign w:val="center"/>
            <w:hideMark/>
          </w:tcPr>
          <w:p w14:paraId="36A27917" w14:textId="77777777" w:rsidR="009733B1" w:rsidRPr="009733B1" w:rsidRDefault="009733B1" w:rsidP="009733B1">
            <w:pPr>
              <w:spacing w:after="0" w:line="240" w:lineRule="auto"/>
              <w:jc w:val="center"/>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1.</w:t>
            </w:r>
          </w:p>
        </w:tc>
        <w:tc>
          <w:tcPr>
            <w:tcW w:w="2556" w:type="dxa"/>
            <w:tcBorders>
              <w:top w:val="single" w:sz="4" w:space="0" w:color="auto"/>
              <w:left w:val="nil"/>
              <w:bottom w:val="single" w:sz="4" w:space="0" w:color="auto"/>
              <w:right w:val="nil"/>
            </w:tcBorders>
            <w:shd w:val="clear" w:color="auto" w:fill="auto"/>
            <w:vAlign w:val="center"/>
            <w:hideMark/>
          </w:tcPr>
          <w:p w14:paraId="120C38E2"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The software product fits the overall design of the website</w:t>
            </w:r>
          </w:p>
        </w:tc>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79EEE6A7"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5D13897B"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518E146A"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52B21374"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14A12707"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r>
      <w:tr w:rsidR="009733B1" w:rsidRPr="009733B1" w14:paraId="24986A47" w14:textId="77777777" w:rsidTr="009733B1">
        <w:trPr>
          <w:trHeight w:val="840"/>
        </w:trPr>
        <w:tc>
          <w:tcPr>
            <w:tcW w:w="517" w:type="dxa"/>
            <w:tcBorders>
              <w:top w:val="nil"/>
              <w:left w:val="single" w:sz="4" w:space="0" w:color="auto"/>
              <w:bottom w:val="single" w:sz="4" w:space="0" w:color="auto"/>
              <w:right w:val="nil"/>
            </w:tcBorders>
            <w:shd w:val="clear" w:color="auto" w:fill="auto"/>
            <w:noWrap/>
            <w:vAlign w:val="center"/>
            <w:hideMark/>
          </w:tcPr>
          <w:p w14:paraId="424BA90B" w14:textId="77777777" w:rsidR="009733B1" w:rsidRPr="009733B1" w:rsidRDefault="009733B1" w:rsidP="009733B1">
            <w:pPr>
              <w:spacing w:after="0" w:line="240" w:lineRule="auto"/>
              <w:jc w:val="center"/>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2.</w:t>
            </w:r>
          </w:p>
        </w:tc>
        <w:tc>
          <w:tcPr>
            <w:tcW w:w="2556" w:type="dxa"/>
            <w:tcBorders>
              <w:top w:val="nil"/>
              <w:left w:val="nil"/>
              <w:bottom w:val="single" w:sz="4" w:space="0" w:color="auto"/>
              <w:right w:val="nil"/>
            </w:tcBorders>
            <w:shd w:val="clear" w:color="auto" w:fill="auto"/>
            <w:vAlign w:val="center"/>
            <w:hideMark/>
          </w:tcPr>
          <w:p w14:paraId="6BA0ED73"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The information presented on pages was easy to understand</w:t>
            </w:r>
          </w:p>
        </w:tc>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17C2488B"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1365C867"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42C5CAF8"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390864BC"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120D5592"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r>
      <w:tr w:rsidR="009733B1" w:rsidRPr="009733B1" w14:paraId="258966C4" w14:textId="77777777" w:rsidTr="009733B1">
        <w:trPr>
          <w:trHeight w:val="840"/>
        </w:trPr>
        <w:tc>
          <w:tcPr>
            <w:tcW w:w="517" w:type="dxa"/>
            <w:tcBorders>
              <w:top w:val="nil"/>
              <w:left w:val="single" w:sz="4" w:space="0" w:color="auto"/>
              <w:bottom w:val="single" w:sz="4" w:space="0" w:color="auto"/>
              <w:right w:val="nil"/>
            </w:tcBorders>
            <w:shd w:val="clear" w:color="auto" w:fill="auto"/>
            <w:noWrap/>
            <w:vAlign w:val="center"/>
            <w:hideMark/>
          </w:tcPr>
          <w:p w14:paraId="0631EE07" w14:textId="77777777" w:rsidR="009733B1" w:rsidRPr="009733B1" w:rsidRDefault="009733B1" w:rsidP="009733B1">
            <w:pPr>
              <w:spacing w:after="0" w:line="240" w:lineRule="auto"/>
              <w:jc w:val="center"/>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3.</w:t>
            </w:r>
          </w:p>
        </w:tc>
        <w:tc>
          <w:tcPr>
            <w:tcW w:w="2556" w:type="dxa"/>
            <w:tcBorders>
              <w:top w:val="nil"/>
              <w:left w:val="nil"/>
              <w:bottom w:val="single" w:sz="4" w:space="0" w:color="auto"/>
              <w:right w:val="nil"/>
            </w:tcBorders>
            <w:shd w:val="clear" w:color="auto" w:fill="auto"/>
            <w:vAlign w:val="center"/>
            <w:hideMark/>
          </w:tcPr>
          <w:p w14:paraId="448539EA"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The software product performed well</w:t>
            </w:r>
          </w:p>
        </w:tc>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460BA8C3"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48562A1D"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2C9A7C3E"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3D9D2AF8"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51863AC5"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r>
      <w:tr w:rsidR="009733B1" w:rsidRPr="009733B1" w14:paraId="0617AFBF" w14:textId="77777777" w:rsidTr="009733B1">
        <w:trPr>
          <w:trHeight w:val="820"/>
        </w:trPr>
        <w:tc>
          <w:tcPr>
            <w:tcW w:w="517" w:type="dxa"/>
            <w:tcBorders>
              <w:top w:val="nil"/>
              <w:left w:val="single" w:sz="4" w:space="0" w:color="auto"/>
              <w:bottom w:val="single" w:sz="4" w:space="0" w:color="auto"/>
              <w:right w:val="nil"/>
            </w:tcBorders>
            <w:shd w:val="clear" w:color="auto" w:fill="auto"/>
            <w:noWrap/>
            <w:vAlign w:val="center"/>
            <w:hideMark/>
          </w:tcPr>
          <w:p w14:paraId="233846D2" w14:textId="77777777" w:rsidR="009733B1" w:rsidRPr="009733B1" w:rsidRDefault="009733B1" w:rsidP="009733B1">
            <w:pPr>
              <w:spacing w:after="0" w:line="240" w:lineRule="auto"/>
              <w:jc w:val="center"/>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4.</w:t>
            </w:r>
          </w:p>
        </w:tc>
        <w:tc>
          <w:tcPr>
            <w:tcW w:w="2556" w:type="dxa"/>
            <w:tcBorders>
              <w:top w:val="nil"/>
              <w:left w:val="nil"/>
              <w:bottom w:val="single" w:sz="4" w:space="0" w:color="auto"/>
              <w:right w:val="nil"/>
            </w:tcBorders>
            <w:shd w:val="clear" w:color="auto" w:fill="auto"/>
            <w:vAlign w:val="center"/>
            <w:hideMark/>
          </w:tcPr>
          <w:p w14:paraId="4101A30E"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The interface is well presented</w:t>
            </w:r>
          </w:p>
        </w:tc>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76D935D6"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05F34636"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60D935A5"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07EBE558"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7FCA11BE"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r>
      <w:tr w:rsidR="009733B1" w:rsidRPr="009733B1" w14:paraId="3A2B7071" w14:textId="77777777" w:rsidTr="009733B1">
        <w:trPr>
          <w:trHeight w:val="840"/>
        </w:trPr>
        <w:tc>
          <w:tcPr>
            <w:tcW w:w="517" w:type="dxa"/>
            <w:tcBorders>
              <w:top w:val="nil"/>
              <w:left w:val="single" w:sz="4" w:space="0" w:color="auto"/>
              <w:bottom w:val="single" w:sz="4" w:space="0" w:color="auto"/>
              <w:right w:val="nil"/>
            </w:tcBorders>
            <w:shd w:val="clear" w:color="auto" w:fill="auto"/>
            <w:noWrap/>
            <w:vAlign w:val="center"/>
            <w:hideMark/>
          </w:tcPr>
          <w:p w14:paraId="55BDE077" w14:textId="77777777" w:rsidR="009733B1" w:rsidRPr="009733B1" w:rsidRDefault="009733B1" w:rsidP="009733B1">
            <w:pPr>
              <w:spacing w:after="0" w:line="240" w:lineRule="auto"/>
              <w:jc w:val="center"/>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5.</w:t>
            </w:r>
          </w:p>
        </w:tc>
        <w:tc>
          <w:tcPr>
            <w:tcW w:w="2556" w:type="dxa"/>
            <w:tcBorders>
              <w:top w:val="nil"/>
              <w:left w:val="nil"/>
              <w:bottom w:val="single" w:sz="4" w:space="0" w:color="auto"/>
              <w:right w:val="nil"/>
            </w:tcBorders>
            <w:shd w:val="clear" w:color="auto" w:fill="auto"/>
            <w:vAlign w:val="center"/>
            <w:hideMark/>
          </w:tcPr>
          <w:p w14:paraId="70592A44"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The interface was easy to use</w:t>
            </w:r>
          </w:p>
        </w:tc>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27B76844"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4227D264"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0CBF306E"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1DB1A73B"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43694FE9"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r>
    </w:tbl>
    <w:p w14:paraId="23CEDA69" w14:textId="77777777" w:rsidR="009733B1" w:rsidRDefault="009733B1" w:rsidP="00A20F82"/>
    <w:p w14:paraId="2CD50783" w14:textId="038DFDF7" w:rsidR="009733B1" w:rsidRDefault="009733B1" w:rsidP="00A20F82">
      <w:r>
        <w:t>Thank you for your participation.</w:t>
      </w:r>
    </w:p>
    <w:p w14:paraId="341E0357" w14:textId="77777777" w:rsidR="009733B1" w:rsidRDefault="009733B1" w:rsidP="00A20F82"/>
    <w:p w14:paraId="7E730262" w14:textId="3F3732CB" w:rsidR="009733B1" w:rsidRDefault="009733B1" w:rsidP="00A20F82">
      <w:r>
        <w:br w:type="page"/>
      </w:r>
    </w:p>
    <w:p w14:paraId="43A46552" w14:textId="46D83526" w:rsidR="009733B1" w:rsidRDefault="009733B1" w:rsidP="009733B1">
      <w:pPr>
        <w:pStyle w:val="Heading1"/>
        <w:numPr>
          <w:ilvl w:val="0"/>
          <w:numId w:val="0"/>
        </w:numPr>
        <w:pBdr>
          <w:bottom w:val="none" w:sz="0" w:space="0" w:color="auto"/>
        </w:pBdr>
        <w:ind w:left="431" w:hanging="431"/>
      </w:pPr>
      <w:bookmarkStart w:id="64" w:name="_Toc292726054"/>
      <w:r>
        <w:lastRenderedPageBreak/>
        <w:t xml:space="preserve">Appendix </w:t>
      </w:r>
      <w:r w:rsidR="00411230">
        <w:t>F</w:t>
      </w:r>
      <w:r>
        <w:t xml:space="preserve"> – Content Form for user study</w:t>
      </w:r>
      <w:bookmarkEnd w:id="64"/>
    </w:p>
    <w:p w14:paraId="35E2B80B" w14:textId="77777777" w:rsidR="0029386F" w:rsidRPr="0029386F" w:rsidRDefault="0029386F" w:rsidP="0029386F">
      <w:pPr>
        <w:rPr>
          <w:b/>
          <w:sz w:val="28"/>
          <w:szCs w:val="28"/>
        </w:rPr>
      </w:pPr>
      <w:r w:rsidRPr="0029386F">
        <w:rPr>
          <w:b/>
          <w:sz w:val="28"/>
          <w:szCs w:val="28"/>
        </w:rPr>
        <w:t>Consent Form (User Testing)</w:t>
      </w:r>
    </w:p>
    <w:p w14:paraId="55BB4A1F" w14:textId="77777777" w:rsidR="0029386F" w:rsidRPr="00B14DF4" w:rsidRDefault="0029386F" w:rsidP="0029386F">
      <w:pPr>
        <w:pStyle w:val="Header"/>
        <w:rPr>
          <w:rFonts w:ascii="Calibri" w:hAnsi="Calibri" w:cs="Arial"/>
        </w:rPr>
      </w:pPr>
    </w:p>
    <w:p w14:paraId="5819CFE8" w14:textId="577E5F5A" w:rsidR="0029386F" w:rsidRDefault="0029386F" w:rsidP="0029386F">
      <w:pPr>
        <w:jc w:val="both"/>
        <w:outlineLvl w:val="0"/>
        <w:rPr>
          <w:rFonts w:ascii="Calibri" w:hAnsi="Calibri" w:cs="Arial"/>
        </w:rPr>
      </w:pPr>
      <w:r w:rsidRPr="001451FA">
        <w:rPr>
          <w:rFonts w:ascii="Calibri" w:hAnsi="Calibri" w:cs="Arial"/>
          <w:b/>
        </w:rPr>
        <w:t>Title of Project:</w:t>
      </w:r>
      <w:r w:rsidRPr="001451FA">
        <w:rPr>
          <w:rFonts w:ascii="Calibri" w:hAnsi="Calibri" w:cs="Arial"/>
        </w:rPr>
        <w:t xml:space="preserve"> </w:t>
      </w:r>
      <w:r w:rsidRPr="001451FA">
        <w:t>Replacing the obsolete ABSP ratings system with an interactive online database</w:t>
      </w:r>
      <w:r w:rsidRPr="001451FA">
        <w:rPr>
          <w:rFonts w:ascii="Calibri" w:hAnsi="Calibri" w:cs="Arial"/>
        </w:rPr>
        <w:t xml:space="preserve"> </w:t>
      </w:r>
    </w:p>
    <w:p w14:paraId="59A3299E" w14:textId="77777777" w:rsidR="0029386F" w:rsidRPr="00B14DF4" w:rsidRDefault="0029386F" w:rsidP="0029386F">
      <w:pPr>
        <w:jc w:val="both"/>
        <w:outlineLvl w:val="0"/>
        <w:rPr>
          <w:rFonts w:ascii="Calibri" w:hAnsi="Calibri" w:cs="Arial"/>
        </w:rPr>
      </w:pPr>
    </w:p>
    <w:p w14:paraId="376429E2" w14:textId="261CF569" w:rsidR="0029386F" w:rsidRDefault="0029386F" w:rsidP="0029386F">
      <w:pPr>
        <w:rPr>
          <w:rFonts w:ascii="Calibri" w:hAnsi="Calibri" w:cs="Arial"/>
        </w:rPr>
      </w:pPr>
      <w:r w:rsidRPr="001451FA">
        <w:rPr>
          <w:rFonts w:ascii="Calibri" w:hAnsi="Calibri" w:cs="Arial"/>
          <w:b/>
        </w:rPr>
        <w:t>Name of Project Student</w:t>
      </w:r>
      <w:r w:rsidRPr="00B14DF4">
        <w:rPr>
          <w:rFonts w:ascii="Calibri" w:hAnsi="Calibri" w:cs="Arial"/>
        </w:rPr>
        <w:t xml:space="preserve">: </w:t>
      </w:r>
      <w:r>
        <w:rPr>
          <w:rFonts w:ascii="Calibri" w:hAnsi="Calibri" w:cs="Arial"/>
        </w:rPr>
        <w:t>Gavin Dawson</w:t>
      </w:r>
    </w:p>
    <w:p w14:paraId="63806F3C" w14:textId="77777777" w:rsidR="0029386F" w:rsidRPr="00B14DF4" w:rsidRDefault="0029386F" w:rsidP="0029386F">
      <w:pPr>
        <w:rPr>
          <w:rFonts w:ascii="Calibri" w:hAnsi="Calibri" w:cs="Arial"/>
        </w:rPr>
      </w:pPr>
    </w:p>
    <w:tbl>
      <w:tblPr>
        <w:tblW w:w="9522" w:type="dxa"/>
        <w:tblCellMar>
          <w:top w:w="57" w:type="dxa"/>
          <w:bottom w:w="57" w:type="dxa"/>
          <w:right w:w="0" w:type="dxa"/>
        </w:tblCellMar>
        <w:tblLook w:val="04A0" w:firstRow="1" w:lastRow="0" w:firstColumn="1" w:lastColumn="0" w:noHBand="0" w:noVBand="1"/>
      </w:tblPr>
      <w:tblGrid>
        <w:gridCol w:w="464"/>
        <w:gridCol w:w="8008"/>
        <w:gridCol w:w="1050"/>
      </w:tblGrid>
      <w:tr w:rsidR="0029386F" w:rsidRPr="00CD590B" w14:paraId="70D51FE0" w14:textId="77777777" w:rsidTr="00D5702E">
        <w:tc>
          <w:tcPr>
            <w:tcW w:w="9522" w:type="dxa"/>
            <w:gridSpan w:val="3"/>
            <w:vAlign w:val="bottom"/>
          </w:tcPr>
          <w:p w14:paraId="18A79A3F" w14:textId="77777777" w:rsidR="0029386F" w:rsidRPr="00CD590B" w:rsidRDefault="0029386F" w:rsidP="00D5702E">
            <w:pPr>
              <w:jc w:val="right"/>
              <w:rPr>
                <w:rFonts w:ascii="Calibri" w:hAnsi="Calibri" w:cs="Arial"/>
                <w:i/>
              </w:rPr>
            </w:pPr>
            <w:r w:rsidRPr="00CD590B">
              <w:rPr>
                <w:rFonts w:ascii="Calibri" w:hAnsi="Calibri" w:cs="Arial"/>
                <w:i/>
              </w:rPr>
              <w:t>Initial the box if you agree with the statement to the left</w:t>
            </w:r>
          </w:p>
        </w:tc>
      </w:tr>
      <w:tr w:rsidR="0029386F" w:rsidRPr="00CD590B" w14:paraId="647C3D60" w14:textId="77777777" w:rsidTr="00D5702E">
        <w:trPr>
          <w:trHeight w:val="624"/>
        </w:trPr>
        <w:tc>
          <w:tcPr>
            <w:tcW w:w="464" w:type="dxa"/>
          </w:tcPr>
          <w:p w14:paraId="3B34CF09" w14:textId="77777777" w:rsidR="0029386F" w:rsidRPr="00CD590B" w:rsidRDefault="0029386F" w:rsidP="00D5702E">
            <w:pPr>
              <w:rPr>
                <w:rFonts w:ascii="Calibri" w:hAnsi="Calibri" w:cs="Arial"/>
              </w:rPr>
            </w:pPr>
            <w:r w:rsidRPr="00CD590B">
              <w:rPr>
                <w:rFonts w:ascii="Calibri" w:hAnsi="Calibri" w:cs="Arial"/>
              </w:rPr>
              <w:t>1</w:t>
            </w:r>
          </w:p>
        </w:tc>
        <w:tc>
          <w:tcPr>
            <w:tcW w:w="8008" w:type="dxa"/>
          </w:tcPr>
          <w:p w14:paraId="73F74D14" w14:textId="77777777" w:rsidR="0029386F" w:rsidRPr="003678AD" w:rsidRDefault="0029386F" w:rsidP="00D5702E">
            <w:pPr>
              <w:jc w:val="both"/>
              <w:rPr>
                <w:rFonts w:ascii="Calibri" w:hAnsi="Calibri" w:cs="Arial"/>
                <w:color w:val="000000"/>
              </w:rPr>
            </w:pPr>
            <w:r w:rsidRPr="003678AD">
              <w:rPr>
                <w:rFonts w:ascii="Calibri" w:hAnsi="Calibri" w:cs="Arial"/>
                <w:color w:val="000000"/>
              </w:rPr>
              <w:t>I confirm that I have read and understand the information sheet dated</w:t>
            </w:r>
            <w:r w:rsidRPr="003678AD">
              <w:rPr>
                <w:rFonts w:ascii="Calibri" w:hAnsi="Calibri" w:cs="Arial"/>
                <w:i/>
                <w:color w:val="000000"/>
              </w:rPr>
              <w:t xml:space="preserve"> 07/05/15</w:t>
            </w:r>
            <w:r w:rsidRPr="003678AD">
              <w:rPr>
                <w:rFonts w:ascii="Calibri" w:hAnsi="Calibri" w:cs="Arial"/>
                <w:color w:val="000000"/>
              </w:rPr>
              <w:t xml:space="preserve"> explaining the above project and I have had the opportunity to ask questions about the project.</w:t>
            </w:r>
          </w:p>
        </w:tc>
        <w:tc>
          <w:tcPr>
            <w:tcW w:w="1050" w:type="dxa"/>
          </w:tcPr>
          <w:p w14:paraId="7154FD09" w14:textId="3BD78E64" w:rsidR="0029386F" w:rsidRPr="00CD590B" w:rsidRDefault="0029386F" w:rsidP="00D5702E">
            <w:pPr>
              <w:rPr>
                <w:rFonts w:ascii="Calibri" w:hAnsi="Calibri" w:cs="Arial"/>
              </w:rPr>
            </w:pPr>
            <w:r>
              <w:rPr>
                <w:rFonts w:ascii="Calibri" w:hAnsi="Calibri" w:cs="Arial"/>
                <w:i/>
                <w:noProof/>
                <w:lang w:eastAsia="en-US"/>
              </w:rPr>
              <mc:AlternateContent>
                <mc:Choice Requires="wpg">
                  <w:drawing>
                    <wp:anchor distT="0" distB="0" distL="114300" distR="114300" simplePos="0" relativeHeight="251662336" behindDoc="0" locked="0" layoutInCell="1" allowOverlap="1" wp14:anchorId="4D14E6AF" wp14:editId="7CB57DAC">
                      <wp:simplePos x="0" y="0"/>
                      <wp:positionH relativeFrom="column">
                        <wp:posOffset>220980</wp:posOffset>
                      </wp:positionH>
                      <wp:positionV relativeFrom="paragraph">
                        <wp:posOffset>26035</wp:posOffset>
                      </wp:positionV>
                      <wp:extent cx="360045" cy="3166745"/>
                      <wp:effectExtent l="0" t="0" r="20955" b="33655"/>
                      <wp:wrapNone/>
                      <wp:docPr id="32"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0045" cy="3166745"/>
                                <a:chOff x="10255" y="3333"/>
                                <a:chExt cx="567" cy="4987"/>
                              </a:xfrm>
                            </wpg:grpSpPr>
                            <wps:wsp>
                              <wps:cNvPr id="33" name="Rectangle 27"/>
                              <wps:cNvSpPr>
                                <a:spLocks noChangeArrowheads="1"/>
                              </wps:cNvSpPr>
                              <wps:spPr bwMode="auto">
                                <a:xfrm>
                                  <a:off x="10255" y="3333"/>
                                  <a:ext cx="567" cy="567"/>
                                </a:xfrm>
                                <a:prstGeom prst="rect">
                                  <a:avLst/>
                                </a:prstGeom>
                                <a:solidFill>
                                  <a:srgbClr val="FFFFFF"/>
                                </a:solidFill>
                                <a:ln w="15875">
                                  <a:solidFill>
                                    <a:srgbClr val="000000"/>
                                  </a:solidFill>
                                  <a:miter lim="800000"/>
                                  <a:headEnd/>
                                  <a:tailEnd/>
                                </a:ln>
                              </wps:spPr>
                              <wps:bodyPr rot="0" vert="horz" wrap="square" lIns="91440" tIns="45720" rIns="91440" bIns="45720" anchor="t" anchorCtr="0" upright="1">
                                <a:noAutofit/>
                              </wps:bodyPr>
                            </wps:wsp>
                            <wps:wsp>
                              <wps:cNvPr id="34" name="Rectangle 28"/>
                              <wps:cNvSpPr>
                                <a:spLocks noChangeArrowheads="1"/>
                              </wps:cNvSpPr>
                              <wps:spPr bwMode="auto">
                                <a:xfrm>
                                  <a:off x="10255" y="4513"/>
                                  <a:ext cx="567" cy="567"/>
                                </a:xfrm>
                                <a:prstGeom prst="rect">
                                  <a:avLst/>
                                </a:prstGeom>
                                <a:solidFill>
                                  <a:srgbClr val="FFFFFF"/>
                                </a:solidFill>
                                <a:ln w="15875">
                                  <a:solidFill>
                                    <a:srgbClr val="000000"/>
                                  </a:solidFill>
                                  <a:miter lim="800000"/>
                                  <a:headEnd/>
                                  <a:tailEnd/>
                                </a:ln>
                              </wps:spPr>
                              <wps:bodyPr rot="0" vert="horz" wrap="square" lIns="91440" tIns="45720" rIns="91440" bIns="45720" anchor="t" anchorCtr="0" upright="1">
                                <a:noAutofit/>
                              </wps:bodyPr>
                            </wps:wsp>
                            <wps:wsp>
                              <wps:cNvPr id="35" name="Rectangle 29"/>
                              <wps:cNvSpPr>
                                <a:spLocks noChangeArrowheads="1"/>
                              </wps:cNvSpPr>
                              <wps:spPr bwMode="auto">
                                <a:xfrm>
                                  <a:off x="10255" y="5830"/>
                                  <a:ext cx="567" cy="567"/>
                                </a:xfrm>
                                <a:prstGeom prst="rect">
                                  <a:avLst/>
                                </a:prstGeom>
                                <a:solidFill>
                                  <a:srgbClr val="FFFFFF"/>
                                </a:solidFill>
                                <a:ln w="15875">
                                  <a:solidFill>
                                    <a:srgbClr val="000000"/>
                                  </a:solidFill>
                                  <a:miter lim="800000"/>
                                  <a:headEnd/>
                                  <a:tailEnd/>
                                </a:ln>
                              </wps:spPr>
                              <wps:bodyPr rot="0" vert="horz" wrap="square" lIns="91440" tIns="45720" rIns="91440" bIns="45720" anchor="t" anchorCtr="0" upright="1">
                                <a:noAutofit/>
                              </wps:bodyPr>
                            </wps:wsp>
                            <wps:wsp>
                              <wps:cNvPr id="36" name="Rectangle 30"/>
                              <wps:cNvSpPr>
                                <a:spLocks noChangeArrowheads="1"/>
                              </wps:cNvSpPr>
                              <wps:spPr bwMode="auto">
                                <a:xfrm>
                                  <a:off x="10255" y="6853"/>
                                  <a:ext cx="567" cy="567"/>
                                </a:xfrm>
                                <a:prstGeom prst="rect">
                                  <a:avLst/>
                                </a:prstGeom>
                                <a:solidFill>
                                  <a:srgbClr val="FFFFFF"/>
                                </a:solidFill>
                                <a:ln w="15875">
                                  <a:solidFill>
                                    <a:srgbClr val="000000"/>
                                  </a:solidFill>
                                  <a:miter lim="800000"/>
                                  <a:headEnd/>
                                  <a:tailEnd/>
                                </a:ln>
                              </wps:spPr>
                              <wps:bodyPr rot="0" vert="horz" wrap="square" lIns="91440" tIns="45720" rIns="91440" bIns="45720" anchor="t" anchorCtr="0" upright="1">
                                <a:noAutofit/>
                              </wps:bodyPr>
                            </wps:wsp>
                            <wps:wsp>
                              <wps:cNvPr id="37" name="Rectangle 31"/>
                              <wps:cNvSpPr>
                                <a:spLocks noChangeArrowheads="1"/>
                              </wps:cNvSpPr>
                              <wps:spPr bwMode="auto">
                                <a:xfrm>
                                  <a:off x="10255" y="7753"/>
                                  <a:ext cx="567" cy="567"/>
                                </a:xfrm>
                                <a:prstGeom prst="rect">
                                  <a:avLst/>
                                </a:prstGeom>
                                <a:solidFill>
                                  <a:srgbClr val="FFFFFF"/>
                                </a:solidFill>
                                <a:ln w="1587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6" o:spid="_x0000_s1026" style="position:absolute;margin-left:17.4pt;margin-top:2.05pt;width:28.35pt;height:249.35pt;z-index:251662336" coordorigin="10255,3333" coordsize="567,498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">
                      <v:rect id="Rectangle 27" o:spid="_x0000_s1027" style="position:absolute;left:10255;top:3333;width:567;height:5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oQ/wwwAA&#10;ANsAAAAPAAAAZHJzL2Rvd25yZXYueG1sRI9Pi8IwFMTvwn6H8Bb2pukqilSjlMXd9eb6B7w+mmdb&#10;bV5CE2v99kZY8DjMzG+Y+bIztWip8ZVlBZ+DBARxbnXFhYLD/rs/BeEDssbaMim4k4fl4q03x1Tb&#10;G2+p3YVCRAj7FBWUIbhUSp+XZNAPrCOO3sk2BkOUTSF1g7cIN7UcJslEGqw4LpTo6Kuk/LK7GgXj&#10;XzrS+Hxd/9XUulO2yjY/LlPq473LZiACdeEV/m+vtYLRCJ5f4g+Qi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oQ/wwwAAANsAAAAPAAAAAAAAAAAAAAAAAJcCAABkcnMvZG93&#10;bnJldi54bWxQSwUGAAAAAAQABAD1AAAAhwMAAAAA&#10;" strokeweight="1.25pt"/>
                      <v:rect id="Rectangle 28" o:spid="_x0000_s1028" style="position:absolute;left:10255;top:4513;width:567;height:5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SJeEwwAA&#10;ANsAAAAPAAAAZHJzL2Rvd25yZXYueG1sRI9Ba8JAFITvgv9heUJvdWPVUqKrBKnVW9UWvD6yzySa&#10;fbtk1xj/vVsoeBxm5htmvuxMLVpqfGVZwWiYgCDOra64UPD7s379AOEDssbaMim4k4flot+bY6rt&#10;jffUHkIhIoR9igrKEFwqpc9LMuiH1hFH72QbgyHKppC6wVuEm1q+Jcm7NFhxXCjR0aqk/HK4GgXT&#10;DR1per5udzW17pR9Zt9fLlPqZdBlMxCBuvAM/7e3WsF4An9f4g+Qi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SJeEwwAAANsAAAAPAAAAAAAAAAAAAAAAAJcCAABkcnMvZG93&#10;bnJldi54bWxQSwUGAAAAAAQABAD1AAAAhwMAAAAA&#10;" strokeweight="1.25pt"/>
                      <v:rect id="Rectangle 29" o:spid="_x0000_s1029" style="position:absolute;left:10255;top:5830;width:567;height:5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BDIfwgAA&#10;ANsAAAAPAAAAZHJzL2Rvd25yZXYueG1sRI9Ba8JAFITvBf/D8oTedGMlIqmrBLHWm1ULvT6yzyQ1&#10;+3bJrjH+e1co9DjMzDfMYtWbRnTU+tqygsk4AUFcWF1zqeD79DGag/ABWWNjmRTcycNqOXhZYKbt&#10;jQ/UHUMpIoR9hgqqEFwmpS8qMujH1hFH72xbgyHKtpS6xVuEm0a+JclMGqw5LlToaF1RcTlejYL0&#10;k34o/b3uvhrq3Dnf5Puty5V6Hfb5O4hAffgP/7V3WsE0heeX+APk8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oEMh/CAAAA2wAAAA8AAAAAAAAAAAAAAAAAlwIAAGRycy9kb3du&#10;cmV2LnhtbFBLBQYAAAAABAAEAPUAAACGAwAAAAA=&#10;" strokeweight="1.25pt"/>
                      <v:rect id="Rectangle 30" o:spid="_x0000_s1030" style="position:absolute;left:10255;top:6853;width:567;height:5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1qxowwAA&#10;ANsAAAAPAAAAZHJzL2Rvd25yZXYueG1sRI9Pa8JAFMTvBb/D8gRvdWNFKdGNBKnWm21a8PrIvvxp&#10;s2+X7BrTb+8WCj0OM/MbZrsbTScG6n1rWcFinoAgLq1uuVbw+XF4fAbhA7LGzjIp+CEPu2zysMVU&#10;2xu/01CEWkQI+xQVNCG4VEpfNmTQz60jjl5le4Mhyr6WusdbhJtOPiXJWhpsOS406GjfUPldXI2C&#10;1StdaPV1Pb11NLgqf8nPR5crNZuO+QZEoDH8h//aJ61guYbfL/EHyOw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1qxowwAAANsAAAAPAAAAAAAAAAAAAAAAAJcCAABkcnMvZG93&#10;bnJldi54bWxQSwUGAAAAAAQABAD1AAAAhwMAAAAA&#10;" strokeweight="1.25pt"/>
                      <v:rect id="Rectangle 31" o:spid="_x0000_s1031" style="position:absolute;left:10255;top:7753;width:567;height:5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mgnzwwAA&#10;ANsAAAAPAAAAZHJzL2Rvd25yZXYueG1sRI9Ba8JAFITvBf/D8oTedKNiW6KrBNHqrWoLXh/ZZxLN&#10;vl2ya4z/vlsQehxm5htmvuxMLVpqfGVZwWiYgCDOra64UPDzvRl8gPABWWNtmRQ8yMNy0XuZY6rt&#10;nQ/UHkMhIoR9igrKEFwqpc9LMuiH1hFH72wbgyHKppC6wXuEm1qOk+RNGqw4LpToaFVSfj3ejILp&#10;lk40vdx2+5pad87W2deny5R67XfZDESgLvyHn+2dVjB5h78v8QfIx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1mgnzwwAAANsAAAAPAAAAAAAAAAAAAAAAAJcCAABkcnMvZG93&#10;bnJldi54bWxQSwUGAAAAAAQABAD1AAAAhwMAAAAA&#10;" strokeweight="1.25pt"/>
                    </v:group>
                  </w:pict>
                </mc:Fallback>
              </mc:AlternateContent>
            </w:r>
          </w:p>
        </w:tc>
      </w:tr>
      <w:tr w:rsidR="0029386F" w:rsidRPr="00CD590B" w14:paraId="57EB6CC1" w14:textId="77777777" w:rsidTr="00D5702E">
        <w:trPr>
          <w:trHeight w:val="624"/>
        </w:trPr>
        <w:tc>
          <w:tcPr>
            <w:tcW w:w="464" w:type="dxa"/>
          </w:tcPr>
          <w:p w14:paraId="0D4B7680" w14:textId="77777777" w:rsidR="0029386F" w:rsidRPr="00CD590B" w:rsidRDefault="0029386F" w:rsidP="00D5702E">
            <w:pPr>
              <w:rPr>
                <w:rFonts w:ascii="Calibri" w:hAnsi="Calibri" w:cs="Arial"/>
              </w:rPr>
            </w:pPr>
            <w:r w:rsidRPr="00CD590B">
              <w:rPr>
                <w:rFonts w:ascii="Calibri" w:hAnsi="Calibri" w:cs="Arial"/>
              </w:rPr>
              <w:t>2</w:t>
            </w:r>
          </w:p>
        </w:tc>
        <w:tc>
          <w:tcPr>
            <w:tcW w:w="8008" w:type="dxa"/>
          </w:tcPr>
          <w:p w14:paraId="64452C10" w14:textId="3FFF7E55" w:rsidR="0029386F" w:rsidRPr="0029386F" w:rsidRDefault="0029386F" w:rsidP="00D5702E">
            <w:pPr>
              <w:jc w:val="both"/>
              <w:rPr>
                <w:rFonts w:ascii="Calibri" w:hAnsi="Calibri" w:cs="Arial"/>
                <w:i/>
                <w:iCs/>
              </w:rPr>
            </w:pPr>
            <w:r w:rsidRPr="00CD590B">
              <w:rPr>
                <w:rFonts w:ascii="Calibri" w:hAnsi="Calibri" w:cs="Arial"/>
              </w:rPr>
              <w:t xml:space="preserve">I understand that my participation is voluntary and that I am free to withdraw at any time without giving any reason and without there being any negative consequences. In addition, should I not wish to answer any particular question or questions, I am free to decline. </w:t>
            </w:r>
            <w:r>
              <w:rPr>
                <w:rFonts w:ascii="Calibri" w:hAnsi="Calibri" w:cs="Arial"/>
                <w:i/>
                <w:iCs/>
              </w:rPr>
              <w:t>Insert contact details</w:t>
            </w:r>
            <w:r w:rsidRPr="00CD590B">
              <w:rPr>
                <w:rFonts w:ascii="Calibri" w:hAnsi="Calibri" w:cs="Arial"/>
                <w:i/>
                <w:iCs/>
              </w:rPr>
              <w:t xml:space="preserve"> here o</w:t>
            </w:r>
            <w:r>
              <w:rPr>
                <w:rFonts w:ascii="Calibri" w:hAnsi="Calibri" w:cs="Arial"/>
                <w:i/>
                <w:iCs/>
              </w:rPr>
              <w:t>f project student</w:t>
            </w:r>
            <w:r w:rsidRPr="00CD590B">
              <w:rPr>
                <w:rFonts w:ascii="Calibri" w:hAnsi="Calibri" w:cs="Arial"/>
                <w:i/>
                <w:iCs/>
              </w:rPr>
              <w:t>.</w:t>
            </w:r>
          </w:p>
        </w:tc>
        <w:tc>
          <w:tcPr>
            <w:tcW w:w="1050" w:type="dxa"/>
          </w:tcPr>
          <w:p w14:paraId="4CB85D98" w14:textId="77777777" w:rsidR="0029386F" w:rsidRPr="00CD590B" w:rsidRDefault="0029386F" w:rsidP="00D5702E">
            <w:pPr>
              <w:rPr>
                <w:rFonts w:ascii="Calibri" w:hAnsi="Calibri" w:cs="Arial"/>
              </w:rPr>
            </w:pPr>
          </w:p>
        </w:tc>
      </w:tr>
      <w:tr w:rsidR="0029386F" w:rsidRPr="00CD590B" w14:paraId="67FEE979" w14:textId="77777777" w:rsidTr="00D5702E">
        <w:trPr>
          <w:trHeight w:val="624"/>
        </w:trPr>
        <w:tc>
          <w:tcPr>
            <w:tcW w:w="464" w:type="dxa"/>
          </w:tcPr>
          <w:p w14:paraId="7DB80E76" w14:textId="77777777" w:rsidR="0029386F" w:rsidRPr="00CD590B" w:rsidRDefault="0029386F" w:rsidP="00D5702E">
            <w:pPr>
              <w:rPr>
                <w:rFonts w:ascii="Calibri" w:hAnsi="Calibri" w:cs="Arial"/>
              </w:rPr>
            </w:pPr>
            <w:r w:rsidRPr="00CD590B">
              <w:rPr>
                <w:rFonts w:ascii="Calibri" w:hAnsi="Calibri" w:cs="Arial"/>
              </w:rPr>
              <w:t>3</w:t>
            </w:r>
          </w:p>
        </w:tc>
        <w:tc>
          <w:tcPr>
            <w:tcW w:w="8008" w:type="dxa"/>
          </w:tcPr>
          <w:p w14:paraId="3F331719" w14:textId="479E5DC4" w:rsidR="0029386F" w:rsidRPr="00CD590B" w:rsidRDefault="0029386F" w:rsidP="00D5702E">
            <w:pPr>
              <w:tabs>
                <w:tab w:val="left" w:pos="360"/>
              </w:tabs>
              <w:jc w:val="both"/>
              <w:rPr>
                <w:rFonts w:ascii="Calibri" w:hAnsi="Calibri" w:cs="Arial"/>
              </w:rPr>
            </w:pPr>
            <w:r w:rsidRPr="00CD590B">
              <w:rPr>
                <w:rFonts w:ascii="Calibri" w:hAnsi="Calibri" w:cs="Arial"/>
              </w:rPr>
              <w:t>I understand that my responses will be kept strictly confidential</w:t>
            </w:r>
            <w:r>
              <w:rPr>
                <w:rFonts w:ascii="Calibri" w:hAnsi="Calibri" w:cs="Arial"/>
              </w:rPr>
              <w:t>.</w:t>
            </w:r>
            <w:r>
              <w:rPr>
                <w:rFonts w:ascii="Calibri" w:hAnsi="Calibri" w:cs="Arial"/>
              </w:rPr>
              <w:br/>
            </w:r>
            <w:r w:rsidRPr="00CD590B">
              <w:rPr>
                <w:rFonts w:ascii="Calibri" w:hAnsi="Calibri" w:cs="Arial"/>
              </w:rPr>
              <w:t xml:space="preserve">I understand that </w:t>
            </w:r>
            <w:r>
              <w:rPr>
                <w:rFonts w:ascii="Calibri" w:hAnsi="Calibri" w:cs="Arial"/>
              </w:rPr>
              <w:t>my name will not be linked with the project</w:t>
            </w:r>
            <w:r w:rsidRPr="00CD590B">
              <w:rPr>
                <w:rFonts w:ascii="Calibri" w:hAnsi="Calibri" w:cs="Arial"/>
              </w:rPr>
              <w:t xml:space="preserve"> materials, and I will not be id</w:t>
            </w:r>
            <w:r>
              <w:rPr>
                <w:rFonts w:ascii="Calibri" w:hAnsi="Calibri" w:cs="Arial"/>
              </w:rPr>
              <w:t xml:space="preserve">entified or identifiable in the </w:t>
            </w:r>
            <w:r w:rsidRPr="00CD590B">
              <w:rPr>
                <w:rFonts w:ascii="Calibri" w:hAnsi="Calibri" w:cs="Arial"/>
              </w:rPr>
              <w:t>report or repor</w:t>
            </w:r>
            <w:r>
              <w:rPr>
                <w:rFonts w:ascii="Calibri" w:hAnsi="Calibri" w:cs="Arial"/>
              </w:rPr>
              <w:t>ts that result from the project</w:t>
            </w:r>
            <w:r w:rsidRPr="00CD590B">
              <w:rPr>
                <w:rFonts w:ascii="Calibri" w:hAnsi="Calibri" w:cs="Arial"/>
              </w:rPr>
              <w:t xml:space="preserve">.  </w:t>
            </w:r>
          </w:p>
        </w:tc>
        <w:tc>
          <w:tcPr>
            <w:tcW w:w="1050" w:type="dxa"/>
          </w:tcPr>
          <w:p w14:paraId="2609FB6A" w14:textId="77777777" w:rsidR="0029386F" w:rsidRPr="00CD590B" w:rsidRDefault="0029386F" w:rsidP="00D5702E">
            <w:pPr>
              <w:rPr>
                <w:rFonts w:ascii="Calibri" w:hAnsi="Calibri" w:cs="Arial"/>
              </w:rPr>
            </w:pPr>
          </w:p>
        </w:tc>
      </w:tr>
      <w:tr w:rsidR="0029386F" w:rsidRPr="00CD590B" w14:paraId="620E3922" w14:textId="77777777" w:rsidTr="00D5702E">
        <w:trPr>
          <w:trHeight w:val="624"/>
        </w:trPr>
        <w:tc>
          <w:tcPr>
            <w:tcW w:w="464" w:type="dxa"/>
          </w:tcPr>
          <w:p w14:paraId="394FAA3D" w14:textId="77777777" w:rsidR="0029386F" w:rsidRPr="00CD590B" w:rsidRDefault="0029386F" w:rsidP="00D5702E">
            <w:pPr>
              <w:rPr>
                <w:rFonts w:ascii="Calibri" w:hAnsi="Calibri" w:cs="Arial"/>
              </w:rPr>
            </w:pPr>
            <w:r w:rsidRPr="00CD590B">
              <w:rPr>
                <w:rFonts w:ascii="Calibri" w:hAnsi="Calibri" w:cs="Arial"/>
              </w:rPr>
              <w:t>4</w:t>
            </w:r>
          </w:p>
        </w:tc>
        <w:tc>
          <w:tcPr>
            <w:tcW w:w="8008" w:type="dxa"/>
          </w:tcPr>
          <w:p w14:paraId="4042B37D" w14:textId="77777777" w:rsidR="0029386F" w:rsidRPr="00CD590B" w:rsidRDefault="0029386F" w:rsidP="00D5702E">
            <w:pPr>
              <w:jc w:val="both"/>
              <w:rPr>
                <w:rFonts w:ascii="Calibri" w:hAnsi="Calibri" w:cs="Arial"/>
              </w:rPr>
            </w:pPr>
            <w:r w:rsidRPr="00CD590B">
              <w:rPr>
                <w:rFonts w:ascii="Calibri" w:hAnsi="Calibri" w:cs="Arial"/>
              </w:rPr>
              <w:t>I agree for the data collected from me to be used in future research</w:t>
            </w:r>
            <w:r>
              <w:rPr>
                <w:rFonts w:ascii="Calibri" w:hAnsi="Calibri" w:cs="Arial"/>
              </w:rPr>
              <w:t>.</w:t>
            </w:r>
          </w:p>
        </w:tc>
        <w:tc>
          <w:tcPr>
            <w:tcW w:w="1050" w:type="dxa"/>
          </w:tcPr>
          <w:p w14:paraId="59EC8745" w14:textId="77777777" w:rsidR="0029386F" w:rsidRPr="00CD590B" w:rsidRDefault="0029386F" w:rsidP="00D5702E">
            <w:pPr>
              <w:rPr>
                <w:rFonts w:ascii="Calibri" w:hAnsi="Calibri" w:cs="Arial"/>
              </w:rPr>
            </w:pPr>
          </w:p>
        </w:tc>
      </w:tr>
      <w:tr w:rsidR="0029386F" w:rsidRPr="00CD590B" w14:paraId="23CE6E74" w14:textId="77777777" w:rsidTr="00D5702E">
        <w:trPr>
          <w:trHeight w:val="624"/>
        </w:trPr>
        <w:tc>
          <w:tcPr>
            <w:tcW w:w="464" w:type="dxa"/>
          </w:tcPr>
          <w:p w14:paraId="56B2A9BD" w14:textId="77777777" w:rsidR="0029386F" w:rsidRPr="00CD590B" w:rsidRDefault="0029386F" w:rsidP="00D5702E">
            <w:pPr>
              <w:rPr>
                <w:rFonts w:ascii="Calibri" w:hAnsi="Calibri" w:cs="Arial"/>
              </w:rPr>
            </w:pPr>
            <w:r w:rsidRPr="00CD590B">
              <w:rPr>
                <w:rFonts w:ascii="Calibri" w:hAnsi="Calibri" w:cs="Arial"/>
              </w:rPr>
              <w:t>5</w:t>
            </w:r>
          </w:p>
        </w:tc>
        <w:tc>
          <w:tcPr>
            <w:tcW w:w="8008" w:type="dxa"/>
          </w:tcPr>
          <w:p w14:paraId="1F269014" w14:textId="77777777" w:rsidR="0029386F" w:rsidRPr="00CD590B" w:rsidRDefault="0029386F" w:rsidP="00D5702E">
            <w:pPr>
              <w:tabs>
                <w:tab w:val="left" w:pos="360"/>
              </w:tabs>
              <w:jc w:val="both"/>
              <w:rPr>
                <w:rFonts w:ascii="Calibri" w:hAnsi="Calibri" w:cs="Arial"/>
              </w:rPr>
            </w:pPr>
            <w:r w:rsidRPr="00CD590B">
              <w:rPr>
                <w:rFonts w:ascii="Calibri" w:hAnsi="Calibri" w:cs="Arial"/>
              </w:rPr>
              <w:t xml:space="preserve">I agree to </w:t>
            </w:r>
            <w:r>
              <w:rPr>
                <w:rFonts w:ascii="Calibri" w:hAnsi="Calibri" w:cs="Arial"/>
              </w:rPr>
              <w:t xml:space="preserve">take part in the above </w:t>
            </w:r>
            <w:r w:rsidRPr="00CD590B">
              <w:rPr>
                <w:rFonts w:ascii="Calibri" w:hAnsi="Calibri" w:cs="Arial"/>
              </w:rPr>
              <w:t>project and will i</w:t>
            </w:r>
            <w:r>
              <w:rPr>
                <w:rFonts w:ascii="Calibri" w:hAnsi="Calibri" w:cs="Arial"/>
              </w:rPr>
              <w:t>nform the project student</w:t>
            </w:r>
            <w:r w:rsidRPr="00CD590B">
              <w:rPr>
                <w:rFonts w:ascii="Calibri" w:hAnsi="Calibri" w:cs="Arial"/>
              </w:rPr>
              <w:t xml:space="preserve"> should my contact details change.</w:t>
            </w:r>
          </w:p>
        </w:tc>
        <w:tc>
          <w:tcPr>
            <w:tcW w:w="1050" w:type="dxa"/>
          </w:tcPr>
          <w:p w14:paraId="25720FA2" w14:textId="77777777" w:rsidR="0029386F" w:rsidRPr="00CD590B" w:rsidRDefault="0029386F" w:rsidP="00D5702E">
            <w:pPr>
              <w:rPr>
                <w:rFonts w:ascii="Calibri" w:hAnsi="Calibri" w:cs="Arial"/>
              </w:rPr>
            </w:pPr>
          </w:p>
        </w:tc>
      </w:tr>
    </w:tbl>
    <w:p w14:paraId="41701F3F" w14:textId="77777777" w:rsidR="0029386F" w:rsidRPr="00B14DF4" w:rsidRDefault="0029386F" w:rsidP="0029386F">
      <w:pPr>
        <w:rPr>
          <w:rFonts w:ascii="Calibri" w:hAnsi="Calibri" w:cs="Arial"/>
        </w:rPr>
      </w:pPr>
    </w:p>
    <w:p w14:paraId="056B9C31" w14:textId="77777777" w:rsidR="0029386F" w:rsidRPr="00B14DF4" w:rsidRDefault="0029386F" w:rsidP="0029386F">
      <w:pPr>
        <w:rPr>
          <w:rFonts w:ascii="Calibri" w:hAnsi="Calibri" w:cs="Arial"/>
        </w:rPr>
      </w:pPr>
    </w:p>
    <w:p w14:paraId="0C53B149" w14:textId="77777777" w:rsidR="0029386F" w:rsidRPr="00B14DF4" w:rsidRDefault="0029386F" w:rsidP="0029386F">
      <w:pPr>
        <w:tabs>
          <w:tab w:val="left" w:pos="3600"/>
          <w:tab w:val="left" w:pos="6480"/>
        </w:tabs>
        <w:rPr>
          <w:rFonts w:ascii="Calibri" w:hAnsi="Calibri" w:cs="Arial"/>
        </w:rPr>
      </w:pPr>
      <w:r w:rsidRPr="00B14DF4">
        <w:rPr>
          <w:rFonts w:ascii="Calibri" w:hAnsi="Calibri" w:cs="Arial"/>
        </w:rPr>
        <w:t>________________________</w:t>
      </w:r>
      <w:r w:rsidRPr="00B14DF4">
        <w:rPr>
          <w:rFonts w:ascii="Calibri" w:hAnsi="Calibri" w:cs="Arial"/>
        </w:rPr>
        <w:tab/>
        <w:t>________________         ____________________</w:t>
      </w:r>
    </w:p>
    <w:p w14:paraId="01C4FAD1" w14:textId="77777777" w:rsidR="0029386F" w:rsidRPr="00B14DF4" w:rsidRDefault="0029386F" w:rsidP="0029386F">
      <w:pPr>
        <w:tabs>
          <w:tab w:val="left" w:pos="3600"/>
          <w:tab w:val="left" w:pos="6480"/>
        </w:tabs>
        <w:rPr>
          <w:rFonts w:ascii="Calibri" w:hAnsi="Calibri" w:cs="Arial"/>
        </w:rPr>
      </w:pPr>
      <w:r w:rsidRPr="00B14DF4">
        <w:rPr>
          <w:rFonts w:ascii="Calibri" w:hAnsi="Calibri" w:cs="Arial"/>
        </w:rPr>
        <w:t>Name of participant</w:t>
      </w:r>
      <w:r w:rsidRPr="00B14DF4">
        <w:rPr>
          <w:rFonts w:ascii="Calibri" w:hAnsi="Calibri" w:cs="Arial"/>
        </w:rPr>
        <w:tab/>
        <w:t>Date</w:t>
      </w:r>
      <w:r w:rsidRPr="00B14DF4">
        <w:rPr>
          <w:rFonts w:ascii="Calibri" w:hAnsi="Calibri" w:cs="Arial"/>
        </w:rPr>
        <w:tab/>
        <w:t>Signature</w:t>
      </w:r>
    </w:p>
    <w:p w14:paraId="7CD6C75D" w14:textId="77777777" w:rsidR="0029386F" w:rsidRPr="00B14DF4" w:rsidRDefault="0029386F" w:rsidP="0029386F">
      <w:pPr>
        <w:rPr>
          <w:rFonts w:ascii="Calibri" w:hAnsi="Calibri" w:cs="Arial"/>
        </w:rPr>
      </w:pPr>
      <w:r w:rsidRPr="00B14DF4">
        <w:rPr>
          <w:rFonts w:ascii="Calibri" w:hAnsi="Calibri" w:cs="Arial"/>
        </w:rPr>
        <w:t>(</w:t>
      </w:r>
      <w:proofErr w:type="gramStart"/>
      <w:r w:rsidRPr="00B14DF4">
        <w:rPr>
          <w:rFonts w:ascii="Calibri" w:hAnsi="Calibri" w:cs="Arial"/>
          <w:i/>
          <w:iCs/>
        </w:rPr>
        <w:t>or</w:t>
      </w:r>
      <w:proofErr w:type="gramEnd"/>
      <w:r w:rsidRPr="00B14DF4">
        <w:rPr>
          <w:rFonts w:ascii="Calibri" w:hAnsi="Calibri" w:cs="Arial"/>
          <w:i/>
          <w:iCs/>
        </w:rPr>
        <w:t xml:space="preserve"> legal representative</w:t>
      </w:r>
      <w:r w:rsidRPr="00B14DF4">
        <w:rPr>
          <w:rFonts w:ascii="Calibri" w:hAnsi="Calibri" w:cs="Arial"/>
        </w:rPr>
        <w:t>)</w:t>
      </w:r>
    </w:p>
    <w:p w14:paraId="56AB37C4" w14:textId="77777777" w:rsidR="0029386F" w:rsidRPr="00B14DF4" w:rsidRDefault="0029386F" w:rsidP="0029386F">
      <w:pPr>
        <w:tabs>
          <w:tab w:val="left" w:pos="3600"/>
          <w:tab w:val="left" w:pos="6480"/>
        </w:tabs>
        <w:rPr>
          <w:rFonts w:ascii="Calibri" w:hAnsi="Calibri" w:cs="Arial"/>
        </w:rPr>
      </w:pPr>
    </w:p>
    <w:p w14:paraId="01874A3A" w14:textId="77777777" w:rsidR="0029386F" w:rsidRPr="00B14DF4" w:rsidRDefault="0029386F" w:rsidP="0029386F">
      <w:pPr>
        <w:pStyle w:val="Header"/>
        <w:tabs>
          <w:tab w:val="left" w:pos="3600"/>
          <w:tab w:val="left" w:pos="6480"/>
        </w:tabs>
        <w:rPr>
          <w:rFonts w:ascii="Calibri" w:hAnsi="Calibri" w:cs="Arial"/>
        </w:rPr>
      </w:pPr>
      <w:r w:rsidRPr="00B14DF4">
        <w:rPr>
          <w:rFonts w:ascii="Calibri" w:hAnsi="Calibri" w:cs="Arial"/>
        </w:rPr>
        <w:t>_________________________</w:t>
      </w:r>
      <w:r w:rsidRPr="00B14DF4">
        <w:rPr>
          <w:rFonts w:ascii="Calibri" w:hAnsi="Calibri" w:cs="Arial"/>
        </w:rPr>
        <w:tab/>
        <w:t>________________         ____________________</w:t>
      </w:r>
    </w:p>
    <w:p w14:paraId="3E373563" w14:textId="77777777" w:rsidR="0029386F" w:rsidRPr="00B14DF4" w:rsidRDefault="0029386F" w:rsidP="0029386F">
      <w:pPr>
        <w:tabs>
          <w:tab w:val="left" w:pos="3600"/>
          <w:tab w:val="left" w:pos="6480"/>
        </w:tabs>
        <w:rPr>
          <w:rFonts w:ascii="Calibri" w:hAnsi="Calibri" w:cs="Arial"/>
        </w:rPr>
      </w:pPr>
      <w:r>
        <w:rPr>
          <w:rFonts w:ascii="Calibri" w:hAnsi="Calibri" w:cs="Arial"/>
        </w:rPr>
        <w:t xml:space="preserve"> P</w:t>
      </w:r>
      <w:r w:rsidRPr="00B14DF4">
        <w:rPr>
          <w:rFonts w:ascii="Calibri" w:hAnsi="Calibri" w:cs="Arial"/>
        </w:rPr>
        <w:t>r</w:t>
      </w:r>
      <w:r>
        <w:rPr>
          <w:rFonts w:ascii="Calibri" w:hAnsi="Calibri" w:cs="Arial"/>
        </w:rPr>
        <w:t>oject student</w:t>
      </w:r>
      <w:r w:rsidRPr="00B14DF4">
        <w:rPr>
          <w:rFonts w:ascii="Calibri" w:hAnsi="Calibri" w:cs="Arial"/>
        </w:rPr>
        <w:tab/>
        <w:t>Date</w:t>
      </w:r>
      <w:r w:rsidRPr="00B14DF4">
        <w:rPr>
          <w:rFonts w:ascii="Calibri" w:hAnsi="Calibri" w:cs="Arial"/>
        </w:rPr>
        <w:tab/>
        <w:t>Signature</w:t>
      </w:r>
    </w:p>
    <w:p w14:paraId="4A79143F" w14:textId="51382CA9" w:rsidR="009733B1" w:rsidRPr="0029386F" w:rsidRDefault="0029386F" w:rsidP="009733B1">
      <w:pPr>
        <w:rPr>
          <w:rFonts w:ascii="Calibri" w:hAnsi="Calibri" w:cs="Arial"/>
          <w:i/>
          <w:iCs/>
        </w:rPr>
      </w:pPr>
      <w:r w:rsidRPr="00B14DF4">
        <w:rPr>
          <w:rFonts w:ascii="Calibri" w:hAnsi="Calibri" w:cs="Arial"/>
          <w:i/>
          <w:iCs/>
        </w:rPr>
        <w:t>To be signed and dated in presence of the participant</w:t>
      </w:r>
    </w:p>
    <w:sectPr w:rsidR="009733B1" w:rsidRPr="0029386F" w:rsidSect="00FA6B59">
      <w:pgSz w:w="12240" w:h="15840"/>
      <w:pgMar w:top="1237" w:right="1440" w:bottom="1440" w:left="1440" w:header="426"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2B5AE9" w14:textId="77777777" w:rsidR="00D635C6" w:rsidRDefault="00D635C6" w:rsidP="000747B0">
      <w:pPr>
        <w:spacing w:after="0" w:line="240" w:lineRule="auto"/>
      </w:pPr>
      <w:r>
        <w:separator/>
      </w:r>
    </w:p>
  </w:endnote>
  <w:endnote w:type="continuationSeparator" w:id="0">
    <w:p w14:paraId="2F3910D2" w14:textId="77777777" w:rsidR="00D635C6" w:rsidRDefault="00D635C6" w:rsidP="00074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FC8D8A" w14:textId="77777777" w:rsidR="00D635C6" w:rsidRDefault="00D635C6" w:rsidP="002043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CECDDC" w14:textId="77777777" w:rsidR="00D635C6" w:rsidRDefault="00D635C6" w:rsidP="0020438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759699" w14:textId="77777777" w:rsidR="00D635C6" w:rsidRDefault="00D635C6" w:rsidP="0020438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2F78A9" w14:textId="77777777" w:rsidR="00D635C6" w:rsidRDefault="00D635C6" w:rsidP="000747B0">
      <w:pPr>
        <w:spacing w:after="0" w:line="240" w:lineRule="auto"/>
      </w:pPr>
      <w:r>
        <w:separator/>
      </w:r>
    </w:p>
  </w:footnote>
  <w:footnote w:type="continuationSeparator" w:id="0">
    <w:p w14:paraId="638CE658" w14:textId="77777777" w:rsidR="00D635C6" w:rsidRDefault="00D635C6" w:rsidP="000747B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C496E1" w14:textId="77777777" w:rsidR="00D635C6" w:rsidRDefault="00D635C6" w:rsidP="0069700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0DD0D1C" w14:textId="77777777" w:rsidR="00D635C6" w:rsidRDefault="00D635C6" w:rsidP="0069700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B4C96B5" w14:textId="77777777" w:rsidR="00D635C6" w:rsidRDefault="00D635C6" w:rsidP="0069700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43E65B1" w14:textId="77777777" w:rsidR="00D635C6" w:rsidRDefault="00D635C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52D8B7" w14:textId="5AD281DA" w:rsidR="00D635C6" w:rsidRDefault="00D635C6" w:rsidP="005814DA">
    <w:pPr>
      <w:pStyle w:val="Header"/>
      <w:framePr w:wrap="around" w:vAnchor="text" w:hAnchor="margin" w:xAlign="center" w:y="1"/>
      <w:rPr>
        <w:rStyle w:val="PageNumber"/>
      </w:rPr>
    </w:pP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sidR="006A3ABA">
      <w:rPr>
        <w:rStyle w:val="PageNumber"/>
        <w:noProof/>
      </w:rPr>
      <w:t>15</w:t>
    </w:r>
    <w:r>
      <w:rPr>
        <w:rStyle w:val="PageNumber"/>
      </w:rPr>
      <w:fldChar w:fldCharType="end"/>
    </w:r>
    <w:r>
      <w:rPr>
        <w:rStyle w:val="PageNumber"/>
      </w:rPr>
      <w:t xml:space="preserve"> - </w:t>
    </w:r>
  </w:p>
  <w:p w14:paraId="3EF2BA61" w14:textId="206A4837" w:rsidR="00D635C6" w:rsidRDefault="00D635C6" w:rsidP="000E2CD3">
    <w:pPr>
      <w:pStyle w:val="Header"/>
      <w:tabs>
        <w:tab w:val="clear" w:pos="8640"/>
        <w:tab w:val="left" w:pos="4320"/>
        <w:tab w:val="left" w:pos="5296"/>
      </w:tabs>
    </w:pPr>
    <w: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5CFA44" w14:textId="05EDA8B9" w:rsidR="00D635C6" w:rsidRDefault="00D635C6" w:rsidP="0020073C">
    <w:pPr>
      <w:pStyle w:val="Header"/>
      <w:framePr w:wrap="around" w:vAnchor="text" w:hAnchor="margin" w:xAlign="center" w:y="1"/>
      <w:rPr>
        <w:rStyle w:val="PageNumber"/>
      </w:rPr>
    </w:pPr>
  </w:p>
  <w:p w14:paraId="58856D70" w14:textId="1726542B" w:rsidR="00D635C6" w:rsidRDefault="00D635C6" w:rsidP="003E14C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2C96F34E"/>
    <w:lvl w:ilvl="0">
      <w:start w:val="1"/>
      <w:numFmt w:val="decimal"/>
      <w:lvlText w:val="%1."/>
      <w:lvlJc w:val="left"/>
      <w:pPr>
        <w:tabs>
          <w:tab w:val="num" w:pos="360"/>
        </w:tabs>
        <w:ind w:left="360" w:hanging="360"/>
      </w:pPr>
    </w:lvl>
  </w:abstractNum>
  <w:abstractNum w:abstractNumId="1">
    <w:nsid w:val="0A4239F1"/>
    <w:multiLevelType w:val="hybridMultilevel"/>
    <w:tmpl w:val="0712A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13FF8"/>
    <w:multiLevelType w:val="hybridMultilevel"/>
    <w:tmpl w:val="B046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82775B"/>
    <w:multiLevelType w:val="multilevel"/>
    <w:tmpl w:val="6E74BB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4983992"/>
    <w:multiLevelType w:val="hybridMultilevel"/>
    <w:tmpl w:val="8E607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CB14FF"/>
    <w:multiLevelType w:val="multilevel"/>
    <w:tmpl w:val="6E74BB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306C611B"/>
    <w:multiLevelType w:val="hybridMultilevel"/>
    <w:tmpl w:val="02502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B538DE"/>
    <w:multiLevelType w:val="hybridMultilevel"/>
    <w:tmpl w:val="9406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A50C1D"/>
    <w:multiLevelType w:val="hybridMultilevel"/>
    <w:tmpl w:val="EA184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436374"/>
    <w:multiLevelType w:val="multilevel"/>
    <w:tmpl w:val="6E74BB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460453CB"/>
    <w:multiLevelType w:val="hybridMultilevel"/>
    <w:tmpl w:val="C65A2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2348A8"/>
    <w:multiLevelType w:val="hybridMultilevel"/>
    <w:tmpl w:val="506E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C065B0"/>
    <w:multiLevelType w:val="hybridMultilevel"/>
    <w:tmpl w:val="C3820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4A7426"/>
    <w:multiLevelType w:val="hybridMultilevel"/>
    <w:tmpl w:val="6F20946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0"/>
  </w:num>
  <w:num w:numId="14">
    <w:abstractNumId w:val="9"/>
  </w:num>
  <w:num w:numId="15">
    <w:abstractNumId w:val="5"/>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11"/>
  </w:num>
  <w:num w:numId="19">
    <w:abstractNumId w:val="10"/>
  </w:num>
  <w:num w:numId="20">
    <w:abstractNumId w:val="4"/>
  </w:num>
  <w:num w:numId="21">
    <w:abstractNumId w:val="2"/>
  </w:num>
  <w:num w:numId="22">
    <w:abstractNumId w:val="8"/>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7"/>
  </w:num>
  <w:num w:numId="26">
    <w:abstractNumId w:val="1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4B5"/>
    <w:rsid w:val="000117A7"/>
    <w:rsid w:val="000209A3"/>
    <w:rsid w:val="00051666"/>
    <w:rsid w:val="00062F4F"/>
    <w:rsid w:val="00066A9B"/>
    <w:rsid w:val="00067572"/>
    <w:rsid w:val="000747B0"/>
    <w:rsid w:val="00075EA3"/>
    <w:rsid w:val="000837BA"/>
    <w:rsid w:val="00086582"/>
    <w:rsid w:val="000920C2"/>
    <w:rsid w:val="00094C40"/>
    <w:rsid w:val="00094E9F"/>
    <w:rsid w:val="000B500F"/>
    <w:rsid w:val="000B688D"/>
    <w:rsid w:val="000C768C"/>
    <w:rsid w:val="000C78E0"/>
    <w:rsid w:val="000D431B"/>
    <w:rsid w:val="000E04F4"/>
    <w:rsid w:val="000E2CD3"/>
    <w:rsid w:val="000E4D9F"/>
    <w:rsid w:val="000E53EC"/>
    <w:rsid w:val="000E6B99"/>
    <w:rsid w:val="00110AFC"/>
    <w:rsid w:val="001128C5"/>
    <w:rsid w:val="00115922"/>
    <w:rsid w:val="00123FC2"/>
    <w:rsid w:val="001260CD"/>
    <w:rsid w:val="00132DA9"/>
    <w:rsid w:val="00137859"/>
    <w:rsid w:val="00140470"/>
    <w:rsid w:val="00142DFB"/>
    <w:rsid w:val="0014736B"/>
    <w:rsid w:val="00147C92"/>
    <w:rsid w:val="00177A79"/>
    <w:rsid w:val="001806CC"/>
    <w:rsid w:val="001820B9"/>
    <w:rsid w:val="001840E1"/>
    <w:rsid w:val="001904B5"/>
    <w:rsid w:val="0019117D"/>
    <w:rsid w:val="001970A9"/>
    <w:rsid w:val="001B6B3B"/>
    <w:rsid w:val="001D035A"/>
    <w:rsid w:val="001E03A0"/>
    <w:rsid w:val="001E3585"/>
    <w:rsid w:val="001E75EE"/>
    <w:rsid w:val="0020073C"/>
    <w:rsid w:val="0020438B"/>
    <w:rsid w:val="0020518F"/>
    <w:rsid w:val="00205B10"/>
    <w:rsid w:val="0021293C"/>
    <w:rsid w:val="00227128"/>
    <w:rsid w:val="00232305"/>
    <w:rsid w:val="00244CDC"/>
    <w:rsid w:val="00246A9F"/>
    <w:rsid w:val="0026214E"/>
    <w:rsid w:val="0026367A"/>
    <w:rsid w:val="002800D9"/>
    <w:rsid w:val="0029386F"/>
    <w:rsid w:val="00296F0B"/>
    <w:rsid w:val="002A09EF"/>
    <w:rsid w:val="002C7503"/>
    <w:rsid w:val="002E5013"/>
    <w:rsid w:val="002E570E"/>
    <w:rsid w:val="002E6DEB"/>
    <w:rsid w:val="002E796C"/>
    <w:rsid w:val="002F25B3"/>
    <w:rsid w:val="002F2940"/>
    <w:rsid w:val="00301CA3"/>
    <w:rsid w:val="00304050"/>
    <w:rsid w:val="00310111"/>
    <w:rsid w:val="00314127"/>
    <w:rsid w:val="00330C34"/>
    <w:rsid w:val="00342BD2"/>
    <w:rsid w:val="003550CF"/>
    <w:rsid w:val="00355AF9"/>
    <w:rsid w:val="0035765F"/>
    <w:rsid w:val="00365409"/>
    <w:rsid w:val="00385200"/>
    <w:rsid w:val="00386AF6"/>
    <w:rsid w:val="00390999"/>
    <w:rsid w:val="003912A8"/>
    <w:rsid w:val="00392A50"/>
    <w:rsid w:val="003A6646"/>
    <w:rsid w:val="003B37BB"/>
    <w:rsid w:val="003B3900"/>
    <w:rsid w:val="003C4353"/>
    <w:rsid w:val="003D7613"/>
    <w:rsid w:val="003E056F"/>
    <w:rsid w:val="003E14C9"/>
    <w:rsid w:val="003E4121"/>
    <w:rsid w:val="003E6F62"/>
    <w:rsid w:val="003F5526"/>
    <w:rsid w:val="00402E4C"/>
    <w:rsid w:val="00403D23"/>
    <w:rsid w:val="004042F0"/>
    <w:rsid w:val="00405F85"/>
    <w:rsid w:val="00406F3F"/>
    <w:rsid w:val="00411230"/>
    <w:rsid w:val="00422494"/>
    <w:rsid w:val="004327DB"/>
    <w:rsid w:val="00440A05"/>
    <w:rsid w:val="0044624B"/>
    <w:rsid w:val="00451EA9"/>
    <w:rsid w:val="004538FC"/>
    <w:rsid w:val="0045472A"/>
    <w:rsid w:val="0046101F"/>
    <w:rsid w:val="00466B65"/>
    <w:rsid w:val="00470515"/>
    <w:rsid w:val="00477437"/>
    <w:rsid w:val="004838E8"/>
    <w:rsid w:val="00484D20"/>
    <w:rsid w:val="004923A3"/>
    <w:rsid w:val="00496FFF"/>
    <w:rsid w:val="004A4D02"/>
    <w:rsid w:val="004B5011"/>
    <w:rsid w:val="004B6CF9"/>
    <w:rsid w:val="004D26EB"/>
    <w:rsid w:val="004F7EC9"/>
    <w:rsid w:val="00500C1E"/>
    <w:rsid w:val="00541E4D"/>
    <w:rsid w:val="00542D20"/>
    <w:rsid w:val="00546A3E"/>
    <w:rsid w:val="0054745A"/>
    <w:rsid w:val="005474E6"/>
    <w:rsid w:val="005500C5"/>
    <w:rsid w:val="005634D1"/>
    <w:rsid w:val="00571226"/>
    <w:rsid w:val="0057373F"/>
    <w:rsid w:val="0057446D"/>
    <w:rsid w:val="00580637"/>
    <w:rsid w:val="005814DA"/>
    <w:rsid w:val="0058614D"/>
    <w:rsid w:val="0059778B"/>
    <w:rsid w:val="005A3F9E"/>
    <w:rsid w:val="005B0E3E"/>
    <w:rsid w:val="005B52E3"/>
    <w:rsid w:val="005B7498"/>
    <w:rsid w:val="005C51CB"/>
    <w:rsid w:val="005C7455"/>
    <w:rsid w:val="005E718F"/>
    <w:rsid w:val="005F00BC"/>
    <w:rsid w:val="005F2F2A"/>
    <w:rsid w:val="005F3874"/>
    <w:rsid w:val="00600C5C"/>
    <w:rsid w:val="00607F4F"/>
    <w:rsid w:val="006263B9"/>
    <w:rsid w:val="00632C3E"/>
    <w:rsid w:val="00650AA4"/>
    <w:rsid w:val="00665E0D"/>
    <w:rsid w:val="00681BE9"/>
    <w:rsid w:val="00682566"/>
    <w:rsid w:val="00687EF2"/>
    <w:rsid w:val="00697007"/>
    <w:rsid w:val="006A20B1"/>
    <w:rsid w:val="006A3ABA"/>
    <w:rsid w:val="006B05F6"/>
    <w:rsid w:val="006B45D7"/>
    <w:rsid w:val="006C17C9"/>
    <w:rsid w:val="006C40E2"/>
    <w:rsid w:val="006C5326"/>
    <w:rsid w:val="006C5C4B"/>
    <w:rsid w:val="006C7870"/>
    <w:rsid w:val="006E42A4"/>
    <w:rsid w:val="00701D91"/>
    <w:rsid w:val="00704FF4"/>
    <w:rsid w:val="00712B7A"/>
    <w:rsid w:val="007211D3"/>
    <w:rsid w:val="0073496D"/>
    <w:rsid w:val="0074184A"/>
    <w:rsid w:val="00751C80"/>
    <w:rsid w:val="0077195B"/>
    <w:rsid w:val="00776B46"/>
    <w:rsid w:val="00777DC0"/>
    <w:rsid w:val="007821DD"/>
    <w:rsid w:val="0078375D"/>
    <w:rsid w:val="00784C5F"/>
    <w:rsid w:val="00786862"/>
    <w:rsid w:val="00787AD6"/>
    <w:rsid w:val="007A109A"/>
    <w:rsid w:val="007A3282"/>
    <w:rsid w:val="007C278C"/>
    <w:rsid w:val="007C3C6C"/>
    <w:rsid w:val="007C56F8"/>
    <w:rsid w:val="007C6D63"/>
    <w:rsid w:val="007D3A60"/>
    <w:rsid w:val="007E2BE5"/>
    <w:rsid w:val="007E7D78"/>
    <w:rsid w:val="007F0571"/>
    <w:rsid w:val="007F34BC"/>
    <w:rsid w:val="007F599E"/>
    <w:rsid w:val="00801CCC"/>
    <w:rsid w:val="00801F40"/>
    <w:rsid w:val="00816641"/>
    <w:rsid w:val="00824AAC"/>
    <w:rsid w:val="0082620D"/>
    <w:rsid w:val="0083423D"/>
    <w:rsid w:val="00841D04"/>
    <w:rsid w:val="00856ECD"/>
    <w:rsid w:val="00865316"/>
    <w:rsid w:val="008760EB"/>
    <w:rsid w:val="0089763B"/>
    <w:rsid w:val="008A1D27"/>
    <w:rsid w:val="008A33BA"/>
    <w:rsid w:val="008B1B8A"/>
    <w:rsid w:val="008D564F"/>
    <w:rsid w:val="008E0246"/>
    <w:rsid w:val="00903101"/>
    <w:rsid w:val="00907B86"/>
    <w:rsid w:val="009111EA"/>
    <w:rsid w:val="00916A27"/>
    <w:rsid w:val="00916EEC"/>
    <w:rsid w:val="009272FC"/>
    <w:rsid w:val="00933393"/>
    <w:rsid w:val="00933A3B"/>
    <w:rsid w:val="009440F9"/>
    <w:rsid w:val="0094423A"/>
    <w:rsid w:val="00953A24"/>
    <w:rsid w:val="00961BBA"/>
    <w:rsid w:val="00961E56"/>
    <w:rsid w:val="00967009"/>
    <w:rsid w:val="009733B1"/>
    <w:rsid w:val="0097362A"/>
    <w:rsid w:val="00986D95"/>
    <w:rsid w:val="00987C79"/>
    <w:rsid w:val="00993AD3"/>
    <w:rsid w:val="009A50CA"/>
    <w:rsid w:val="009A602E"/>
    <w:rsid w:val="009B541B"/>
    <w:rsid w:val="009C3DE5"/>
    <w:rsid w:val="009C413C"/>
    <w:rsid w:val="009C52BA"/>
    <w:rsid w:val="009C54F9"/>
    <w:rsid w:val="009C5CBC"/>
    <w:rsid w:val="009C680A"/>
    <w:rsid w:val="009D644A"/>
    <w:rsid w:val="009E280E"/>
    <w:rsid w:val="009F4C18"/>
    <w:rsid w:val="00A00D98"/>
    <w:rsid w:val="00A016FF"/>
    <w:rsid w:val="00A034FE"/>
    <w:rsid w:val="00A0424B"/>
    <w:rsid w:val="00A053CA"/>
    <w:rsid w:val="00A06772"/>
    <w:rsid w:val="00A13930"/>
    <w:rsid w:val="00A1717C"/>
    <w:rsid w:val="00A20F82"/>
    <w:rsid w:val="00A22566"/>
    <w:rsid w:val="00A25642"/>
    <w:rsid w:val="00A3242D"/>
    <w:rsid w:val="00A34350"/>
    <w:rsid w:val="00A41255"/>
    <w:rsid w:val="00A44AD7"/>
    <w:rsid w:val="00A57CB4"/>
    <w:rsid w:val="00A62CE1"/>
    <w:rsid w:val="00A74DAB"/>
    <w:rsid w:val="00A7798A"/>
    <w:rsid w:val="00A84F78"/>
    <w:rsid w:val="00A92E04"/>
    <w:rsid w:val="00AA42D1"/>
    <w:rsid w:val="00AA7ECE"/>
    <w:rsid w:val="00AB273A"/>
    <w:rsid w:val="00AC329E"/>
    <w:rsid w:val="00AC4129"/>
    <w:rsid w:val="00AC7468"/>
    <w:rsid w:val="00AF02A0"/>
    <w:rsid w:val="00AF51C3"/>
    <w:rsid w:val="00AF662F"/>
    <w:rsid w:val="00AF6818"/>
    <w:rsid w:val="00B00B9B"/>
    <w:rsid w:val="00B00FFF"/>
    <w:rsid w:val="00B05EF3"/>
    <w:rsid w:val="00B14BA3"/>
    <w:rsid w:val="00B15234"/>
    <w:rsid w:val="00B1590D"/>
    <w:rsid w:val="00B3043E"/>
    <w:rsid w:val="00B326D5"/>
    <w:rsid w:val="00B32C78"/>
    <w:rsid w:val="00B3587F"/>
    <w:rsid w:val="00B3683F"/>
    <w:rsid w:val="00B46625"/>
    <w:rsid w:val="00B52D11"/>
    <w:rsid w:val="00B54103"/>
    <w:rsid w:val="00B56438"/>
    <w:rsid w:val="00B60FA7"/>
    <w:rsid w:val="00B648FC"/>
    <w:rsid w:val="00B65B38"/>
    <w:rsid w:val="00B67DE9"/>
    <w:rsid w:val="00B779B9"/>
    <w:rsid w:val="00B81CE4"/>
    <w:rsid w:val="00B830A0"/>
    <w:rsid w:val="00B837B7"/>
    <w:rsid w:val="00B921A9"/>
    <w:rsid w:val="00B94E36"/>
    <w:rsid w:val="00BA023B"/>
    <w:rsid w:val="00BA38D3"/>
    <w:rsid w:val="00BA4945"/>
    <w:rsid w:val="00BD049D"/>
    <w:rsid w:val="00BD1F28"/>
    <w:rsid w:val="00BD48D8"/>
    <w:rsid w:val="00BD508B"/>
    <w:rsid w:val="00BD67DD"/>
    <w:rsid w:val="00BD7219"/>
    <w:rsid w:val="00BE45A2"/>
    <w:rsid w:val="00BF7793"/>
    <w:rsid w:val="00C06A83"/>
    <w:rsid w:val="00C06CE2"/>
    <w:rsid w:val="00C230B5"/>
    <w:rsid w:val="00C32710"/>
    <w:rsid w:val="00C42D22"/>
    <w:rsid w:val="00C51933"/>
    <w:rsid w:val="00C64B76"/>
    <w:rsid w:val="00C66FDE"/>
    <w:rsid w:val="00C72370"/>
    <w:rsid w:val="00C73431"/>
    <w:rsid w:val="00C76499"/>
    <w:rsid w:val="00C91EB6"/>
    <w:rsid w:val="00C94C36"/>
    <w:rsid w:val="00CA4456"/>
    <w:rsid w:val="00CC7A74"/>
    <w:rsid w:val="00CD72E6"/>
    <w:rsid w:val="00CE17A1"/>
    <w:rsid w:val="00CE5DEB"/>
    <w:rsid w:val="00CF0DEB"/>
    <w:rsid w:val="00CF3C4F"/>
    <w:rsid w:val="00CF40C9"/>
    <w:rsid w:val="00D018A7"/>
    <w:rsid w:val="00D0611E"/>
    <w:rsid w:val="00D103A7"/>
    <w:rsid w:val="00D15A4B"/>
    <w:rsid w:val="00D3606A"/>
    <w:rsid w:val="00D564F5"/>
    <w:rsid w:val="00D5702E"/>
    <w:rsid w:val="00D6121D"/>
    <w:rsid w:val="00D635C6"/>
    <w:rsid w:val="00D66FC4"/>
    <w:rsid w:val="00D806AE"/>
    <w:rsid w:val="00D83FDD"/>
    <w:rsid w:val="00D902E6"/>
    <w:rsid w:val="00D91A61"/>
    <w:rsid w:val="00D97277"/>
    <w:rsid w:val="00DB0E47"/>
    <w:rsid w:val="00DB551B"/>
    <w:rsid w:val="00DB59CC"/>
    <w:rsid w:val="00DC2EB3"/>
    <w:rsid w:val="00DC4E24"/>
    <w:rsid w:val="00DD12C5"/>
    <w:rsid w:val="00DD199D"/>
    <w:rsid w:val="00DD381A"/>
    <w:rsid w:val="00DE23F2"/>
    <w:rsid w:val="00DE426A"/>
    <w:rsid w:val="00DE7FEF"/>
    <w:rsid w:val="00DF2AE4"/>
    <w:rsid w:val="00DF3510"/>
    <w:rsid w:val="00DF7B4F"/>
    <w:rsid w:val="00E0210D"/>
    <w:rsid w:val="00E034F1"/>
    <w:rsid w:val="00E052AB"/>
    <w:rsid w:val="00E11926"/>
    <w:rsid w:val="00E12245"/>
    <w:rsid w:val="00E212E9"/>
    <w:rsid w:val="00E23C6C"/>
    <w:rsid w:val="00E3264B"/>
    <w:rsid w:val="00E5026D"/>
    <w:rsid w:val="00E507FA"/>
    <w:rsid w:val="00E56412"/>
    <w:rsid w:val="00E56A72"/>
    <w:rsid w:val="00E630F2"/>
    <w:rsid w:val="00E71E2D"/>
    <w:rsid w:val="00E74D8A"/>
    <w:rsid w:val="00E8264C"/>
    <w:rsid w:val="00E90B95"/>
    <w:rsid w:val="00EA6763"/>
    <w:rsid w:val="00EA7A6D"/>
    <w:rsid w:val="00EB3D81"/>
    <w:rsid w:val="00EB7BBE"/>
    <w:rsid w:val="00EC514F"/>
    <w:rsid w:val="00ED2CCD"/>
    <w:rsid w:val="00F032C1"/>
    <w:rsid w:val="00F05C99"/>
    <w:rsid w:val="00F1240B"/>
    <w:rsid w:val="00F253FB"/>
    <w:rsid w:val="00F26991"/>
    <w:rsid w:val="00F35A7D"/>
    <w:rsid w:val="00F406E4"/>
    <w:rsid w:val="00F418BC"/>
    <w:rsid w:val="00F44157"/>
    <w:rsid w:val="00F44E5D"/>
    <w:rsid w:val="00F676B3"/>
    <w:rsid w:val="00F7476A"/>
    <w:rsid w:val="00F862FF"/>
    <w:rsid w:val="00F86981"/>
    <w:rsid w:val="00F93A7C"/>
    <w:rsid w:val="00FA5F25"/>
    <w:rsid w:val="00FA6B59"/>
    <w:rsid w:val="00FC1C04"/>
    <w:rsid w:val="00FC368E"/>
    <w:rsid w:val="00FC4A97"/>
    <w:rsid w:val="00FD1507"/>
    <w:rsid w:val="00FE27DD"/>
    <w:rsid w:val="00FF0087"/>
    <w:rsid w:val="00FF3C5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834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6582"/>
    <w:pPr>
      <w:keepNext/>
      <w:keepLines/>
      <w:numPr>
        <w:numId w:val="12"/>
      </w:numPr>
      <w:pBdr>
        <w:bottom w:val="single" w:sz="4" w:space="1" w:color="595959" w:themeColor="text1" w:themeTint="A6"/>
      </w:pBdr>
      <w:spacing w:before="360" w:line="360" w:lineRule="auto"/>
      <w:ind w:left="431" w:hanging="431"/>
      <w:outlineLvl w:val="0"/>
    </w:pPr>
    <w:rPr>
      <w:rFonts w:ascii="Arial" w:eastAsiaTheme="majorEastAsia" w:hAnsi="Arial" w:cstheme="majorBidi"/>
      <w:b/>
      <w:bCs/>
      <w:color w:val="000000" w:themeColor="text1"/>
      <w:sz w:val="36"/>
      <w:szCs w:val="36"/>
    </w:rPr>
  </w:style>
  <w:style w:type="paragraph" w:styleId="Heading2">
    <w:name w:val="heading 2"/>
    <w:basedOn w:val="Normal"/>
    <w:next w:val="Normal"/>
    <w:link w:val="Heading2Char"/>
    <w:uiPriority w:val="9"/>
    <w:unhideWhenUsed/>
    <w:qFormat/>
    <w:rsid w:val="00086582"/>
    <w:pPr>
      <w:keepNext/>
      <w:keepLines/>
      <w:numPr>
        <w:ilvl w:val="1"/>
        <w:numId w:val="12"/>
      </w:numPr>
      <w:spacing w:before="360" w:after="0" w:line="360" w:lineRule="auto"/>
      <w:ind w:left="578" w:hanging="578"/>
      <w:outlineLvl w:val="1"/>
    </w:pPr>
    <w:rPr>
      <w:rFonts w:ascii="Arial" w:eastAsiaTheme="majorEastAsia" w:hAnsi="Arial" w:cstheme="majorBidi"/>
      <w:b/>
      <w:bCs/>
      <w:color w:val="000000" w:themeColor="text1"/>
      <w:sz w:val="28"/>
      <w:szCs w:val="28"/>
    </w:rPr>
  </w:style>
  <w:style w:type="paragraph" w:styleId="Heading3">
    <w:name w:val="heading 3"/>
    <w:basedOn w:val="Normal"/>
    <w:next w:val="Normal"/>
    <w:link w:val="Heading3Char"/>
    <w:uiPriority w:val="9"/>
    <w:unhideWhenUsed/>
    <w:qFormat/>
    <w:rsid w:val="002F2940"/>
    <w:pPr>
      <w:keepNext/>
      <w:keepLines/>
      <w:numPr>
        <w:ilvl w:val="2"/>
        <w:numId w:val="12"/>
      </w:numPr>
      <w:spacing w:before="200" w:after="0" w:line="360" w:lineRule="auto"/>
      <w:outlineLvl w:val="2"/>
    </w:pPr>
    <w:rPr>
      <w:rFonts w:ascii="Arial" w:eastAsiaTheme="majorEastAsia" w:hAnsi="Arial" w:cstheme="majorBidi"/>
      <w:b/>
      <w:bCs/>
      <w:color w:val="000000" w:themeColor="text1"/>
    </w:rPr>
  </w:style>
  <w:style w:type="paragraph" w:styleId="Heading4">
    <w:name w:val="heading 4"/>
    <w:basedOn w:val="Normal"/>
    <w:next w:val="Normal"/>
    <w:link w:val="Heading4Char"/>
    <w:uiPriority w:val="9"/>
    <w:unhideWhenUsed/>
    <w:qFormat/>
    <w:rsid w:val="00FC1C04"/>
    <w:pPr>
      <w:keepNext/>
      <w:keepLines/>
      <w:numPr>
        <w:ilvl w:val="3"/>
        <w:numId w:val="12"/>
      </w:numPr>
      <w:spacing w:before="200" w:after="0" w:line="360" w:lineRule="auto"/>
      <w:ind w:left="862" w:hanging="862"/>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086582"/>
    <w:rPr>
      <w:rFonts w:ascii="Arial" w:eastAsiaTheme="majorEastAsia" w:hAnsi="Arial" w:cstheme="majorBidi"/>
      <w:b/>
      <w:bCs/>
      <w:color w:val="000000" w:themeColor="text1"/>
      <w:sz w:val="36"/>
      <w:szCs w:val="36"/>
    </w:rPr>
  </w:style>
  <w:style w:type="character" w:customStyle="1" w:styleId="Heading2Char">
    <w:name w:val="Heading 2 Char"/>
    <w:basedOn w:val="DefaultParagraphFont"/>
    <w:link w:val="Heading2"/>
    <w:uiPriority w:val="9"/>
    <w:rsid w:val="00086582"/>
    <w:rPr>
      <w:rFonts w:ascii="Arial" w:eastAsiaTheme="majorEastAsia" w:hAnsi="Arial" w:cstheme="majorBidi"/>
      <w:b/>
      <w:bCs/>
      <w:color w:val="000000" w:themeColor="text1"/>
      <w:sz w:val="28"/>
      <w:szCs w:val="28"/>
    </w:rPr>
  </w:style>
  <w:style w:type="character" w:customStyle="1" w:styleId="Heading3Char">
    <w:name w:val="Heading 3 Char"/>
    <w:basedOn w:val="DefaultParagraphFont"/>
    <w:link w:val="Heading3"/>
    <w:uiPriority w:val="9"/>
    <w:rsid w:val="002F2940"/>
    <w:rPr>
      <w:rFonts w:ascii="Arial" w:eastAsiaTheme="majorEastAsia" w:hAnsi="Arial" w:cstheme="majorBidi"/>
      <w:b/>
      <w:bCs/>
      <w:color w:val="000000" w:themeColor="text1"/>
    </w:rPr>
  </w:style>
  <w:style w:type="character" w:customStyle="1" w:styleId="Heading4Char">
    <w:name w:val="Heading 4 Char"/>
    <w:basedOn w:val="DefaultParagraphFont"/>
    <w:link w:val="Heading4"/>
    <w:uiPriority w:val="9"/>
    <w:rsid w:val="00FC1C04"/>
    <w:rPr>
      <w:rFonts w:eastAsiaTheme="majorEastAsia" w:cstheme="majorBidi"/>
      <w:b/>
      <w:bCs/>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unhideWhenUsed/>
    <w:rsid w:val="001904B5"/>
    <w:pPr>
      <w:spacing w:after="100"/>
    </w:pPr>
  </w:style>
  <w:style w:type="character" w:styleId="Hyperlink">
    <w:name w:val="Hyperlink"/>
    <w:basedOn w:val="DefaultParagraphFont"/>
    <w:uiPriority w:val="99"/>
    <w:unhideWhenUsed/>
    <w:rsid w:val="001904B5"/>
    <w:rPr>
      <w:color w:val="6B9F25" w:themeColor="hyperlink"/>
      <w:u w:val="single"/>
    </w:rPr>
  </w:style>
  <w:style w:type="paragraph" w:styleId="TOC2">
    <w:name w:val="toc 2"/>
    <w:basedOn w:val="Normal"/>
    <w:next w:val="Normal"/>
    <w:autoRedefine/>
    <w:uiPriority w:val="39"/>
    <w:unhideWhenUsed/>
    <w:rsid w:val="001904B5"/>
    <w:pPr>
      <w:spacing w:after="100"/>
      <w:ind w:left="220"/>
    </w:pPr>
  </w:style>
  <w:style w:type="paragraph" w:styleId="TOC3">
    <w:name w:val="toc 3"/>
    <w:basedOn w:val="Normal"/>
    <w:next w:val="Normal"/>
    <w:autoRedefine/>
    <w:uiPriority w:val="39"/>
    <w:unhideWhenUsed/>
    <w:rsid w:val="001904B5"/>
    <w:pPr>
      <w:spacing w:after="100"/>
      <w:ind w:left="440"/>
    </w:pPr>
  </w:style>
  <w:style w:type="paragraph" w:styleId="BalloonText">
    <w:name w:val="Balloon Text"/>
    <w:basedOn w:val="Normal"/>
    <w:link w:val="BalloonTextChar"/>
    <w:uiPriority w:val="99"/>
    <w:semiHidden/>
    <w:unhideWhenUsed/>
    <w:rsid w:val="00BE45A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E45A2"/>
    <w:rPr>
      <w:rFonts w:ascii="Lucida Grande" w:hAnsi="Lucida Grande"/>
      <w:sz w:val="18"/>
      <w:szCs w:val="18"/>
    </w:rPr>
  </w:style>
  <w:style w:type="paragraph" w:customStyle="1" w:styleId="centred">
    <w:name w:val="centred"/>
    <w:basedOn w:val="Normal"/>
    <w:rsid w:val="00542D20"/>
    <w:pPr>
      <w:spacing w:after="120" w:line="360" w:lineRule="atLeast"/>
      <w:jc w:val="center"/>
    </w:pPr>
    <w:rPr>
      <w:rFonts w:ascii="Arial" w:eastAsia="Times New Roman" w:hAnsi="Arial" w:cs="Arial"/>
      <w:sz w:val="24"/>
      <w:szCs w:val="20"/>
      <w:lang w:val="en-GB" w:eastAsia="en-GB"/>
    </w:rPr>
  </w:style>
  <w:style w:type="paragraph" w:customStyle="1" w:styleId="Title1">
    <w:name w:val="Title1"/>
    <w:basedOn w:val="Normal"/>
    <w:next w:val="Subtitle1"/>
    <w:rsid w:val="00542D20"/>
    <w:pPr>
      <w:spacing w:before="960" w:after="360" w:line="360" w:lineRule="atLeast"/>
      <w:jc w:val="center"/>
    </w:pPr>
    <w:rPr>
      <w:rFonts w:ascii="Arial" w:eastAsia="Times New Roman" w:hAnsi="Arial" w:cs="Arial"/>
      <w:b/>
      <w:sz w:val="28"/>
      <w:szCs w:val="20"/>
      <w:lang w:val="en-GB" w:eastAsia="en-GB"/>
    </w:rPr>
  </w:style>
  <w:style w:type="paragraph" w:customStyle="1" w:styleId="Subtitle1">
    <w:name w:val="Subtitle1"/>
    <w:basedOn w:val="Title1"/>
    <w:next w:val="centred"/>
    <w:rsid w:val="00542D20"/>
    <w:pPr>
      <w:spacing w:before="360"/>
    </w:pPr>
    <w:rPr>
      <w:sz w:val="24"/>
    </w:rPr>
  </w:style>
  <w:style w:type="paragraph" w:styleId="Footer">
    <w:name w:val="footer"/>
    <w:basedOn w:val="Normal"/>
    <w:link w:val="FooterChar"/>
    <w:rsid w:val="00542D20"/>
    <w:pPr>
      <w:tabs>
        <w:tab w:val="center" w:pos="4153"/>
        <w:tab w:val="right" w:pos="8306"/>
      </w:tabs>
      <w:spacing w:after="120" w:line="360" w:lineRule="atLeast"/>
    </w:pPr>
    <w:rPr>
      <w:rFonts w:ascii="Arial" w:eastAsia="Times New Roman" w:hAnsi="Arial" w:cs="Arial"/>
      <w:sz w:val="24"/>
      <w:szCs w:val="20"/>
      <w:lang w:val="en-GB" w:eastAsia="en-GB"/>
    </w:rPr>
  </w:style>
  <w:style w:type="character" w:customStyle="1" w:styleId="FooterChar">
    <w:name w:val="Footer Char"/>
    <w:basedOn w:val="DefaultParagraphFont"/>
    <w:link w:val="Footer"/>
    <w:rsid w:val="00542D20"/>
    <w:rPr>
      <w:rFonts w:ascii="Arial" w:eastAsia="Times New Roman" w:hAnsi="Arial" w:cs="Arial"/>
      <w:sz w:val="24"/>
      <w:szCs w:val="20"/>
      <w:lang w:val="en-GB" w:eastAsia="en-GB"/>
    </w:rPr>
  </w:style>
  <w:style w:type="paragraph" w:customStyle="1" w:styleId="LEUFPFac">
    <w:name w:val="LEU_FP_Fac"/>
    <w:rsid w:val="00542D20"/>
    <w:pPr>
      <w:spacing w:before="60" w:after="0" w:line="280" w:lineRule="exact"/>
    </w:pPr>
    <w:rPr>
      <w:rFonts w:ascii="Arial" w:eastAsia="Times New Roman" w:hAnsi="Arial" w:cs="Times New Roman"/>
      <w:caps/>
      <w:sz w:val="20"/>
      <w:szCs w:val="20"/>
      <w:lang w:val="en-GB" w:eastAsia="en-US"/>
    </w:rPr>
  </w:style>
  <w:style w:type="paragraph" w:customStyle="1" w:styleId="LEUFPSchool">
    <w:name w:val="LEU_FP_School"/>
    <w:next w:val="LEUFPFac"/>
    <w:rsid w:val="00542D20"/>
    <w:pPr>
      <w:spacing w:after="0" w:line="400" w:lineRule="exact"/>
    </w:pPr>
    <w:rPr>
      <w:rFonts w:ascii="Arial" w:eastAsia="Times New Roman" w:hAnsi="Arial" w:cs="Times New Roman"/>
      <w:b/>
      <w:sz w:val="36"/>
      <w:szCs w:val="36"/>
      <w:lang w:val="en-GB" w:eastAsia="en-US"/>
    </w:rPr>
  </w:style>
  <w:style w:type="table" w:styleId="TableGrid">
    <w:name w:val="Table Grid"/>
    <w:basedOn w:val="TableNormal"/>
    <w:rsid w:val="00542D20"/>
    <w:pPr>
      <w:spacing w:after="0" w:line="240" w:lineRule="auto"/>
    </w:pPr>
    <w:rPr>
      <w:rFonts w:ascii="Times New Roman" w:eastAsia="Times New Roman" w:hAnsi="Times New Roman" w:cs="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0747B0"/>
    <w:pPr>
      <w:tabs>
        <w:tab w:val="center" w:pos="4320"/>
        <w:tab w:val="right" w:pos="8640"/>
      </w:tabs>
      <w:spacing w:after="0" w:line="240" w:lineRule="auto"/>
    </w:pPr>
  </w:style>
  <w:style w:type="character" w:customStyle="1" w:styleId="HeaderChar">
    <w:name w:val="Header Char"/>
    <w:basedOn w:val="DefaultParagraphFont"/>
    <w:link w:val="Header"/>
    <w:rsid w:val="000747B0"/>
  </w:style>
  <w:style w:type="character" w:styleId="PageNumber">
    <w:name w:val="page number"/>
    <w:basedOn w:val="DefaultParagraphFont"/>
    <w:uiPriority w:val="99"/>
    <w:semiHidden/>
    <w:unhideWhenUsed/>
    <w:rsid w:val="00BD508B"/>
  </w:style>
  <w:style w:type="table" w:styleId="LightShading-Accent1">
    <w:name w:val="Light Shading Accent 1"/>
    <w:basedOn w:val="TableNormal"/>
    <w:uiPriority w:val="60"/>
    <w:rsid w:val="00BD508B"/>
    <w:pPr>
      <w:spacing w:after="0" w:line="240" w:lineRule="auto"/>
    </w:pPr>
    <w:rPr>
      <w:color w:val="B35E06" w:themeColor="accent1" w:themeShade="BF"/>
      <w:lang w:eastAsia="zh-TW"/>
    </w:rPr>
    <w:tblPr>
      <w:tblStyleRowBandSize w:val="1"/>
      <w:tblStyleColBandSize w:val="1"/>
      <w:tblInd w:w="0" w:type="dxa"/>
      <w:tblBorders>
        <w:top w:val="single" w:sz="8" w:space="0" w:color="F07F09" w:themeColor="accent1"/>
        <w:bottom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character" w:customStyle="1" w:styleId="apple-converted-space">
    <w:name w:val="apple-converted-space"/>
    <w:basedOn w:val="DefaultParagraphFont"/>
    <w:rsid w:val="002F2940"/>
  </w:style>
  <w:style w:type="character" w:customStyle="1" w:styleId="selectable">
    <w:name w:val="selectable"/>
    <w:basedOn w:val="DefaultParagraphFont"/>
    <w:rsid w:val="00CF0DE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6582"/>
    <w:pPr>
      <w:keepNext/>
      <w:keepLines/>
      <w:numPr>
        <w:numId w:val="12"/>
      </w:numPr>
      <w:pBdr>
        <w:bottom w:val="single" w:sz="4" w:space="1" w:color="595959" w:themeColor="text1" w:themeTint="A6"/>
      </w:pBdr>
      <w:spacing w:before="360" w:line="360" w:lineRule="auto"/>
      <w:ind w:left="431" w:hanging="431"/>
      <w:outlineLvl w:val="0"/>
    </w:pPr>
    <w:rPr>
      <w:rFonts w:ascii="Arial" w:eastAsiaTheme="majorEastAsia" w:hAnsi="Arial" w:cstheme="majorBidi"/>
      <w:b/>
      <w:bCs/>
      <w:color w:val="000000" w:themeColor="text1"/>
      <w:sz w:val="36"/>
      <w:szCs w:val="36"/>
    </w:rPr>
  </w:style>
  <w:style w:type="paragraph" w:styleId="Heading2">
    <w:name w:val="heading 2"/>
    <w:basedOn w:val="Normal"/>
    <w:next w:val="Normal"/>
    <w:link w:val="Heading2Char"/>
    <w:uiPriority w:val="9"/>
    <w:unhideWhenUsed/>
    <w:qFormat/>
    <w:rsid w:val="00086582"/>
    <w:pPr>
      <w:keepNext/>
      <w:keepLines/>
      <w:numPr>
        <w:ilvl w:val="1"/>
        <w:numId w:val="12"/>
      </w:numPr>
      <w:spacing w:before="360" w:after="0" w:line="360" w:lineRule="auto"/>
      <w:ind w:left="578" w:hanging="578"/>
      <w:outlineLvl w:val="1"/>
    </w:pPr>
    <w:rPr>
      <w:rFonts w:ascii="Arial" w:eastAsiaTheme="majorEastAsia" w:hAnsi="Arial" w:cstheme="majorBidi"/>
      <w:b/>
      <w:bCs/>
      <w:color w:val="000000" w:themeColor="text1"/>
      <w:sz w:val="28"/>
      <w:szCs w:val="28"/>
    </w:rPr>
  </w:style>
  <w:style w:type="paragraph" w:styleId="Heading3">
    <w:name w:val="heading 3"/>
    <w:basedOn w:val="Normal"/>
    <w:next w:val="Normal"/>
    <w:link w:val="Heading3Char"/>
    <w:uiPriority w:val="9"/>
    <w:unhideWhenUsed/>
    <w:qFormat/>
    <w:rsid w:val="002F2940"/>
    <w:pPr>
      <w:keepNext/>
      <w:keepLines/>
      <w:numPr>
        <w:ilvl w:val="2"/>
        <w:numId w:val="12"/>
      </w:numPr>
      <w:spacing w:before="200" w:after="0" w:line="360" w:lineRule="auto"/>
      <w:outlineLvl w:val="2"/>
    </w:pPr>
    <w:rPr>
      <w:rFonts w:ascii="Arial" w:eastAsiaTheme="majorEastAsia" w:hAnsi="Arial" w:cstheme="majorBidi"/>
      <w:b/>
      <w:bCs/>
      <w:color w:val="000000" w:themeColor="text1"/>
    </w:rPr>
  </w:style>
  <w:style w:type="paragraph" w:styleId="Heading4">
    <w:name w:val="heading 4"/>
    <w:basedOn w:val="Normal"/>
    <w:next w:val="Normal"/>
    <w:link w:val="Heading4Char"/>
    <w:uiPriority w:val="9"/>
    <w:unhideWhenUsed/>
    <w:qFormat/>
    <w:rsid w:val="00FC1C04"/>
    <w:pPr>
      <w:keepNext/>
      <w:keepLines/>
      <w:numPr>
        <w:ilvl w:val="3"/>
        <w:numId w:val="12"/>
      </w:numPr>
      <w:spacing w:before="200" w:after="0" w:line="360" w:lineRule="auto"/>
      <w:ind w:left="862" w:hanging="862"/>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086582"/>
    <w:rPr>
      <w:rFonts w:ascii="Arial" w:eastAsiaTheme="majorEastAsia" w:hAnsi="Arial" w:cstheme="majorBidi"/>
      <w:b/>
      <w:bCs/>
      <w:color w:val="000000" w:themeColor="text1"/>
      <w:sz w:val="36"/>
      <w:szCs w:val="36"/>
    </w:rPr>
  </w:style>
  <w:style w:type="character" w:customStyle="1" w:styleId="Heading2Char">
    <w:name w:val="Heading 2 Char"/>
    <w:basedOn w:val="DefaultParagraphFont"/>
    <w:link w:val="Heading2"/>
    <w:uiPriority w:val="9"/>
    <w:rsid w:val="00086582"/>
    <w:rPr>
      <w:rFonts w:ascii="Arial" w:eastAsiaTheme="majorEastAsia" w:hAnsi="Arial" w:cstheme="majorBidi"/>
      <w:b/>
      <w:bCs/>
      <w:color w:val="000000" w:themeColor="text1"/>
      <w:sz w:val="28"/>
      <w:szCs w:val="28"/>
    </w:rPr>
  </w:style>
  <w:style w:type="character" w:customStyle="1" w:styleId="Heading3Char">
    <w:name w:val="Heading 3 Char"/>
    <w:basedOn w:val="DefaultParagraphFont"/>
    <w:link w:val="Heading3"/>
    <w:uiPriority w:val="9"/>
    <w:rsid w:val="002F2940"/>
    <w:rPr>
      <w:rFonts w:ascii="Arial" w:eastAsiaTheme="majorEastAsia" w:hAnsi="Arial" w:cstheme="majorBidi"/>
      <w:b/>
      <w:bCs/>
      <w:color w:val="000000" w:themeColor="text1"/>
    </w:rPr>
  </w:style>
  <w:style w:type="character" w:customStyle="1" w:styleId="Heading4Char">
    <w:name w:val="Heading 4 Char"/>
    <w:basedOn w:val="DefaultParagraphFont"/>
    <w:link w:val="Heading4"/>
    <w:uiPriority w:val="9"/>
    <w:rsid w:val="00FC1C04"/>
    <w:rPr>
      <w:rFonts w:eastAsiaTheme="majorEastAsia" w:cstheme="majorBidi"/>
      <w:b/>
      <w:bCs/>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unhideWhenUsed/>
    <w:rsid w:val="001904B5"/>
    <w:pPr>
      <w:spacing w:after="100"/>
    </w:pPr>
  </w:style>
  <w:style w:type="character" w:styleId="Hyperlink">
    <w:name w:val="Hyperlink"/>
    <w:basedOn w:val="DefaultParagraphFont"/>
    <w:uiPriority w:val="99"/>
    <w:unhideWhenUsed/>
    <w:rsid w:val="001904B5"/>
    <w:rPr>
      <w:color w:val="6B9F25" w:themeColor="hyperlink"/>
      <w:u w:val="single"/>
    </w:rPr>
  </w:style>
  <w:style w:type="paragraph" w:styleId="TOC2">
    <w:name w:val="toc 2"/>
    <w:basedOn w:val="Normal"/>
    <w:next w:val="Normal"/>
    <w:autoRedefine/>
    <w:uiPriority w:val="39"/>
    <w:unhideWhenUsed/>
    <w:rsid w:val="001904B5"/>
    <w:pPr>
      <w:spacing w:after="100"/>
      <w:ind w:left="220"/>
    </w:pPr>
  </w:style>
  <w:style w:type="paragraph" w:styleId="TOC3">
    <w:name w:val="toc 3"/>
    <w:basedOn w:val="Normal"/>
    <w:next w:val="Normal"/>
    <w:autoRedefine/>
    <w:uiPriority w:val="39"/>
    <w:unhideWhenUsed/>
    <w:rsid w:val="001904B5"/>
    <w:pPr>
      <w:spacing w:after="100"/>
      <w:ind w:left="440"/>
    </w:pPr>
  </w:style>
  <w:style w:type="paragraph" w:styleId="BalloonText">
    <w:name w:val="Balloon Text"/>
    <w:basedOn w:val="Normal"/>
    <w:link w:val="BalloonTextChar"/>
    <w:uiPriority w:val="99"/>
    <w:semiHidden/>
    <w:unhideWhenUsed/>
    <w:rsid w:val="00BE45A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E45A2"/>
    <w:rPr>
      <w:rFonts w:ascii="Lucida Grande" w:hAnsi="Lucida Grande"/>
      <w:sz w:val="18"/>
      <w:szCs w:val="18"/>
    </w:rPr>
  </w:style>
  <w:style w:type="paragraph" w:customStyle="1" w:styleId="centred">
    <w:name w:val="centred"/>
    <w:basedOn w:val="Normal"/>
    <w:rsid w:val="00542D20"/>
    <w:pPr>
      <w:spacing w:after="120" w:line="360" w:lineRule="atLeast"/>
      <w:jc w:val="center"/>
    </w:pPr>
    <w:rPr>
      <w:rFonts w:ascii="Arial" w:eastAsia="Times New Roman" w:hAnsi="Arial" w:cs="Arial"/>
      <w:sz w:val="24"/>
      <w:szCs w:val="20"/>
      <w:lang w:val="en-GB" w:eastAsia="en-GB"/>
    </w:rPr>
  </w:style>
  <w:style w:type="paragraph" w:customStyle="1" w:styleId="Title1">
    <w:name w:val="Title1"/>
    <w:basedOn w:val="Normal"/>
    <w:next w:val="Subtitle1"/>
    <w:rsid w:val="00542D20"/>
    <w:pPr>
      <w:spacing w:before="960" w:after="360" w:line="360" w:lineRule="atLeast"/>
      <w:jc w:val="center"/>
    </w:pPr>
    <w:rPr>
      <w:rFonts w:ascii="Arial" w:eastAsia="Times New Roman" w:hAnsi="Arial" w:cs="Arial"/>
      <w:b/>
      <w:sz w:val="28"/>
      <w:szCs w:val="20"/>
      <w:lang w:val="en-GB" w:eastAsia="en-GB"/>
    </w:rPr>
  </w:style>
  <w:style w:type="paragraph" w:customStyle="1" w:styleId="Subtitle1">
    <w:name w:val="Subtitle1"/>
    <w:basedOn w:val="Title1"/>
    <w:next w:val="centred"/>
    <w:rsid w:val="00542D20"/>
    <w:pPr>
      <w:spacing w:before="360"/>
    </w:pPr>
    <w:rPr>
      <w:sz w:val="24"/>
    </w:rPr>
  </w:style>
  <w:style w:type="paragraph" w:styleId="Footer">
    <w:name w:val="footer"/>
    <w:basedOn w:val="Normal"/>
    <w:link w:val="FooterChar"/>
    <w:rsid w:val="00542D20"/>
    <w:pPr>
      <w:tabs>
        <w:tab w:val="center" w:pos="4153"/>
        <w:tab w:val="right" w:pos="8306"/>
      </w:tabs>
      <w:spacing w:after="120" w:line="360" w:lineRule="atLeast"/>
    </w:pPr>
    <w:rPr>
      <w:rFonts w:ascii="Arial" w:eastAsia="Times New Roman" w:hAnsi="Arial" w:cs="Arial"/>
      <w:sz w:val="24"/>
      <w:szCs w:val="20"/>
      <w:lang w:val="en-GB" w:eastAsia="en-GB"/>
    </w:rPr>
  </w:style>
  <w:style w:type="character" w:customStyle="1" w:styleId="FooterChar">
    <w:name w:val="Footer Char"/>
    <w:basedOn w:val="DefaultParagraphFont"/>
    <w:link w:val="Footer"/>
    <w:rsid w:val="00542D20"/>
    <w:rPr>
      <w:rFonts w:ascii="Arial" w:eastAsia="Times New Roman" w:hAnsi="Arial" w:cs="Arial"/>
      <w:sz w:val="24"/>
      <w:szCs w:val="20"/>
      <w:lang w:val="en-GB" w:eastAsia="en-GB"/>
    </w:rPr>
  </w:style>
  <w:style w:type="paragraph" w:customStyle="1" w:styleId="LEUFPFac">
    <w:name w:val="LEU_FP_Fac"/>
    <w:rsid w:val="00542D20"/>
    <w:pPr>
      <w:spacing w:before="60" w:after="0" w:line="280" w:lineRule="exact"/>
    </w:pPr>
    <w:rPr>
      <w:rFonts w:ascii="Arial" w:eastAsia="Times New Roman" w:hAnsi="Arial" w:cs="Times New Roman"/>
      <w:caps/>
      <w:sz w:val="20"/>
      <w:szCs w:val="20"/>
      <w:lang w:val="en-GB" w:eastAsia="en-US"/>
    </w:rPr>
  </w:style>
  <w:style w:type="paragraph" w:customStyle="1" w:styleId="LEUFPSchool">
    <w:name w:val="LEU_FP_School"/>
    <w:next w:val="LEUFPFac"/>
    <w:rsid w:val="00542D20"/>
    <w:pPr>
      <w:spacing w:after="0" w:line="400" w:lineRule="exact"/>
    </w:pPr>
    <w:rPr>
      <w:rFonts w:ascii="Arial" w:eastAsia="Times New Roman" w:hAnsi="Arial" w:cs="Times New Roman"/>
      <w:b/>
      <w:sz w:val="36"/>
      <w:szCs w:val="36"/>
      <w:lang w:val="en-GB" w:eastAsia="en-US"/>
    </w:rPr>
  </w:style>
  <w:style w:type="table" w:styleId="TableGrid">
    <w:name w:val="Table Grid"/>
    <w:basedOn w:val="TableNormal"/>
    <w:rsid w:val="00542D20"/>
    <w:pPr>
      <w:spacing w:after="0" w:line="240" w:lineRule="auto"/>
    </w:pPr>
    <w:rPr>
      <w:rFonts w:ascii="Times New Roman" w:eastAsia="Times New Roman" w:hAnsi="Times New Roman" w:cs="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0747B0"/>
    <w:pPr>
      <w:tabs>
        <w:tab w:val="center" w:pos="4320"/>
        <w:tab w:val="right" w:pos="8640"/>
      </w:tabs>
      <w:spacing w:after="0" w:line="240" w:lineRule="auto"/>
    </w:pPr>
  </w:style>
  <w:style w:type="character" w:customStyle="1" w:styleId="HeaderChar">
    <w:name w:val="Header Char"/>
    <w:basedOn w:val="DefaultParagraphFont"/>
    <w:link w:val="Header"/>
    <w:rsid w:val="000747B0"/>
  </w:style>
  <w:style w:type="character" w:styleId="PageNumber">
    <w:name w:val="page number"/>
    <w:basedOn w:val="DefaultParagraphFont"/>
    <w:uiPriority w:val="99"/>
    <w:semiHidden/>
    <w:unhideWhenUsed/>
    <w:rsid w:val="00BD508B"/>
  </w:style>
  <w:style w:type="table" w:styleId="LightShading-Accent1">
    <w:name w:val="Light Shading Accent 1"/>
    <w:basedOn w:val="TableNormal"/>
    <w:uiPriority w:val="60"/>
    <w:rsid w:val="00BD508B"/>
    <w:pPr>
      <w:spacing w:after="0" w:line="240" w:lineRule="auto"/>
    </w:pPr>
    <w:rPr>
      <w:color w:val="B35E06" w:themeColor="accent1" w:themeShade="BF"/>
      <w:lang w:eastAsia="zh-TW"/>
    </w:rPr>
    <w:tblPr>
      <w:tblStyleRowBandSize w:val="1"/>
      <w:tblStyleColBandSize w:val="1"/>
      <w:tblInd w:w="0" w:type="dxa"/>
      <w:tblBorders>
        <w:top w:val="single" w:sz="8" w:space="0" w:color="F07F09" w:themeColor="accent1"/>
        <w:bottom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character" w:customStyle="1" w:styleId="apple-converted-space">
    <w:name w:val="apple-converted-space"/>
    <w:basedOn w:val="DefaultParagraphFont"/>
    <w:rsid w:val="002F2940"/>
  </w:style>
  <w:style w:type="character" w:customStyle="1" w:styleId="selectable">
    <w:name w:val="selectable"/>
    <w:basedOn w:val="DefaultParagraphFont"/>
    <w:rsid w:val="00CF0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93886">
      <w:bodyDiv w:val="1"/>
      <w:marLeft w:val="0"/>
      <w:marRight w:val="0"/>
      <w:marTop w:val="0"/>
      <w:marBottom w:val="0"/>
      <w:divBdr>
        <w:top w:val="none" w:sz="0" w:space="0" w:color="auto"/>
        <w:left w:val="none" w:sz="0" w:space="0" w:color="auto"/>
        <w:bottom w:val="none" w:sz="0" w:space="0" w:color="auto"/>
        <w:right w:val="none" w:sz="0" w:space="0" w:color="auto"/>
      </w:divBdr>
    </w:div>
    <w:div w:id="35010772">
      <w:bodyDiv w:val="1"/>
      <w:marLeft w:val="0"/>
      <w:marRight w:val="0"/>
      <w:marTop w:val="0"/>
      <w:marBottom w:val="0"/>
      <w:divBdr>
        <w:top w:val="none" w:sz="0" w:space="0" w:color="auto"/>
        <w:left w:val="none" w:sz="0" w:space="0" w:color="auto"/>
        <w:bottom w:val="none" w:sz="0" w:space="0" w:color="auto"/>
        <w:right w:val="none" w:sz="0" w:space="0" w:color="auto"/>
      </w:divBdr>
    </w:div>
    <w:div w:id="53507457">
      <w:bodyDiv w:val="1"/>
      <w:marLeft w:val="0"/>
      <w:marRight w:val="0"/>
      <w:marTop w:val="0"/>
      <w:marBottom w:val="0"/>
      <w:divBdr>
        <w:top w:val="none" w:sz="0" w:space="0" w:color="auto"/>
        <w:left w:val="none" w:sz="0" w:space="0" w:color="auto"/>
        <w:bottom w:val="none" w:sz="0" w:space="0" w:color="auto"/>
        <w:right w:val="none" w:sz="0" w:space="0" w:color="auto"/>
      </w:divBdr>
    </w:div>
    <w:div w:id="57632166">
      <w:bodyDiv w:val="1"/>
      <w:marLeft w:val="0"/>
      <w:marRight w:val="0"/>
      <w:marTop w:val="0"/>
      <w:marBottom w:val="0"/>
      <w:divBdr>
        <w:top w:val="none" w:sz="0" w:space="0" w:color="auto"/>
        <w:left w:val="none" w:sz="0" w:space="0" w:color="auto"/>
        <w:bottom w:val="none" w:sz="0" w:space="0" w:color="auto"/>
        <w:right w:val="none" w:sz="0" w:space="0" w:color="auto"/>
      </w:divBdr>
    </w:div>
    <w:div w:id="202400891">
      <w:bodyDiv w:val="1"/>
      <w:marLeft w:val="0"/>
      <w:marRight w:val="0"/>
      <w:marTop w:val="0"/>
      <w:marBottom w:val="0"/>
      <w:divBdr>
        <w:top w:val="none" w:sz="0" w:space="0" w:color="auto"/>
        <w:left w:val="none" w:sz="0" w:space="0" w:color="auto"/>
        <w:bottom w:val="none" w:sz="0" w:space="0" w:color="auto"/>
        <w:right w:val="none" w:sz="0" w:space="0" w:color="auto"/>
      </w:divBdr>
    </w:div>
    <w:div w:id="257449510">
      <w:bodyDiv w:val="1"/>
      <w:marLeft w:val="0"/>
      <w:marRight w:val="0"/>
      <w:marTop w:val="0"/>
      <w:marBottom w:val="0"/>
      <w:divBdr>
        <w:top w:val="none" w:sz="0" w:space="0" w:color="auto"/>
        <w:left w:val="none" w:sz="0" w:space="0" w:color="auto"/>
        <w:bottom w:val="none" w:sz="0" w:space="0" w:color="auto"/>
        <w:right w:val="none" w:sz="0" w:space="0" w:color="auto"/>
      </w:divBdr>
    </w:div>
    <w:div w:id="277177998">
      <w:bodyDiv w:val="1"/>
      <w:marLeft w:val="0"/>
      <w:marRight w:val="0"/>
      <w:marTop w:val="0"/>
      <w:marBottom w:val="0"/>
      <w:divBdr>
        <w:top w:val="none" w:sz="0" w:space="0" w:color="auto"/>
        <w:left w:val="none" w:sz="0" w:space="0" w:color="auto"/>
        <w:bottom w:val="none" w:sz="0" w:space="0" w:color="auto"/>
        <w:right w:val="none" w:sz="0" w:space="0" w:color="auto"/>
      </w:divBdr>
    </w:div>
    <w:div w:id="461312921">
      <w:bodyDiv w:val="1"/>
      <w:marLeft w:val="0"/>
      <w:marRight w:val="0"/>
      <w:marTop w:val="0"/>
      <w:marBottom w:val="0"/>
      <w:divBdr>
        <w:top w:val="none" w:sz="0" w:space="0" w:color="auto"/>
        <w:left w:val="none" w:sz="0" w:space="0" w:color="auto"/>
        <w:bottom w:val="none" w:sz="0" w:space="0" w:color="auto"/>
        <w:right w:val="none" w:sz="0" w:space="0" w:color="auto"/>
      </w:divBdr>
    </w:div>
    <w:div w:id="513081677">
      <w:bodyDiv w:val="1"/>
      <w:marLeft w:val="0"/>
      <w:marRight w:val="0"/>
      <w:marTop w:val="0"/>
      <w:marBottom w:val="0"/>
      <w:divBdr>
        <w:top w:val="none" w:sz="0" w:space="0" w:color="auto"/>
        <w:left w:val="none" w:sz="0" w:space="0" w:color="auto"/>
        <w:bottom w:val="none" w:sz="0" w:space="0" w:color="auto"/>
        <w:right w:val="none" w:sz="0" w:space="0" w:color="auto"/>
      </w:divBdr>
    </w:div>
    <w:div w:id="542525978">
      <w:bodyDiv w:val="1"/>
      <w:marLeft w:val="0"/>
      <w:marRight w:val="0"/>
      <w:marTop w:val="0"/>
      <w:marBottom w:val="0"/>
      <w:divBdr>
        <w:top w:val="none" w:sz="0" w:space="0" w:color="auto"/>
        <w:left w:val="none" w:sz="0" w:space="0" w:color="auto"/>
        <w:bottom w:val="none" w:sz="0" w:space="0" w:color="auto"/>
        <w:right w:val="none" w:sz="0" w:space="0" w:color="auto"/>
      </w:divBdr>
    </w:div>
    <w:div w:id="632373302">
      <w:bodyDiv w:val="1"/>
      <w:marLeft w:val="0"/>
      <w:marRight w:val="0"/>
      <w:marTop w:val="0"/>
      <w:marBottom w:val="0"/>
      <w:divBdr>
        <w:top w:val="none" w:sz="0" w:space="0" w:color="auto"/>
        <w:left w:val="none" w:sz="0" w:space="0" w:color="auto"/>
        <w:bottom w:val="none" w:sz="0" w:space="0" w:color="auto"/>
        <w:right w:val="none" w:sz="0" w:space="0" w:color="auto"/>
      </w:divBdr>
    </w:div>
    <w:div w:id="640693490">
      <w:bodyDiv w:val="1"/>
      <w:marLeft w:val="0"/>
      <w:marRight w:val="0"/>
      <w:marTop w:val="0"/>
      <w:marBottom w:val="0"/>
      <w:divBdr>
        <w:top w:val="none" w:sz="0" w:space="0" w:color="auto"/>
        <w:left w:val="none" w:sz="0" w:space="0" w:color="auto"/>
        <w:bottom w:val="none" w:sz="0" w:space="0" w:color="auto"/>
        <w:right w:val="none" w:sz="0" w:space="0" w:color="auto"/>
      </w:divBdr>
    </w:div>
    <w:div w:id="780683067">
      <w:bodyDiv w:val="1"/>
      <w:marLeft w:val="0"/>
      <w:marRight w:val="0"/>
      <w:marTop w:val="0"/>
      <w:marBottom w:val="0"/>
      <w:divBdr>
        <w:top w:val="none" w:sz="0" w:space="0" w:color="auto"/>
        <w:left w:val="none" w:sz="0" w:space="0" w:color="auto"/>
        <w:bottom w:val="none" w:sz="0" w:space="0" w:color="auto"/>
        <w:right w:val="none" w:sz="0" w:space="0" w:color="auto"/>
      </w:divBdr>
    </w:div>
    <w:div w:id="796796519">
      <w:bodyDiv w:val="1"/>
      <w:marLeft w:val="0"/>
      <w:marRight w:val="0"/>
      <w:marTop w:val="0"/>
      <w:marBottom w:val="0"/>
      <w:divBdr>
        <w:top w:val="none" w:sz="0" w:space="0" w:color="auto"/>
        <w:left w:val="none" w:sz="0" w:space="0" w:color="auto"/>
        <w:bottom w:val="none" w:sz="0" w:space="0" w:color="auto"/>
        <w:right w:val="none" w:sz="0" w:space="0" w:color="auto"/>
      </w:divBdr>
    </w:div>
    <w:div w:id="823013355">
      <w:bodyDiv w:val="1"/>
      <w:marLeft w:val="0"/>
      <w:marRight w:val="0"/>
      <w:marTop w:val="0"/>
      <w:marBottom w:val="0"/>
      <w:divBdr>
        <w:top w:val="none" w:sz="0" w:space="0" w:color="auto"/>
        <w:left w:val="none" w:sz="0" w:space="0" w:color="auto"/>
        <w:bottom w:val="none" w:sz="0" w:space="0" w:color="auto"/>
        <w:right w:val="none" w:sz="0" w:space="0" w:color="auto"/>
      </w:divBdr>
    </w:div>
    <w:div w:id="834539454">
      <w:bodyDiv w:val="1"/>
      <w:marLeft w:val="0"/>
      <w:marRight w:val="0"/>
      <w:marTop w:val="0"/>
      <w:marBottom w:val="0"/>
      <w:divBdr>
        <w:top w:val="none" w:sz="0" w:space="0" w:color="auto"/>
        <w:left w:val="none" w:sz="0" w:space="0" w:color="auto"/>
        <w:bottom w:val="none" w:sz="0" w:space="0" w:color="auto"/>
        <w:right w:val="none" w:sz="0" w:space="0" w:color="auto"/>
      </w:divBdr>
    </w:div>
    <w:div w:id="1044014647">
      <w:bodyDiv w:val="1"/>
      <w:marLeft w:val="0"/>
      <w:marRight w:val="0"/>
      <w:marTop w:val="0"/>
      <w:marBottom w:val="0"/>
      <w:divBdr>
        <w:top w:val="none" w:sz="0" w:space="0" w:color="auto"/>
        <w:left w:val="none" w:sz="0" w:space="0" w:color="auto"/>
        <w:bottom w:val="none" w:sz="0" w:space="0" w:color="auto"/>
        <w:right w:val="none" w:sz="0" w:space="0" w:color="auto"/>
      </w:divBdr>
    </w:div>
    <w:div w:id="1141583405">
      <w:bodyDiv w:val="1"/>
      <w:marLeft w:val="0"/>
      <w:marRight w:val="0"/>
      <w:marTop w:val="0"/>
      <w:marBottom w:val="0"/>
      <w:divBdr>
        <w:top w:val="none" w:sz="0" w:space="0" w:color="auto"/>
        <w:left w:val="none" w:sz="0" w:space="0" w:color="auto"/>
        <w:bottom w:val="none" w:sz="0" w:space="0" w:color="auto"/>
        <w:right w:val="none" w:sz="0" w:space="0" w:color="auto"/>
      </w:divBdr>
    </w:div>
    <w:div w:id="1178738866">
      <w:bodyDiv w:val="1"/>
      <w:marLeft w:val="0"/>
      <w:marRight w:val="0"/>
      <w:marTop w:val="0"/>
      <w:marBottom w:val="0"/>
      <w:divBdr>
        <w:top w:val="none" w:sz="0" w:space="0" w:color="auto"/>
        <w:left w:val="none" w:sz="0" w:space="0" w:color="auto"/>
        <w:bottom w:val="none" w:sz="0" w:space="0" w:color="auto"/>
        <w:right w:val="none" w:sz="0" w:space="0" w:color="auto"/>
      </w:divBdr>
    </w:div>
    <w:div w:id="1185483152">
      <w:bodyDiv w:val="1"/>
      <w:marLeft w:val="0"/>
      <w:marRight w:val="0"/>
      <w:marTop w:val="0"/>
      <w:marBottom w:val="0"/>
      <w:divBdr>
        <w:top w:val="none" w:sz="0" w:space="0" w:color="auto"/>
        <w:left w:val="none" w:sz="0" w:space="0" w:color="auto"/>
        <w:bottom w:val="none" w:sz="0" w:space="0" w:color="auto"/>
        <w:right w:val="none" w:sz="0" w:space="0" w:color="auto"/>
      </w:divBdr>
    </w:div>
    <w:div w:id="1190415506">
      <w:bodyDiv w:val="1"/>
      <w:marLeft w:val="0"/>
      <w:marRight w:val="0"/>
      <w:marTop w:val="0"/>
      <w:marBottom w:val="0"/>
      <w:divBdr>
        <w:top w:val="none" w:sz="0" w:space="0" w:color="auto"/>
        <w:left w:val="none" w:sz="0" w:space="0" w:color="auto"/>
        <w:bottom w:val="none" w:sz="0" w:space="0" w:color="auto"/>
        <w:right w:val="none" w:sz="0" w:space="0" w:color="auto"/>
      </w:divBdr>
    </w:div>
    <w:div w:id="1241478448">
      <w:bodyDiv w:val="1"/>
      <w:marLeft w:val="0"/>
      <w:marRight w:val="0"/>
      <w:marTop w:val="0"/>
      <w:marBottom w:val="0"/>
      <w:divBdr>
        <w:top w:val="none" w:sz="0" w:space="0" w:color="auto"/>
        <w:left w:val="none" w:sz="0" w:space="0" w:color="auto"/>
        <w:bottom w:val="none" w:sz="0" w:space="0" w:color="auto"/>
        <w:right w:val="none" w:sz="0" w:space="0" w:color="auto"/>
      </w:divBdr>
    </w:div>
    <w:div w:id="1268149664">
      <w:bodyDiv w:val="1"/>
      <w:marLeft w:val="0"/>
      <w:marRight w:val="0"/>
      <w:marTop w:val="0"/>
      <w:marBottom w:val="0"/>
      <w:divBdr>
        <w:top w:val="none" w:sz="0" w:space="0" w:color="auto"/>
        <w:left w:val="none" w:sz="0" w:space="0" w:color="auto"/>
        <w:bottom w:val="none" w:sz="0" w:space="0" w:color="auto"/>
        <w:right w:val="none" w:sz="0" w:space="0" w:color="auto"/>
      </w:divBdr>
    </w:div>
    <w:div w:id="1277834766">
      <w:bodyDiv w:val="1"/>
      <w:marLeft w:val="0"/>
      <w:marRight w:val="0"/>
      <w:marTop w:val="0"/>
      <w:marBottom w:val="0"/>
      <w:divBdr>
        <w:top w:val="none" w:sz="0" w:space="0" w:color="auto"/>
        <w:left w:val="none" w:sz="0" w:space="0" w:color="auto"/>
        <w:bottom w:val="none" w:sz="0" w:space="0" w:color="auto"/>
        <w:right w:val="none" w:sz="0" w:space="0" w:color="auto"/>
      </w:divBdr>
    </w:div>
    <w:div w:id="1287737008">
      <w:bodyDiv w:val="1"/>
      <w:marLeft w:val="0"/>
      <w:marRight w:val="0"/>
      <w:marTop w:val="0"/>
      <w:marBottom w:val="0"/>
      <w:divBdr>
        <w:top w:val="none" w:sz="0" w:space="0" w:color="auto"/>
        <w:left w:val="none" w:sz="0" w:space="0" w:color="auto"/>
        <w:bottom w:val="none" w:sz="0" w:space="0" w:color="auto"/>
        <w:right w:val="none" w:sz="0" w:space="0" w:color="auto"/>
      </w:divBdr>
    </w:div>
    <w:div w:id="1361541474">
      <w:bodyDiv w:val="1"/>
      <w:marLeft w:val="0"/>
      <w:marRight w:val="0"/>
      <w:marTop w:val="0"/>
      <w:marBottom w:val="0"/>
      <w:divBdr>
        <w:top w:val="none" w:sz="0" w:space="0" w:color="auto"/>
        <w:left w:val="none" w:sz="0" w:space="0" w:color="auto"/>
        <w:bottom w:val="none" w:sz="0" w:space="0" w:color="auto"/>
        <w:right w:val="none" w:sz="0" w:space="0" w:color="auto"/>
      </w:divBdr>
    </w:div>
    <w:div w:id="1568489275">
      <w:bodyDiv w:val="1"/>
      <w:marLeft w:val="0"/>
      <w:marRight w:val="0"/>
      <w:marTop w:val="0"/>
      <w:marBottom w:val="0"/>
      <w:divBdr>
        <w:top w:val="none" w:sz="0" w:space="0" w:color="auto"/>
        <w:left w:val="none" w:sz="0" w:space="0" w:color="auto"/>
        <w:bottom w:val="none" w:sz="0" w:space="0" w:color="auto"/>
        <w:right w:val="none" w:sz="0" w:space="0" w:color="auto"/>
      </w:divBdr>
    </w:div>
    <w:div w:id="1588273571">
      <w:bodyDiv w:val="1"/>
      <w:marLeft w:val="0"/>
      <w:marRight w:val="0"/>
      <w:marTop w:val="0"/>
      <w:marBottom w:val="0"/>
      <w:divBdr>
        <w:top w:val="none" w:sz="0" w:space="0" w:color="auto"/>
        <w:left w:val="none" w:sz="0" w:space="0" w:color="auto"/>
        <w:bottom w:val="none" w:sz="0" w:space="0" w:color="auto"/>
        <w:right w:val="none" w:sz="0" w:space="0" w:color="auto"/>
      </w:divBdr>
    </w:div>
    <w:div w:id="1604655267">
      <w:bodyDiv w:val="1"/>
      <w:marLeft w:val="0"/>
      <w:marRight w:val="0"/>
      <w:marTop w:val="0"/>
      <w:marBottom w:val="0"/>
      <w:divBdr>
        <w:top w:val="none" w:sz="0" w:space="0" w:color="auto"/>
        <w:left w:val="none" w:sz="0" w:space="0" w:color="auto"/>
        <w:bottom w:val="none" w:sz="0" w:space="0" w:color="auto"/>
        <w:right w:val="none" w:sz="0" w:space="0" w:color="auto"/>
      </w:divBdr>
    </w:div>
    <w:div w:id="1605846461">
      <w:bodyDiv w:val="1"/>
      <w:marLeft w:val="0"/>
      <w:marRight w:val="0"/>
      <w:marTop w:val="0"/>
      <w:marBottom w:val="0"/>
      <w:divBdr>
        <w:top w:val="none" w:sz="0" w:space="0" w:color="auto"/>
        <w:left w:val="none" w:sz="0" w:space="0" w:color="auto"/>
        <w:bottom w:val="none" w:sz="0" w:space="0" w:color="auto"/>
        <w:right w:val="none" w:sz="0" w:space="0" w:color="auto"/>
      </w:divBdr>
    </w:div>
    <w:div w:id="1623027750">
      <w:bodyDiv w:val="1"/>
      <w:marLeft w:val="0"/>
      <w:marRight w:val="0"/>
      <w:marTop w:val="0"/>
      <w:marBottom w:val="0"/>
      <w:divBdr>
        <w:top w:val="none" w:sz="0" w:space="0" w:color="auto"/>
        <w:left w:val="none" w:sz="0" w:space="0" w:color="auto"/>
        <w:bottom w:val="none" w:sz="0" w:space="0" w:color="auto"/>
        <w:right w:val="none" w:sz="0" w:space="0" w:color="auto"/>
      </w:divBdr>
    </w:div>
    <w:div w:id="1682658796">
      <w:bodyDiv w:val="1"/>
      <w:marLeft w:val="0"/>
      <w:marRight w:val="0"/>
      <w:marTop w:val="0"/>
      <w:marBottom w:val="0"/>
      <w:divBdr>
        <w:top w:val="none" w:sz="0" w:space="0" w:color="auto"/>
        <w:left w:val="none" w:sz="0" w:space="0" w:color="auto"/>
        <w:bottom w:val="none" w:sz="0" w:space="0" w:color="auto"/>
        <w:right w:val="none" w:sz="0" w:space="0" w:color="auto"/>
      </w:divBdr>
    </w:div>
    <w:div w:id="1690831096">
      <w:bodyDiv w:val="1"/>
      <w:marLeft w:val="0"/>
      <w:marRight w:val="0"/>
      <w:marTop w:val="0"/>
      <w:marBottom w:val="0"/>
      <w:divBdr>
        <w:top w:val="none" w:sz="0" w:space="0" w:color="auto"/>
        <w:left w:val="none" w:sz="0" w:space="0" w:color="auto"/>
        <w:bottom w:val="none" w:sz="0" w:space="0" w:color="auto"/>
        <w:right w:val="none" w:sz="0" w:space="0" w:color="auto"/>
      </w:divBdr>
    </w:div>
    <w:div w:id="1721902786">
      <w:bodyDiv w:val="1"/>
      <w:marLeft w:val="0"/>
      <w:marRight w:val="0"/>
      <w:marTop w:val="0"/>
      <w:marBottom w:val="0"/>
      <w:divBdr>
        <w:top w:val="none" w:sz="0" w:space="0" w:color="auto"/>
        <w:left w:val="none" w:sz="0" w:space="0" w:color="auto"/>
        <w:bottom w:val="none" w:sz="0" w:space="0" w:color="auto"/>
        <w:right w:val="none" w:sz="0" w:space="0" w:color="auto"/>
      </w:divBdr>
    </w:div>
    <w:div w:id="1863467591">
      <w:bodyDiv w:val="1"/>
      <w:marLeft w:val="0"/>
      <w:marRight w:val="0"/>
      <w:marTop w:val="0"/>
      <w:marBottom w:val="0"/>
      <w:divBdr>
        <w:top w:val="none" w:sz="0" w:space="0" w:color="auto"/>
        <w:left w:val="none" w:sz="0" w:space="0" w:color="auto"/>
        <w:bottom w:val="none" w:sz="0" w:space="0" w:color="auto"/>
        <w:right w:val="none" w:sz="0" w:space="0" w:color="auto"/>
      </w:divBdr>
    </w:div>
    <w:div w:id="1892224478">
      <w:bodyDiv w:val="1"/>
      <w:marLeft w:val="0"/>
      <w:marRight w:val="0"/>
      <w:marTop w:val="0"/>
      <w:marBottom w:val="0"/>
      <w:divBdr>
        <w:top w:val="none" w:sz="0" w:space="0" w:color="auto"/>
        <w:left w:val="none" w:sz="0" w:space="0" w:color="auto"/>
        <w:bottom w:val="none" w:sz="0" w:space="0" w:color="auto"/>
        <w:right w:val="none" w:sz="0" w:space="0" w:color="auto"/>
      </w:divBdr>
    </w:div>
    <w:div w:id="2006351174">
      <w:bodyDiv w:val="1"/>
      <w:marLeft w:val="0"/>
      <w:marRight w:val="0"/>
      <w:marTop w:val="0"/>
      <w:marBottom w:val="0"/>
      <w:divBdr>
        <w:top w:val="none" w:sz="0" w:space="0" w:color="auto"/>
        <w:left w:val="none" w:sz="0" w:space="0" w:color="auto"/>
        <w:bottom w:val="none" w:sz="0" w:space="0" w:color="auto"/>
        <w:right w:val="none" w:sz="0" w:space="0" w:color="auto"/>
      </w:divBdr>
    </w:div>
    <w:div w:id="2008359941">
      <w:bodyDiv w:val="1"/>
      <w:marLeft w:val="0"/>
      <w:marRight w:val="0"/>
      <w:marTop w:val="0"/>
      <w:marBottom w:val="0"/>
      <w:divBdr>
        <w:top w:val="none" w:sz="0" w:space="0" w:color="auto"/>
        <w:left w:val="none" w:sz="0" w:space="0" w:color="auto"/>
        <w:bottom w:val="none" w:sz="0" w:space="0" w:color="auto"/>
        <w:right w:val="none" w:sz="0" w:space="0" w:color="auto"/>
      </w:divBdr>
    </w:div>
    <w:div w:id="2073114144">
      <w:bodyDiv w:val="1"/>
      <w:marLeft w:val="0"/>
      <w:marRight w:val="0"/>
      <w:marTop w:val="0"/>
      <w:marBottom w:val="0"/>
      <w:divBdr>
        <w:top w:val="none" w:sz="0" w:space="0" w:color="auto"/>
        <w:left w:val="none" w:sz="0" w:space="0" w:color="auto"/>
        <w:bottom w:val="none" w:sz="0" w:space="0" w:color="auto"/>
        <w:right w:val="none" w:sz="0" w:space="0" w:color="auto"/>
      </w:divBdr>
    </w:div>
    <w:div w:id="2087147317">
      <w:bodyDiv w:val="1"/>
      <w:marLeft w:val="0"/>
      <w:marRight w:val="0"/>
      <w:marTop w:val="0"/>
      <w:marBottom w:val="0"/>
      <w:divBdr>
        <w:top w:val="none" w:sz="0" w:space="0" w:color="auto"/>
        <w:left w:val="none" w:sz="0" w:space="0" w:color="auto"/>
        <w:bottom w:val="none" w:sz="0" w:space="0" w:color="auto"/>
        <w:right w:val="none" w:sz="0" w:space="0" w:color="auto"/>
      </w:divBdr>
    </w:div>
    <w:div w:id="2115861190">
      <w:bodyDiv w:val="1"/>
      <w:marLeft w:val="0"/>
      <w:marRight w:val="0"/>
      <w:marTop w:val="0"/>
      <w:marBottom w:val="0"/>
      <w:divBdr>
        <w:top w:val="none" w:sz="0" w:space="0" w:color="auto"/>
        <w:left w:val="none" w:sz="0" w:space="0" w:color="auto"/>
        <w:bottom w:val="none" w:sz="0" w:space="0" w:color="auto"/>
        <w:right w:val="none" w:sz="0" w:space="0" w:color="auto"/>
      </w:divBdr>
    </w:div>
    <w:div w:id="212758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chart" Target="charts/chart1.xml"/><Relationship Id="rId21" Type="http://schemas.openxmlformats.org/officeDocument/2006/relationships/chart" Target="charts/chart2.xml"/><Relationship Id="rId22" Type="http://schemas.openxmlformats.org/officeDocument/2006/relationships/chart" Target="charts/chart3.xml"/><Relationship Id="rId23" Type="http://schemas.openxmlformats.org/officeDocument/2006/relationships/chart" Target="charts/chart4.xml"/><Relationship Id="rId24" Type="http://schemas.openxmlformats.org/officeDocument/2006/relationships/hyperlink" Target="http://www.absp.org.uk/index.shtml" TargetMode="External"/><Relationship Id="rId25" Type="http://schemas.openxmlformats.org/officeDocument/2006/relationships/hyperlink" Target="http://www.absp.org.uk/results/JAGRatingsNotes.shtml" TargetMode="External"/><Relationship Id="rId26" Type="http://schemas.openxmlformats.org/officeDocument/2006/relationships/hyperlink" Target="http://www.absp.org.uk/results/JAGrn1.shtml"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image" Target="media/image2.jpeg"/><Relationship Id="rId17" Type="http://schemas.microsoft.com/office/2007/relationships/hdphoto" Target="media/hdphoto1.wdp"/><Relationship Id="rId18" Type="http://schemas.openxmlformats.org/officeDocument/2006/relationships/image" Target="media/image3.png"/><Relationship Id="rId1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v\AppData\Roaming\Microsoft\Templates\Report%20design%20(blank).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lash%20Memory:Users:Gav:Desktop:fypworkbook.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lash%20Memory:Users:Gav:Desktop:fypworkboo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arChart>
        <c:barDir val="col"/>
        <c:grouping val="clustered"/>
        <c:varyColors val="0"/>
        <c:ser>
          <c:idx val="0"/>
          <c:order val="0"/>
          <c:tx>
            <c:strRef>
              <c:f>Sheet1!$E$2</c:f>
              <c:strCache>
                <c:ptCount val="1"/>
                <c:pt idx="0">
                  <c:v>Task 1</c:v>
                </c:pt>
              </c:strCache>
            </c:strRef>
          </c:tx>
          <c:spPr>
            <a:solidFill>
              <a:schemeClr val="lt1"/>
            </a:solidFill>
            <a:ln w="12700" cap="flat" cmpd="sng" algn="ctr">
              <a:solidFill>
                <a:schemeClr val="dk1"/>
              </a:solidFill>
              <a:prstDash val="solid"/>
              <a:miter lim="800000"/>
            </a:ln>
            <a:effectLst/>
          </c:spPr>
          <c:invertIfNegative val="0"/>
          <c:dLbls>
            <c:spPr>
              <a:effectLst>
                <a:glow rad="228600">
                  <a:schemeClr val="accent1">
                    <a:satMod val="175000"/>
                    <a:alpha val="40000"/>
                  </a:schemeClr>
                </a:glow>
              </a:effectLst>
            </c:spPr>
            <c:txPr>
              <a:bodyPr/>
              <a:lstStyle/>
              <a:p>
                <a:pPr>
                  <a:defRPr sz="800" b="1" u="none" cap="none" spc="0">
                    <a:ln w="12700">
                      <a:noFill/>
                      <a:prstDash val="solid"/>
                    </a:ln>
                    <a:solidFill>
                      <a:srgbClr val="000000"/>
                    </a:solidFill>
                    <a:effectLst/>
                  </a:defRPr>
                </a:pPr>
                <a:endParaRPr lang="en-US"/>
              </a:p>
            </c:txPr>
            <c:showLegendKey val="0"/>
            <c:showVal val="1"/>
            <c:showCatName val="0"/>
            <c:showSerName val="0"/>
            <c:showPercent val="0"/>
            <c:showBubbleSize val="0"/>
            <c:showLeaderLines val="0"/>
          </c:dLbls>
          <c:val>
            <c:numRef>
              <c:f>Sheet1!$E$3:$E$12</c:f>
              <c:numCache>
                <c:formatCode>0.00</c:formatCode>
                <c:ptCount val="10"/>
                <c:pt idx="0">
                  <c:v>10.22</c:v>
                </c:pt>
                <c:pt idx="1">
                  <c:v>12.43</c:v>
                </c:pt>
                <c:pt idx="2">
                  <c:v>7.159999999999999</c:v>
                </c:pt>
                <c:pt idx="3">
                  <c:v>7.05</c:v>
                </c:pt>
                <c:pt idx="4">
                  <c:v>6.23</c:v>
                </c:pt>
                <c:pt idx="5">
                  <c:v>6.24</c:v>
                </c:pt>
                <c:pt idx="6">
                  <c:v>7.57</c:v>
                </c:pt>
                <c:pt idx="7">
                  <c:v>6.159999999999999</c:v>
                </c:pt>
                <c:pt idx="8">
                  <c:v>10.07</c:v>
                </c:pt>
                <c:pt idx="9">
                  <c:v>7.91</c:v>
                </c:pt>
              </c:numCache>
            </c:numRef>
          </c:val>
        </c:ser>
        <c:ser>
          <c:idx val="1"/>
          <c:order val="1"/>
          <c:tx>
            <c:strRef>
              <c:f>Sheet1!$F$2</c:f>
              <c:strCache>
                <c:ptCount val="1"/>
                <c:pt idx="0">
                  <c:v>Task 2</c:v>
                </c:pt>
              </c:strCache>
            </c:strRef>
          </c:tx>
          <c:spPr>
            <a:solidFill>
              <a:schemeClr val="bg1">
                <a:lumMod val="65000"/>
              </a:schemeClr>
            </a:solidFill>
            <a:ln>
              <a:solidFill>
                <a:schemeClr val="tx1"/>
              </a:solidFill>
            </a:ln>
          </c:spPr>
          <c:invertIfNegative val="0"/>
          <c:dLbls>
            <c:txPr>
              <a:bodyPr/>
              <a:lstStyle/>
              <a:p>
                <a:pPr>
                  <a:defRPr sz="800" b="1" u="none"/>
                </a:pPr>
                <a:endParaRPr lang="en-US"/>
              </a:p>
            </c:txPr>
            <c:showLegendKey val="0"/>
            <c:showVal val="1"/>
            <c:showCatName val="0"/>
            <c:showSerName val="0"/>
            <c:showPercent val="0"/>
            <c:showBubbleSize val="0"/>
            <c:showLeaderLines val="0"/>
          </c:dLbls>
          <c:val>
            <c:numRef>
              <c:f>Sheet1!$F$3:$F$12</c:f>
              <c:numCache>
                <c:formatCode>0.00</c:formatCode>
                <c:ptCount val="10"/>
                <c:pt idx="0">
                  <c:v>6.73</c:v>
                </c:pt>
                <c:pt idx="1">
                  <c:v>8.44</c:v>
                </c:pt>
                <c:pt idx="2">
                  <c:v>5.41</c:v>
                </c:pt>
                <c:pt idx="3">
                  <c:v>6.109999999999999</c:v>
                </c:pt>
                <c:pt idx="4">
                  <c:v>5.63</c:v>
                </c:pt>
                <c:pt idx="5">
                  <c:v>6.319999999999999</c:v>
                </c:pt>
                <c:pt idx="6">
                  <c:v>6.14</c:v>
                </c:pt>
                <c:pt idx="7">
                  <c:v>5.84</c:v>
                </c:pt>
                <c:pt idx="8">
                  <c:v>7.09</c:v>
                </c:pt>
                <c:pt idx="9">
                  <c:v>5.119999999999999</c:v>
                </c:pt>
              </c:numCache>
            </c:numRef>
          </c:val>
        </c:ser>
        <c:dLbls>
          <c:showLegendKey val="0"/>
          <c:showVal val="0"/>
          <c:showCatName val="0"/>
          <c:showSerName val="0"/>
          <c:showPercent val="0"/>
          <c:showBubbleSize val="0"/>
        </c:dLbls>
        <c:gapWidth val="30"/>
        <c:axId val="2071061416"/>
        <c:axId val="2071067224"/>
      </c:barChart>
      <c:catAx>
        <c:axId val="2071061416"/>
        <c:scaling>
          <c:orientation val="minMax"/>
        </c:scaling>
        <c:delete val="0"/>
        <c:axPos val="b"/>
        <c:title>
          <c:tx>
            <c:rich>
              <a:bodyPr/>
              <a:lstStyle/>
              <a:p>
                <a:pPr>
                  <a:defRPr sz="1100"/>
                </a:pPr>
                <a:r>
                  <a:rPr lang="en-US" sz="1100"/>
                  <a:t>Participant</a:t>
                </a:r>
                <a:r>
                  <a:rPr lang="en-US" sz="1100" baseline="0"/>
                  <a:t> number</a:t>
                </a:r>
                <a:endParaRPr lang="en-US" sz="1100"/>
              </a:p>
            </c:rich>
          </c:tx>
          <c:layout/>
          <c:overlay val="0"/>
        </c:title>
        <c:majorTickMark val="none"/>
        <c:minorTickMark val="none"/>
        <c:tickLblPos val="nextTo"/>
        <c:crossAx val="2071067224"/>
        <c:crosses val="autoZero"/>
        <c:auto val="1"/>
        <c:lblAlgn val="ctr"/>
        <c:lblOffset val="100"/>
        <c:noMultiLvlLbl val="0"/>
      </c:catAx>
      <c:valAx>
        <c:axId val="2071067224"/>
        <c:scaling>
          <c:orientation val="minMax"/>
        </c:scaling>
        <c:delete val="0"/>
        <c:axPos val="l"/>
        <c:majorGridlines>
          <c:spPr>
            <a:ln>
              <a:solidFill>
                <a:schemeClr val="bg1">
                  <a:lumMod val="85000"/>
                </a:schemeClr>
              </a:solidFill>
            </a:ln>
          </c:spPr>
        </c:majorGridlines>
        <c:title>
          <c:tx>
            <c:rich>
              <a:bodyPr rot="-5400000" vert="horz"/>
              <a:lstStyle/>
              <a:p>
                <a:pPr>
                  <a:defRPr sz="1100"/>
                </a:pPr>
                <a:r>
                  <a:rPr lang="en-US" sz="1100"/>
                  <a:t>Time taken in seconds</a:t>
                </a:r>
              </a:p>
            </c:rich>
          </c:tx>
          <c:layout/>
          <c:overlay val="0"/>
        </c:title>
        <c:numFmt formatCode="0.00" sourceLinked="1"/>
        <c:majorTickMark val="none"/>
        <c:minorTickMark val="none"/>
        <c:tickLblPos val="nextTo"/>
        <c:crossAx val="2071061416"/>
        <c:crosses val="autoZero"/>
        <c:crossBetween val="between"/>
      </c:valAx>
    </c:plotArea>
    <c:legend>
      <c:legendPos val="b"/>
      <c:layout>
        <c:manualLayout>
          <c:xMode val="edge"/>
          <c:yMode val="edge"/>
          <c:x val="0.388747362462045"/>
          <c:y val="0.846944537689119"/>
          <c:w val="0.316337124526101"/>
          <c:h val="0.0677890064697327"/>
        </c:manualLayout>
      </c:layout>
      <c:overlay val="0"/>
      <c:txPr>
        <a:bodyPr/>
        <a:lstStyle/>
        <a:p>
          <a:pPr>
            <a:defRPr sz="1100"/>
          </a:pPr>
          <a:endParaRPr lang="en-US"/>
        </a:p>
      </c:txPr>
    </c:legend>
    <c:plotVisOnly val="1"/>
    <c:dispBlanksAs val="gap"/>
    <c:showDLblsOverMax val="0"/>
  </c:chart>
  <c:spPr>
    <a:ln>
      <a:solidFill>
        <a:schemeClr val="tx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arChart>
        <c:barDir val="col"/>
        <c:grouping val="clustered"/>
        <c:varyColors val="0"/>
        <c:ser>
          <c:idx val="0"/>
          <c:order val="0"/>
          <c:tx>
            <c:strRef>
              <c:f>Sheet1!$G$2</c:f>
              <c:strCache>
                <c:ptCount val="1"/>
                <c:pt idx="0">
                  <c:v>Task 3</c:v>
                </c:pt>
              </c:strCache>
            </c:strRef>
          </c:tx>
          <c:spPr>
            <a:solidFill>
              <a:schemeClr val="bg1">
                <a:lumMod val="95000"/>
              </a:schemeClr>
            </a:solidFill>
            <a:ln>
              <a:solidFill>
                <a:schemeClr val="tx1">
                  <a:lumMod val="95000"/>
                  <a:lumOff val="5000"/>
                </a:schemeClr>
              </a:solidFill>
            </a:ln>
          </c:spPr>
          <c:invertIfNegative val="0"/>
          <c:dLbls>
            <c:txPr>
              <a:bodyPr/>
              <a:lstStyle/>
              <a:p>
                <a:pPr>
                  <a:defRPr sz="800" b="1"/>
                </a:pPr>
                <a:endParaRPr lang="en-US"/>
              </a:p>
            </c:txPr>
            <c:showLegendKey val="0"/>
            <c:showVal val="1"/>
            <c:showCatName val="0"/>
            <c:showSerName val="0"/>
            <c:showPercent val="0"/>
            <c:showBubbleSize val="0"/>
            <c:showLeaderLines val="0"/>
          </c:dLbls>
          <c:val>
            <c:numRef>
              <c:f>Sheet1!$G$3:$G$12</c:f>
              <c:numCache>
                <c:formatCode>0.00</c:formatCode>
                <c:ptCount val="10"/>
                <c:pt idx="0">
                  <c:v>10.73</c:v>
                </c:pt>
                <c:pt idx="1">
                  <c:v>8.12</c:v>
                </c:pt>
                <c:pt idx="2">
                  <c:v>10.67</c:v>
                </c:pt>
                <c:pt idx="3">
                  <c:v>9.0</c:v>
                </c:pt>
                <c:pt idx="4">
                  <c:v>6.159999999999999</c:v>
                </c:pt>
                <c:pt idx="5">
                  <c:v>7.45</c:v>
                </c:pt>
                <c:pt idx="6">
                  <c:v>6.28</c:v>
                </c:pt>
                <c:pt idx="7">
                  <c:v>6.96</c:v>
                </c:pt>
                <c:pt idx="8">
                  <c:v>8.51</c:v>
                </c:pt>
                <c:pt idx="9">
                  <c:v>7.63</c:v>
                </c:pt>
              </c:numCache>
            </c:numRef>
          </c:val>
        </c:ser>
        <c:dLbls>
          <c:showLegendKey val="0"/>
          <c:showVal val="0"/>
          <c:showCatName val="0"/>
          <c:showSerName val="0"/>
          <c:showPercent val="0"/>
          <c:showBubbleSize val="0"/>
        </c:dLbls>
        <c:gapWidth val="30"/>
        <c:axId val="2029660568"/>
        <c:axId val="2029666072"/>
      </c:barChart>
      <c:catAx>
        <c:axId val="2029660568"/>
        <c:scaling>
          <c:orientation val="minMax"/>
        </c:scaling>
        <c:delete val="0"/>
        <c:axPos val="b"/>
        <c:title>
          <c:tx>
            <c:rich>
              <a:bodyPr/>
              <a:lstStyle/>
              <a:p>
                <a:pPr>
                  <a:defRPr sz="1100"/>
                </a:pPr>
                <a:r>
                  <a:rPr lang="en-US" sz="1100"/>
                  <a:t>Participant number</a:t>
                </a:r>
              </a:p>
            </c:rich>
          </c:tx>
          <c:layout/>
          <c:overlay val="0"/>
        </c:title>
        <c:majorTickMark val="out"/>
        <c:minorTickMark val="none"/>
        <c:tickLblPos val="nextTo"/>
        <c:crossAx val="2029666072"/>
        <c:crosses val="autoZero"/>
        <c:auto val="1"/>
        <c:lblAlgn val="ctr"/>
        <c:lblOffset val="100"/>
        <c:noMultiLvlLbl val="0"/>
      </c:catAx>
      <c:valAx>
        <c:axId val="2029666072"/>
        <c:scaling>
          <c:orientation val="minMax"/>
        </c:scaling>
        <c:delete val="0"/>
        <c:axPos val="l"/>
        <c:majorGridlines>
          <c:spPr>
            <a:ln>
              <a:solidFill>
                <a:schemeClr val="bg1">
                  <a:lumMod val="85000"/>
                </a:schemeClr>
              </a:solidFill>
            </a:ln>
          </c:spPr>
        </c:majorGridlines>
        <c:title>
          <c:tx>
            <c:rich>
              <a:bodyPr rot="-5400000" vert="horz"/>
              <a:lstStyle/>
              <a:p>
                <a:pPr>
                  <a:defRPr/>
                </a:pPr>
                <a:r>
                  <a:rPr lang="en-US"/>
                  <a:t>Time taken in seconds</a:t>
                </a:r>
              </a:p>
            </c:rich>
          </c:tx>
          <c:layout/>
          <c:overlay val="0"/>
        </c:title>
        <c:numFmt formatCode="0.00" sourceLinked="1"/>
        <c:majorTickMark val="out"/>
        <c:minorTickMark val="none"/>
        <c:tickLblPos val="nextTo"/>
        <c:crossAx val="2029660568"/>
        <c:crosses val="autoZero"/>
        <c:crossBetween val="between"/>
      </c:valAx>
    </c:plotArea>
    <c:plotVisOnly val="1"/>
    <c:dispBlanksAs val="gap"/>
    <c:showDLblsOverMax val="0"/>
  </c:chart>
  <c:spPr>
    <a:ln>
      <a:solidFill>
        <a:schemeClr val="tx1"/>
      </a:solid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Sheet1!$J$3</c:f>
              <c:strCache>
                <c:ptCount val="1"/>
                <c:pt idx="0">
                  <c:v>Search</c:v>
                </c:pt>
              </c:strCache>
            </c:strRef>
          </c:tx>
          <c:spPr>
            <a:solidFill>
              <a:schemeClr val="bg1">
                <a:lumMod val="95000"/>
              </a:schemeClr>
            </a:solidFill>
            <a:ln>
              <a:solidFill>
                <a:schemeClr val="tx1"/>
              </a:solidFill>
            </a:ln>
          </c:spPr>
          <c:invertIfNegative val="0"/>
          <c:cat>
            <c:strRef>
              <c:f>Sheet1!$K$2:$L$2</c:f>
              <c:strCache>
                <c:ptCount val="2"/>
                <c:pt idx="0">
                  <c:v>Task 1</c:v>
                </c:pt>
                <c:pt idx="1">
                  <c:v>Task 2</c:v>
                </c:pt>
              </c:strCache>
            </c:strRef>
          </c:cat>
          <c:val>
            <c:numRef>
              <c:f>Sheet1!$K$3:$L$3</c:f>
              <c:numCache>
                <c:formatCode>0.00</c:formatCode>
                <c:ptCount val="2"/>
                <c:pt idx="0">
                  <c:v>6.0</c:v>
                </c:pt>
                <c:pt idx="1">
                  <c:v>7.0</c:v>
                </c:pt>
              </c:numCache>
            </c:numRef>
          </c:val>
        </c:ser>
        <c:ser>
          <c:idx val="1"/>
          <c:order val="1"/>
          <c:tx>
            <c:strRef>
              <c:f>Sheet1!$J$4</c:f>
              <c:strCache>
                <c:ptCount val="1"/>
                <c:pt idx="0">
                  <c:v>Ordering and pagination</c:v>
                </c:pt>
              </c:strCache>
            </c:strRef>
          </c:tx>
          <c:spPr>
            <a:solidFill>
              <a:schemeClr val="bg1">
                <a:lumMod val="50000"/>
              </a:schemeClr>
            </a:solidFill>
            <a:ln>
              <a:solidFill>
                <a:schemeClr val="tx1"/>
              </a:solidFill>
            </a:ln>
          </c:spPr>
          <c:invertIfNegative val="0"/>
          <c:cat>
            <c:strRef>
              <c:f>Sheet1!$K$2:$L$2</c:f>
              <c:strCache>
                <c:ptCount val="2"/>
                <c:pt idx="0">
                  <c:v>Task 1</c:v>
                </c:pt>
                <c:pt idx="1">
                  <c:v>Task 2</c:v>
                </c:pt>
              </c:strCache>
            </c:strRef>
          </c:cat>
          <c:val>
            <c:numRef>
              <c:f>Sheet1!$K$4:$L$4</c:f>
              <c:numCache>
                <c:formatCode>0.00</c:formatCode>
                <c:ptCount val="2"/>
                <c:pt idx="0">
                  <c:v>4.0</c:v>
                </c:pt>
                <c:pt idx="1">
                  <c:v>3.0</c:v>
                </c:pt>
              </c:numCache>
            </c:numRef>
          </c:val>
        </c:ser>
        <c:dLbls>
          <c:showLegendKey val="0"/>
          <c:showVal val="0"/>
          <c:showCatName val="0"/>
          <c:showSerName val="0"/>
          <c:showPercent val="0"/>
          <c:showBubbleSize val="0"/>
        </c:dLbls>
        <c:gapWidth val="30"/>
        <c:axId val="2029697976"/>
        <c:axId val="2029703464"/>
      </c:barChart>
      <c:catAx>
        <c:axId val="2029697976"/>
        <c:scaling>
          <c:orientation val="minMax"/>
        </c:scaling>
        <c:delete val="0"/>
        <c:axPos val="b"/>
        <c:title>
          <c:tx>
            <c:rich>
              <a:bodyPr/>
              <a:lstStyle/>
              <a:p>
                <a:pPr>
                  <a:defRPr sz="1100"/>
                </a:pPr>
                <a:r>
                  <a:rPr lang="en-US" sz="1100"/>
                  <a:t>Task number</a:t>
                </a:r>
              </a:p>
            </c:rich>
          </c:tx>
          <c:layout/>
          <c:overlay val="0"/>
        </c:title>
        <c:majorTickMark val="out"/>
        <c:minorTickMark val="none"/>
        <c:tickLblPos val="nextTo"/>
        <c:crossAx val="2029703464"/>
        <c:crosses val="autoZero"/>
        <c:auto val="1"/>
        <c:lblAlgn val="ctr"/>
        <c:lblOffset val="100"/>
        <c:noMultiLvlLbl val="0"/>
      </c:catAx>
      <c:valAx>
        <c:axId val="2029703464"/>
        <c:scaling>
          <c:orientation val="minMax"/>
        </c:scaling>
        <c:delete val="0"/>
        <c:axPos val="l"/>
        <c:majorGridlines>
          <c:spPr>
            <a:ln>
              <a:solidFill>
                <a:schemeClr val="bg1">
                  <a:lumMod val="85000"/>
                </a:schemeClr>
              </a:solidFill>
            </a:ln>
          </c:spPr>
        </c:majorGridlines>
        <c:title>
          <c:tx>
            <c:rich>
              <a:bodyPr rot="-5400000" vert="horz"/>
              <a:lstStyle/>
              <a:p>
                <a:pPr>
                  <a:defRPr sz="1100"/>
                </a:pPr>
                <a:r>
                  <a:rPr lang="en-US" sz="1100"/>
                  <a:t>Count</a:t>
                </a:r>
              </a:p>
            </c:rich>
          </c:tx>
          <c:layout/>
          <c:overlay val="0"/>
        </c:title>
        <c:numFmt formatCode="#,##0" sourceLinked="0"/>
        <c:majorTickMark val="out"/>
        <c:minorTickMark val="none"/>
        <c:tickLblPos val="nextTo"/>
        <c:crossAx val="2029697976"/>
        <c:crosses val="autoZero"/>
        <c:crossBetween val="between"/>
      </c:valAx>
    </c:plotArea>
    <c:legend>
      <c:legendPos val="b"/>
      <c:layout>
        <c:manualLayout>
          <c:xMode val="edge"/>
          <c:yMode val="edge"/>
          <c:x val="0.252691819772528"/>
          <c:y val="0.846838363954506"/>
          <c:w val="0.494616141732283"/>
          <c:h val="0.0929764508603091"/>
        </c:manualLayout>
      </c:layout>
      <c:overlay val="0"/>
    </c:legend>
    <c:plotVisOnly val="1"/>
    <c:dispBlanksAs val="gap"/>
    <c:showDLblsOverMax val="0"/>
  </c:chart>
  <c:spPr>
    <a:ln>
      <a:solidFill>
        <a:schemeClr val="tx1"/>
      </a:solid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percentStacked"/>
        <c:varyColors val="0"/>
        <c:ser>
          <c:idx val="0"/>
          <c:order val="0"/>
          <c:tx>
            <c:strRef>
              <c:f>Sheet1!$N$2</c:f>
              <c:strCache>
                <c:ptCount val="1"/>
                <c:pt idx="0">
                  <c:v>Strongly agree</c:v>
                </c:pt>
              </c:strCache>
            </c:strRef>
          </c:tx>
          <c:spPr>
            <a:solidFill>
              <a:schemeClr val="bg1"/>
            </a:solidFill>
            <a:ln>
              <a:solidFill>
                <a:schemeClr val="tx1"/>
              </a:solidFill>
            </a:ln>
          </c:spPr>
          <c:invertIfNegative val="0"/>
          <c:val>
            <c:numRef>
              <c:f>Sheet1!$N$3:$N$7</c:f>
              <c:numCache>
                <c:formatCode>0.00</c:formatCode>
                <c:ptCount val="5"/>
                <c:pt idx="0">
                  <c:v>9.0</c:v>
                </c:pt>
                <c:pt idx="1">
                  <c:v>8.0</c:v>
                </c:pt>
                <c:pt idx="2" formatCode="General">
                  <c:v>10.0</c:v>
                </c:pt>
                <c:pt idx="3" formatCode="General">
                  <c:v>8.0</c:v>
                </c:pt>
                <c:pt idx="4" formatCode="General">
                  <c:v>9.0</c:v>
                </c:pt>
              </c:numCache>
            </c:numRef>
          </c:val>
        </c:ser>
        <c:ser>
          <c:idx val="1"/>
          <c:order val="1"/>
          <c:tx>
            <c:strRef>
              <c:f>Sheet1!$O$2</c:f>
              <c:strCache>
                <c:ptCount val="1"/>
                <c:pt idx="0">
                  <c:v>Agree</c:v>
                </c:pt>
              </c:strCache>
            </c:strRef>
          </c:tx>
          <c:spPr>
            <a:solidFill>
              <a:schemeClr val="bg1">
                <a:lumMod val="85000"/>
              </a:schemeClr>
            </a:solidFill>
            <a:ln>
              <a:solidFill>
                <a:srgbClr val="000000"/>
              </a:solidFill>
            </a:ln>
          </c:spPr>
          <c:invertIfNegative val="0"/>
          <c:val>
            <c:numRef>
              <c:f>Sheet1!$O$3:$O$7</c:f>
              <c:numCache>
                <c:formatCode>0.00</c:formatCode>
                <c:ptCount val="5"/>
                <c:pt idx="0">
                  <c:v>1.0</c:v>
                </c:pt>
                <c:pt idx="1">
                  <c:v>2.0</c:v>
                </c:pt>
                <c:pt idx="2" formatCode="General">
                  <c:v>0.0</c:v>
                </c:pt>
                <c:pt idx="3" formatCode="General">
                  <c:v>2.0</c:v>
                </c:pt>
                <c:pt idx="4" formatCode="General">
                  <c:v>1.0</c:v>
                </c:pt>
              </c:numCache>
            </c:numRef>
          </c:val>
        </c:ser>
        <c:ser>
          <c:idx val="2"/>
          <c:order val="2"/>
          <c:tx>
            <c:strRef>
              <c:f>Sheet1!$P$2</c:f>
              <c:strCache>
                <c:ptCount val="1"/>
                <c:pt idx="0">
                  <c:v>No opinion</c:v>
                </c:pt>
              </c:strCache>
            </c:strRef>
          </c:tx>
          <c:spPr>
            <a:solidFill>
              <a:schemeClr val="bg1">
                <a:lumMod val="50000"/>
              </a:schemeClr>
            </a:solidFill>
            <a:ln>
              <a:solidFill>
                <a:srgbClr val="000000"/>
              </a:solidFill>
            </a:ln>
          </c:spPr>
          <c:invertIfNegative val="0"/>
          <c:val>
            <c:numRef>
              <c:f>Sheet1!$P$3:$P$7</c:f>
              <c:numCache>
                <c:formatCode>0.00</c:formatCode>
                <c:ptCount val="5"/>
                <c:pt idx="0">
                  <c:v>0.0</c:v>
                </c:pt>
                <c:pt idx="1">
                  <c:v>0.0</c:v>
                </c:pt>
                <c:pt idx="2">
                  <c:v>0.0</c:v>
                </c:pt>
                <c:pt idx="3">
                  <c:v>0.0</c:v>
                </c:pt>
                <c:pt idx="4">
                  <c:v>0.0</c:v>
                </c:pt>
              </c:numCache>
            </c:numRef>
          </c:val>
        </c:ser>
        <c:ser>
          <c:idx val="3"/>
          <c:order val="3"/>
          <c:tx>
            <c:strRef>
              <c:f>Sheet1!$Q$2</c:f>
              <c:strCache>
                <c:ptCount val="1"/>
                <c:pt idx="0">
                  <c:v>Disagree</c:v>
                </c:pt>
              </c:strCache>
            </c:strRef>
          </c:tx>
          <c:spPr>
            <a:solidFill>
              <a:schemeClr val="tx1">
                <a:lumMod val="65000"/>
                <a:lumOff val="35000"/>
              </a:schemeClr>
            </a:solidFill>
            <a:ln>
              <a:solidFill>
                <a:srgbClr val="000000"/>
              </a:solidFill>
            </a:ln>
          </c:spPr>
          <c:invertIfNegative val="0"/>
          <c:val>
            <c:numRef>
              <c:f>Sheet1!$Q$3:$Q$7</c:f>
              <c:numCache>
                <c:formatCode>0.00</c:formatCode>
                <c:ptCount val="5"/>
                <c:pt idx="0">
                  <c:v>0.0</c:v>
                </c:pt>
                <c:pt idx="1">
                  <c:v>0.0</c:v>
                </c:pt>
                <c:pt idx="2">
                  <c:v>0.0</c:v>
                </c:pt>
                <c:pt idx="3">
                  <c:v>0.0</c:v>
                </c:pt>
                <c:pt idx="4">
                  <c:v>0.0</c:v>
                </c:pt>
              </c:numCache>
            </c:numRef>
          </c:val>
        </c:ser>
        <c:ser>
          <c:idx val="4"/>
          <c:order val="4"/>
          <c:tx>
            <c:strRef>
              <c:f>Sheet1!$R$2</c:f>
              <c:strCache>
                <c:ptCount val="1"/>
                <c:pt idx="0">
                  <c:v>Strongly disagree</c:v>
                </c:pt>
              </c:strCache>
            </c:strRef>
          </c:tx>
          <c:spPr>
            <a:solidFill>
              <a:schemeClr val="tx1">
                <a:lumMod val="95000"/>
                <a:lumOff val="5000"/>
              </a:schemeClr>
            </a:solidFill>
            <a:ln>
              <a:solidFill>
                <a:schemeClr val="tx1"/>
              </a:solidFill>
            </a:ln>
          </c:spPr>
          <c:invertIfNegative val="0"/>
          <c:val>
            <c:numRef>
              <c:f>Sheet1!$R$3:$R$7</c:f>
              <c:numCache>
                <c:formatCode>0.00</c:formatCode>
                <c:ptCount val="5"/>
                <c:pt idx="0">
                  <c:v>0.0</c:v>
                </c:pt>
                <c:pt idx="1">
                  <c:v>0.0</c:v>
                </c:pt>
                <c:pt idx="2">
                  <c:v>0.0</c:v>
                </c:pt>
                <c:pt idx="3">
                  <c:v>0.0</c:v>
                </c:pt>
                <c:pt idx="4">
                  <c:v>0.0</c:v>
                </c:pt>
              </c:numCache>
            </c:numRef>
          </c:val>
        </c:ser>
        <c:dLbls>
          <c:showLegendKey val="0"/>
          <c:showVal val="0"/>
          <c:showCatName val="0"/>
          <c:showSerName val="0"/>
          <c:showPercent val="0"/>
          <c:showBubbleSize val="0"/>
        </c:dLbls>
        <c:gapWidth val="30"/>
        <c:overlap val="100"/>
        <c:axId val="2112408008"/>
        <c:axId val="2115453528"/>
      </c:barChart>
      <c:catAx>
        <c:axId val="2112408008"/>
        <c:scaling>
          <c:orientation val="minMax"/>
        </c:scaling>
        <c:delete val="0"/>
        <c:axPos val="b"/>
        <c:title>
          <c:tx>
            <c:rich>
              <a:bodyPr/>
              <a:lstStyle/>
              <a:p>
                <a:pPr>
                  <a:defRPr sz="1100"/>
                </a:pPr>
                <a:r>
                  <a:rPr lang="en-US" sz="1100"/>
                  <a:t>Statement number</a:t>
                </a:r>
              </a:p>
            </c:rich>
          </c:tx>
          <c:layout/>
          <c:overlay val="0"/>
        </c:title>
        <c:majorTickMark val="out"/>
        <c:minorTickMark val="none"/>
        <c:tickLblPos val="nextTo"/>
        <c:crossAx val="2115453528"/>
        <c:crosses val="autoZero"/>
        <c:auto val="1"/>
        <c:lblAlgn val="ctr"/>
        <c:lblOffset val="100"/>
        <c:noMultiLvlLbl val="0"/>
      </c:catAx>
      <c:valAx>
        <c:axId val="2115453528"/>
        <c:scaling>
          <c:orientation val="minMax"/>
        </c:scaling>
        <c:delete val="0"/>
        <c:axPos val="l"/>
        <c:majorGridlines>
          <c:spPr>
            <a:ln>
              <a:solidFill>
                <a:schemeClr val="bg1">
                  <a:lumMod val="85000"/>
                </a:schemeClr>
              </a:solidFill>
            </a:ln>
          </c:spPr>
        </c:majorGridlines>
        <c:title>
          <c:tx>
            <c:rich>
              <a:bodyPr rot="-5400000" vert="horz"/>
              <a:lstStyle/>
              <a:p>
                <a:pPr>
                  <a:defRPr sz="1100"/>
                </a:pPr>
                <a:r>
                  <a:rPr lang="en-US" sz="1100"/>
                  <a:t>Percentage of responses</a:t>
                </a:r>
              </a:p>
            </c:rich>
          </c:tx>
          <c:layout/>
          <c:overlay val="0"/>
        </c:title>
        <c:numFmt formatCode="0%" sourceLinked="1"/>
        <c:majorTickMark val="out"/>
        <c:minorTickMark val="none"/>
        <c:tickLblPos val="nextTo"/>
        <c:crossAx val="2112408008"/>
        <c:crosses val="autoZero"/>
        <c:crossBetween val="between"/>
      </c:valAx>
    </c:plotArea>
    <c:legend>
      <c:legendPos val="r"/>
      <c:layout/>
      <c:overlay val="0"/>
    </c:legend>
    <c:plotVisOnly val="1"/>
    <c:dispBlanksAs val="gap"/>
    <c:showDLblsOverMax val="0"/>
  </c:chart>
  <c:spPr>
    <a:ln>
      <a:solidFill>
        <a:schemeClr val="tx1"/>
      </a:solidFill>
    </a:ln>
  </c:spPr>
  <c:externalData r:id="rId1">
    <c:autoUpdate val="0"/>
  </c:externalData>
</c:chartSpace>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A3D9E6A7-A92B-424B-A7D0-569C638E0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\Users\Gav\AppData\Roaming\Microsoft\Templates\Report design (blank).dotx</Template>
  <TotalTime>264</TotalTime>
  <Pages>36</Pages>
  <Words>9108</Words>
  <Characters>51918</Characters>
  <Application>Microsoft Macintosh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Gav</dc:creator>
  <cp:keywords/>
  <cp:lastModifiedBy>Gav Dawson</cp:lastModifiedBy>
  <cp:revision>7</cp:revision>
  <dcterms:created xsi:type="dcterms:W3CDTF">2015-05-08T11:51:00Z</dcterms:created>
  <dcterms:modified xsi:type="dcterms:W3CDTF">2015-05-08T18:14:00Z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