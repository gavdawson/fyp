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E6" w:rsidRPr="003241B3" w:rsidRDefault="003B0841" w:rsidP="003241B3">
      <w:pPr>
        <w:pStyle w:val="Title"/>
      </w:pPr>
      <w:r w:rsidRPr="003241B3">
        <w:t>Progress Meeting Document</w:t>
      </w:r>
    </w:p>
    <w:p w:rsidR="00E76413" w:rsidRDefault="00B72F73" w:rsidP="003241B3">
      <w:pPr>
        <w:pStyle w:val="Heading1"/>
      </w:pPr>
      <w:r w:rsidRPr="003241B3">
        <w:t>Progress</w:t>
      </w:r>
    </w:p>
    <w:p w:rsidR="003241B3" w:rsidRPr="003241B3" w:rsidRDefault="003241B3" w:rsidP="003241B3">
      <w:r>
        <w:t xml:space="preserve">The following is the progress of required tasks detailed in the Gantt chart stated in the Scoping and Planning Document. </w:t>
      </w:r>
    </w:p>
    <w:p w:rsidR="00BB1AA5" w:rsidRPr="003241B3" w:rsidRDefault="00E76413" w:rsidP="003241B3">
      <w:pPr>
        <w:pStyle w:val="Heading2"/>
      </w:pPr>
      <w:r w:rsidRPr="003241B3">
        <w:t>Requirements gathering</w:t>
      </w:r>
    </w:p>
    <w:p w:rsidR="00BB1AA5" w:rsidRPr="003241B3" w:rsidRDefault="00BB1AA5" w:rsidP="00BB1AA5">
      <w:pPr>
        <w:rPr>
          <w:sz w:val="24"/>
          <w:szCs w:val="24"/>
        </w:rPr>
      </w:pPr>
      <w:r w:rsidRPr="003241B3">
        <w:rPr>
          <w:sz w:val="24"/>
          <w:szCs w:val="24"/>
        </w:rPr>
        <w:t>The requirements of the solution were gathered during the planning and scoping phase.</w:t>
      </w:r>
      <w:r w:rsidR="00DC0836" w:rsidRPr="003241B3">
        <w:rPr>
          <w:sz w:val="24"/>
          <w:szCs w:val="24"/>
        </w:rPr>
        <w:t xml:space="preserve"> The</w:t>
      </w:r>
      <w:r w:rsidR="00CF3057" w:rsidRPr="003241B3">
        <w:rPr>
          <w:sz w:val="24"/>
          <w:szCs w:val="24"/>
        </w:rPr>
        <w:t xml:space="preserve"> software product must provide the following:</w:t>
      </w:r>
    </w:p>
    <w:p w:rsidR="00CF3057" w:rsidRPr="003241B3" w:rsidRDefault="00CF3057" w:rsidP="0028046F">
      <w:pPr>
        <w:pStyle w:val="ListParagraph"/>
        <w:numPr>
          <w:ilvl w:val="0"/>
          <w:numId w:val="13"/>
        </w:numPr>
        <w:rPr>
          <w:sz w:val="24"/>
          <w:szCs w:val="24"/>
        </w:rPr>
      </w:pPr>
      <w:r w:rsidRPr="003241B3">
        <w:rPr>
          <w:sz w:val="24"/>
          <w:szCs w:val="24"/>
        </w:rPr>
        <w:t xml:space="preserve">The implementation of an online database which will be manipulated </w:t>
      </w:r>
      <w:r w:rsidR="003241B3">
        <w:rPr>
          <w:sz w:val="24"/>
          <w:szCs w:val="24"/>
        </w:rPr>
        <w:t>using</w:t>
      </w:r>
      <w:r w:rsidRPr="003241B3">
        <w:rPr>
          <w:sz w:val="24"/>
          <w:szCs w:val="24"/>
        </w:rPr>
        <w:t xml:space="preserve"> pages on the ABSP website</w:t>
      </w:r>
    </w:p>
    <w:p w:rsidR="00CF3057" w:rsidRPr="003241B3" w:rsidRDefault="00CF3057" w:rsidP="0028046F">
      <w:pPr>
        <w:pStyle w:val="ListParagraph"/>
        <w:numPr>
          <w:ilvl w:val="0"/>
          <w:numId w:val="13"/>
        </w:numPr>
        <w:rPr>
          <w:sz w:val="24"/>
          <w:szCs w:val="24"/>
        </w:rPr>
      </w:pPr>
      <w:r w:rsidRPr="003241B3">
        <w:rPr>
          <w:sz w:val="24"/>
          <w:szCs w:val="24"/>
        </w:rPr>
        <w:t>A secure set of pages where an individual enters login credentials to add or modify records in the online database</w:t>
      </w:r>
    </w:p>
    <w:p w:rsidR="00C47633" w:rsidRPr="003241B3" w:rsidRDefault="00CF3057" w:rsidP="00C47633">
      <w:pPr>
        <w:pStyle w:val="ListParagraph"/>
        <w:numPr>
          <w:ilvl w:val="0"/>
          <w:numId w:val="13"/>
        </w:numPr>
        <w:rPr>
          <w:sz w:val="24"/>
          <w:szCs w:val="24"/>
        </w:rPr>
      </w:pPr>
      <w:r w:rsidRPr="003241B3">
        <w:rPr>
          <w:sz w:val="24"/>
          <w:szCs w:val="24"/>
        </w:rPr>
        <w:t xml:space="preserve">A set of pages that provide individuals with the functionality to view player records </w:t>
      </w:r>
      <w:r w:rsidR="003241B3">
        <w:rPr>
          <w:sz w:val="24"/>
          <w:szCs w:val="24"/>
        </w:rPr>
        <w:t>in various ways</w:t>
      </w:r>
      <w:r w:rsidR="00193259">
        <w:rPr>
          <w:sz w:val="24"/>
          <w:szCs w:val="24"/>
        </w:rPr>
        <w:t xml:space="preserve"> using views created using the online database</w:t>
      </w:r>
    </w:p>
    <w:p w:rsidR="00C47633" w:rsidRPr="003241B3" w:rsidRDefault="00C47633" w:rsidP="00C47633">
      <w:pPr>
        <w:rPr>
          <w:sz w:val="24"/>
          <w:szCs w:val="24"/>
        </w:rPr>
      </w:pPr>
      <w:r w:rsidRPr="003241B3">
        <w:rPr>
          <w:sz w:val="24"/>
          <w:szCs w:val="24"/>
        </w:rPr>
        <w:t>A full list of views is still yet to be finalized with the product owner.</w:t>
      </w:r>
    </w:p>
    <w:p w:rsidR="00D612F8" w:rsidRPr="003241B3" w:rsidRDefault="00E76413" w:rsidP="003241B3">
      <w:pPr>
        <w:pStyle w:val="Heading2"/>
      </w:pPr>
      <w:r w:rsidRPr="003241B3">
        <w:t>Design database architecture</w:t>
      </w:r>
    </w:p>
    <w:p w:rsidR="009A11F3" w:rsidRPr="003241B3" w:rsidRDefault="00C47633" w:rsidP="00C47633">
      <w:pPr>
        <w:rPr>
          <w:sz w:val="24"/>
          <w:szCs w:val="24"/>
        </w:rPr>
      </w:pPr>
      <w:r w:rsidRPr="003241B3">
        <w:rPr>
          <w:sz w:val="24"/>
          <w:szCs w:val="24"/>
        </w:rPr>
        <w:t xml:space="preserve">Tables have already been added to the ABSP website by the product owner in anticipation of the software product being </w:t>
      </w:r>
      <w:r w:rsidR="00193259">
        <w:rPr>
          <w:sz w:val="24"/>
          <w:szCs w:val="24"/>
        </w:rPr>
        <w:t>developed and implemented using these tables</w:t>
      </w:r>
      <w:r w:rsidRPr="003241B3">
        <w:rPr>
          <w:sz w:val="24"/>
          <w:szCs w:val="24"/>
        </w:rPr>
        <w:t xml:space="preserve">. </w:t>
      </w:r>
    </w:p>
    <w:p w:rsidR="009A11F3" w:rsidRPr="003241B3" w:rsidRDefault="009A11F3" w:rsidP="00C47633">
      <w:pPr>
        <w:rPr>
          <w:sz w:val="24"/>
          <w:szCs w:val="24"/>
        </w:rPr>
      </w:pPr>
      <w:r w:rsidRPr="003241B3">
        <w:rPr>
          <w:sz w:val="24"/>
          <w:szCs w:val="24"/>
        </w:rPr>
        <w:t>Further work in understanding how to design databases is needed. Any potential solutions that have been explored are extremely high level. Further meetings with the project owner are needed to discuss possible solutions.</w:t>
      </w:r>
    </w:p>
    <w:p w:rsidR="00D612F8" w:rsidRPr="003241B3" w:rsidRDefault="00E76413" w:rsidP="003241B3">
      <w:pPr>
        <w:pStyle w:val="Heading2"/>
      </w:pPr>
      <w:r w:rsidRPr="003241B3">
        <w:t>Produce conceptual design of the product</w:t>
      </w:r>
    </w:p>
    <w:p w:rsidR="00D612F8" w:rsidRPr="003241B3" w:rsidRDefault="00D612F8" w:rsidP="00D612F8">
      <w:pPr>
        <w:rPr>
          <w:sz w:val="24"/>
          <w:szCs w:val="24"/>
        </w:rPr>
      </w:pPr>
      <w:r w:rsidRPr="003241B3">
        <w:rPr>
          <w:sz w:val="24"/>
          <w:szCs w:val="24"/>
        </w:rPr>
        <w:t>Research into how similar sites have presented solutions</w:t>
      </w:r>
      <w:r w:rsidR="008D2DB5" w:rsidRPr="003241B3">
        <w:rPr>
          <w:sz w:val="24"/>
          <w:szCs w:val="24"/>
        </w:rPr>
        <w:t xml:space="preserve"> has been carried out</w:t>
      </w:r>
      <w:r w:rsidRPr="003241B3">
        <w:rPr>
          <w:sz w:val="24"/>
          <w:szCs w:val="24"/>
        </w:rPr>
        <w:t xml:space="preserve">. </w:t>
      </w:r>
      <w:r w:rsidR="008D2DB5" w:rsidRPr="003241B3">
        <w:rPr>
          <w:sz w:val="24"/>
          <w:szCs w:val="24"/>
        </w:rPr>
        <w:t xml:space="preserve">Focusing mainly on </w:t>
      </w:r>
      <w:hyperlink r:id="rId6" w:history="1">
        <w:r w:rsidR="008D2DB5" w:rsidRPr="003241B3">
          <w:rPr>
            <w:rStyle w:val="Hyperlink"/>
            <w:sz w:val="24"/>
            <w:szCs w:val="24"/>
          </w:rPr>
          <w:t>http://www.cross-tables.com/</w:t>
        </w:r>
      </w:hyperlink>
      <w:r w:rsidR="008D2DB5" w:rsidRPr="003241B3">
        <w:rPr>
          <w:sz w:val="24"/>
          <w:szCs w:val="24"/>
        </w:rPr>
        <w:t xml:space="preserve"> and </w:t>
      </w:r>
      <w:hyperlink r:id="rId7" w:history="1">
        <w:r w:rsidR="008D2DB5" w:rsidRPr="003241B3">
          <w:rPr>
            <w:rStyle w:val="Hyperlink"/>
            <w:sz w:val="24"/>
            <w:szCs w:val="24"/>
          </w:rPr>
          <w:t>http://www.wespa.org/index.shtml</w:t>
        </w:r>
      </w:hyperlink>
      <w:r w:rsidR="008D2DB5" w:rsidRPr="003241B3">
        <w:rPr>
          <w:sz w:val="24"/>
          <w:szCs w:val="24"/>
        </w:rPr>
        <w:t xml:space="preserve"> as these are the most sophisticated implementations of a similar solution that are available.</w:t>
      </w:r>
    </w:p>
    <w:p w:rsidR="00F27069" w:rsidRPr="003241B3" w:rsidRDefault="00BC0BD9" w:rsidP="00D612F8">
      <w:pPr>
        <w:rPr>
          <w:sz w:val="24"/>
          <w:szCs w:val="24"/>
        </w:rPr>
      </w:pPr>
      <w:r w:rsidRPr="003241B3">
        <w:rPr>
          <w:sz w:val="24"/>
          <w:szCs w:val="24"/>
        </w:rPr>
        <w:t>However, due to full list of views not being finalized and the database architecture not yet agreed upon, a detailed design is not yet ready to be presented.</w:t>
      </w:r>
    </w:p>
    <w:p w:rsidR="00BC0BD9" w:rsidRPr="003241B3" w:rsidRDefault="003A1841" w:rsidP="003241B3">
      <w:pPr>
        <w:pStyle w:val="Heading2"/>
      </w:pPr>
      <w:r w:rsidRPr="003241B3">
        <w:t>User interface study</w:t>
      </w:r>
    </w:p>
    <w:p w:rsidR="005A1C7A" w:rsidRPr="003241B3" w:rsidRDefault="00BC0BD9" w:rsidP="00BC0BD9">
      <w:pPr>
        <w:rPr>
          <w:sz w:val="24"/>
          <w:szCs w:val="24"/>
        </w:rPr>
      </w:pPr>
      <w:r w:rsidRPr="003241B3">
        <w:rPr>
          <w:sz w:val="24"/>
          <w:szCs w:val="24"/>
        </w:rPr>
        <w:t>I have undertake</w:t>
      </w:r>
      <w:r w:rsidR="005A1C7A" w:rsidRPr="003241B3">
        <w:rPr>
          <w:sz w:val="24"/>
          <w:szCs w:val="24"/>
        </w:rPr>
        <w:t xml:space="preserve">n a study of interaction design, </w:t>
      </w:r>
      <w:r w:rsidRPr="003241B3">
        <w:rPr>
          <w:sz w:val="24"/>
          <w:szCs w:val="24"/>
        </w:rPr>
        <w:t xml:space="preserve">user interfaces </w:t>
      </w:r>
      <w:r w:rsidR="005A1C7A" w:rsidRPr="003241B3">
        <w:rPr>
          <w:sz w:val="24"/>
          <w:szCs w:val="24"/>
        </w:rPr>
        <w:t xml:space="preserve">and usability </w:t>
      </w:r>
      <w:r w:rsidRPr="003241B3">
        <w:rPr>
          <w:sz w:val="24"/>
          <w:szCs w:val="24"/>
        </w:rPr>
        <w:t xml:space="preserve">for the web. </w:t>
      </w:r>
      <w:r w:rsidR="005A1C7A" w:rsidRPr="003241B3">
        <w:rPr>
          <w:sz w:val="24"/>
          <w:szCs w:val="24"/>
        </w:rPr>
        <w:t>The aim of this study is to provide me with a better understanding of what my software product should look like from a user’s perspective.</w:t>
      </w:r>
    </w:p>
    <w:p w:rsidR="00D94D4F" w:rsidRPr="003241B3" w:rsidRDefault="003A1841" w:rsidP="00193259">
      <w:pPr>
        <w:pStyle w:val="Heading2"/>
      </w:pPr>
      <w:r w:rsidRPr="003241B3">
        <w:lastRenderedPageBreak/>
        <w:t xml:space="preserve">Produce </w:t>
      </w:r>
      <w:r w:rsidRPr="00193259">
        <w:t>high</w:t>
      </w:r>
      <w:r w:rsidRPr="003241B3">
        <w:t>-fidelity prototype</w:t>
      </w:r>
    </w:p>
    <w:p w:rsidR="00D94D4F" w:rsidRPr="003241B3" w:rsidRDefault="00D94D4F" w:rsidP="00D94D4F">
      <w:pPr>
        <w:rPr>
          <w:sz w:val="24"/>
          <w:szCs w:val="24"/>
        </w:rPr>
      </w:pPr>
      <w:r w:rsidRPr="003241B3">
        <w:rPr>
          <w:sz w:val="24"/>
          <w:szCs w:val="24"/>
        </w:rPr>
        <w:t xml:space="preserve">The prototype is currently a development environment containing the database tables that have </w:t>
      </w:r>
      <w:r w:rsidR="007A376B" w:rsidRPr="003241B3">
        <w:rPr>
          <w:sz w:val="24"/>
          <w:szCs w:val="24"/>
        </w:rPr>
        <w:t>been added to the ABSP website. These have been populated with test data and I am in the process of creating some</w:t>
      </w:r>
      <w:r w:rsidR="00193259">
        <w:rPr>
          <w:sz w:val="24"/>
          <w:szCs w:val="24"/>
        </w:rPr>
        <w:t xml:space="preserve"> of the</w:t>
      </w:r>
      <w:r w:rsidR="007A376B" w:rsidRPr="003241B3">
        <w:rPr>
          <w:sz w:val="24"/>
          <w:szCs w:val="24"/>
        </w:rPr>
        <w:t xml:space="preserve"> functionality detailed in the requirements. This is free from any interface design at this stage but will become the full software product that will be launched upon completion.</w:t>
      </w:r>
    </w:p>
    <w:p w:rsidR="007A376B" w:rsidRPr="003241B3" w:rsidRDefault="003A1841" w:rsidP="003241B3">
      <w:pPr>
        <w:pStyle w:val="Heading2"/>
      </w:pPr>
      <w:r w:rsidRPr="003241B3">
        <w:t>Implement final product</w:t>
      </w:r>
    </w:p>
    <w:p w:rsidR="007A376B" w:rsidRPr="003241B3" w:rsidRDefault="007A376B" w:rsidP="007A376B">
      <w:pPr>
        <w:rPr>
          <w:sz w:val="24"/>
          <w:szCs w:val="24"/>
        </w:rPr>
      </w:pPr>
      <w:r w:rsidRPr="003241B3">
        <w:rPr>
          <w:sz w:val="24"/>
          <w:szCs w:val="24"/>
        </w:rPr>
        <w:t>Will begin on completion of the prototype.</w:t>
      </w:r>
    </w:p>
    <w:p w:rsidR="007A376B" w:rsidRPr="003241B3" w:rsidRDefault="003A1841" w:rsidP="003241B3">
      <w:pPr>
        <w:pStyle w:val="Heading2"/>
      </w:pPr>
      <w:r w:rsidRPr="003241B3">
        <w:t>Perform user study of product</w:t>
      </w:r>
    </w:p>
    <w:p w:rsidR="007A376B" w:rsidRPr="003241B3" w:rsidRDefault="007A376B" w:rsidP="007A376B">
      <w:pPr>
        <w:rPr>
          <w:sz w:val="24"/>
          <w:szCs w:val="24"/>
        </w:rPr>
      </w:pPr>
      <w:r w:rsidRPr="003241B3">
        <w:rPr>
          <w:sz w:val="24"/>
          <w:szCs w:val="24"/>
        </w:rPr>
        <w:t>Will begin on completion of implementing the final product.</w:t>
      </w:r>
    </w:p>
    <w:p w:rsidR="007A376B" w:rsidRPr="003241B3" w:rsidRDefault="003A1841" w:rsidP="00193259">
      <w:pPr>
        <w:pStyle w:val="Heading2"/>
      </w:pPr>
      <w:r w:rsidRPr="003241B3">
        <w:t xml:space="preserve">Writing </w:t>
      </w:r>
      <w:r w:rsidRPr="00193259">
        <w:t>the</w:t>
      </w:r>
      <w:r w:rsidRPr="003241B3">
        <w:t xml:space="preserve"> report</w:t>
      </w:r>
    </w:p>
    <w:p w:rsidR="007A376B" w:rsidRPr="003241B3" w:rsidRDefault="007A376B" w:rsidP="007A376B">
      <w:pPr>
        <w:rPr>
          <w:sz w:val="24"/>
          <w:szCs w:val="24"/>
        </w:rPr>
      </w:pPr>
      <w:r w:rsidRPr="003241B3">
        <w:rPr>
          <w:sz w:val="24"/>
          <w:szCs w:val="24"/>
        </w:rPr>
        <w:t>The structure of the report is in place and sections are being adapted to fit the final structure.</w:t>
      </w:r>
    </w:p>
    <w:p w:rsidR="003A1841" w:rsidRPr="003241B3" w:rsidRDefault="003A1841" w:rsidP="003241B3">
      <w:pPr>
        <w:pStyle w:val="Heading2"/>
      </w:pPr>
      <w:r w:rsidRPr="003241B3">
        <w:t>Submit final report</w:t>
      </w:r>
    </w:p>
    <w:p w:rsidR="007A376B" w:rsidRPr="003241B3" w:rsidRDefault="007A376B" w:rsidP="003A1841">
      <w:pPr>
        <w:rPr>
          <w:sz w:val="24"/>
          <w:szCs w:val="24"/>
        </w:rPr>
      </w:pPr>
      <w:r w:rsidRPr="003241B3">
        <w:rPr>
          <w:sz w:val="24"/>
          <w:szCs w:val="24"/>
        </w:rPr>
        <w:t>This will be the final hand in which will include a user manual of the software product.</w:t>
      </w:r>
    </w:p>
    <w:p w:rsidR="007A376B" w:rsidRPr="003241B3" w:rsidRDefault="007A376B" w:rsidP="003A1841">
      <w:pPr>
        <w:rPr>
          <w:sz w:val="24"/>
          <w:szCs w:val="24"/>
        </w:rPr>
      </w:pPr>
    </w:p>
    <w:p w:rsidR="00F01D7A" w:rsidRPr="003241B3" w:rsidRDefault="007A376B" w:rsidP="003241B3">
      <w:pPr>
        <w:pStyle w:val="Heading1"/>
      </w:pPr>
      <w:r w:rsidRPr="003241B3">
        <w:t xml:space="preserve">Work-to-do </w:t>
      </w:r>
    </w:p>
    <w:p w:rsidR="00F01D7A" w:rsidRPr="003241B3" w:rsidRDefault="00F01D7A" w:rsidP="007A376B">
      <w:pPr>
        <w:rPr>
          <w:sz w:val="24"/>
          <w:szCs w:val="24"/>
        </w:rPr>
      </w:pPr>
      <w:r w:rsidRPr="003241B3">
        <w:rPr>
          <w:sz w:val="24"/>
          <w:szCs w:val="24"/>
        </w:rPr>
        <w:t>Firstly, a</w:t>
      </w:r>
      <w:r w:rsidRPr="003241B3">
        <w:rPr>
          <w:sz w:val="24"/>
          <w:szCs w:val="24"/>
        </w:rPr>
        <w:t xml:space="preserve"> full list of views </w:t>
      </w:r>
      <w:r w:rsidRPr="003241B3">
        <w:rPr>
          <w:sz w:val="24"/>
          <w:szCs w:val="24"/>
        </w:rPr>
        <w:t>needs to be created and</w:t>
      </w:r>
      <w:r w:rsidRPr="003241B3">
        <w:rPr>
          <w:sz w:val="24"/>
          <w:szCs w:val="24"/>
        </w:rPr>
        <w:t xml:space="preserve"> finalized with the product owner</w:t>
      </w:r>
      <w:r w:rsidRPr="003241B3">
        <w:rPr>
          <w:sz w:val="24"/>
          <w:szCs w:val="24"/>
        </w:rPr>
        <w:t xml:space="preserve"> as soon as possible as this is needed to design the interface</w:t>
      </w:r>
      <w:r w:rsidRPr="003241B3">
        <w:rPr>
          <w:sz w:val="24"/>
          <w:szCs w:val="24"/>
        </w:rPr>
        <w:t>.</w:t>
      </w:r>
    </w:p>
    <w:p w:rsidR="00F27069" w:rsidRPr="003241B3" w:rsidRDefault="00F27069" w:rsidP="007A376B">
      <w:pPr>
        <w:rPr>
          <w:sz w:val="24"/>
          <w:szCs w:val="24"/>
        </w:rPr>
      </w:pPr>
      <w:r w:rsidRPr="003241B3">
        <w:rPr>
          <w:sz w:val="24"/>
          <w:szCs w:val="24"/>
        </w:rPr>
        <w:t>The main items of outstanding work are finishing designs for the database and interfaces of the software product. I need to seek feedback from the project owner on any design choices that I make</w:t>
      </w:r>
      <w:r w:rsidR="00F01D7A" w:rsidRPr="003241B3">
        <w:rPr>
          <w:sz w:val="24"/>
          <w:szCs w:val="24"/>
        </w:rPr>
        <w:t xml:space="preserve"> and improve those designs accordingly</w:t>
      </w:r>
      <w:r w:rsidRPr="003241B3">
        <w:rPr>
          <w:sz w:val="24"/>
          <w:szCs w:val="24"/>
        </w:rPr>
        <w:t>.</w:t>
      </w:r>
    </w:p>
    <w:p w:rsidR="00F612B1" w:rsidRPr="00F612B1" w:rsidRDefault="00F27069" w:rsidP="00193259">
      <w:pPr>
        <w:rPr>
          <w:sz w:val="24"/>
          <w:szCs w:val="24"/>
        </w:rPr>
      </w:pPr>
      <w:r w:rsidRPr="00F612B1">
        <w:rPr>
          <w:sz w:val="24"/>
          <w:szCs w:val="24"/>
        </w:rPr>
        <w:t>Once this is agreed then I can continue to develop the high fidelity prototype.</w:t>
      </w:r>
      <w:r w:rsidR="00F01D7A" w:rsidRPr="00F612B1">
        <w:rPr>
          <w:sz w:val="24"/>
          <w:szCs w:val="24"/>
        </w:rPr>
        <w:t xml:space="preserve"> </w:t>
      </w:r>
      <w:r w:rsidR="003241B3" w:rsidRPr="00F612B1">
        <w:rPr>
          <w:sz w:val="24"/>
          <w:szCs w:val="24"/>
        </w:rPr>
        <w:t>As soon as some functionality is</w:t>
      </w:r>
      <w:r w:rsidR="00F01D7A" w:rsidRPr="00F612B1">
        <w:rPr>
          <w:sz w:val="24"/>
          <w:szCs w:val="24"/>
        </w:rPr>
        <w:t xml:space="preserve"> operational it will be shown to the project owner for feedback and approval.</w:t>
      </w:r>
      <w:bookmarkStart w:id="0" w:name="_GoBack"/>
      <w:bookmarkEnd w:id="0"/>
    </w:p>
    <w:sectPr w:rsidR="00F612B1" w:rsidRPr="00F612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7AC9C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6333DA3"/>
    <w:multiLevelType w:val="hybridMultilevel"/>
    <w:tmpl w:val="8AA4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41"/>
    <w:rsid w:val="00193259"/>
    <w:rsid w:val="0028046F"/>
    <w:rsid w:val="003241B3"/>
    <w:rsid w:val="003A1841"/>
    <w:rsid w:val="003B0841"/>
    <w:rsid w:val="005A1C7A"/>
    <w:rsid w:val="007A376B"/>
    <w:rsid w:val="008D2DB5"/>
    <w:rsid w:val="009A11F3"/>
    <w:rsid w:val="00AC78CB"/>
    <w:rsid w:val="00B72F73"/>
    <w:rsid w:val="00BB1AA5"/>
    <w:rsid w:val="00BC0BD9"/>
    <w:rsid w:val="00BD4251"/>
    <w:rsid w:val="00C47633"/>
    <w:rsid w:val="00CF3057"/>
    <w:rsid w:val="00D612F8"/>
    <w:rsid w:val="00D902E6"/>
    <w:rsid w:val="00D94D4F"/>
    <w:rsid w:val="00DC0836"/>
    <w:rsid w:val="00E76413"/>
    <w:rsid w:val="00F01D7A"/>
    <w:rsid w:val="00F27069"/>
    <w:rsid w:val="00F612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A40F5-B70E-496C-A659-9AC530B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2DB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espa.org/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ross-tabl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368</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cp:lastModifiedBy>
  <cp:revision>2</cp:revision>
  <dcterms:created xsi:type="dcterms:W3CDTF">2015-03-16T12:39:00Z</dcterms:created>
  <dcterms:modified xsi:type="dcterms:W3CDTF">2015-03-16T19:17:00Z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