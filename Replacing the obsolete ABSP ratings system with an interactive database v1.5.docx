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A7ECE" w14:paraId="6B71A273" w14:textId="77777777">
                              <w:trPr>
                                <w:trHeight w:val="1338"/>
                              </w:trPr>
                              <w:tc>
                                <w:tcPr>
                                  <w:tcW w:w="5399" w:type="dxa"/>
                                  <w:tcMar>
                                    <w:left w:w="0" w:type="dxa"/>
                                    <w:right w:w="0" w:type="dxa"/>
                                  </w:tcMar>
                                  <w:vAlign w:val="bottom"/>
                                </w:tcPr>
                                <w:p w14:paraId="511D21D4" w14:textId="77777777" w:rsidR="00AA7ECE" w:rsidRPr="00935240" w:rsidRDefault="00AA7ECE" w:rsidP="000747B0">
                                  <w:pPr>
                                    <w:pStyle w:val="LEUFPSchool"/>
                                  </w:pPr>
                                  <w:r>
                                    <w:t>School of Computing</w:t>
                                  </w:r>
                                </w:p>
                                <w:p w14:paraId="65A7A4FE" w14:textId="77777777" w:rsidR="00AA7ECE" w:rsidRDefault="00AA7ECE" w:rsidP="000747B0">
                                  <w:pPr>
                                    <w:pStyle w:val="LEUFPFac"/>
                                  </w:pPr>
                                  <w:r>
                                    <w:t xml:space="preserve">Faculty of Engineering </w:t>
                                  </w:r>
                                </w:p>
                              </w:tc>
                            </w:tr>
                          </w:tbl>
                          <w:p w14:paraId="0172117D" w14:textId="77777777" w:rsidR="00AA7ECE" w:rsidRDefault="00AA7ECE"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A7ECE" w14:paraId="6B71A273" w14:textId="77777777">
                        <w:trPr>
                          <w:trHeight w:val="1338"/>
                        </w:trPr>
                        <w:tc>
                          <w:tcPr>
                            <w:tcW w:w="5399" w:type="dxa"/>
                            <w:tcMar>
                              <w:left w:w="0" w:type="dxa"/>
                              <w:right w:w="0" w:type="dxa"/>
                            </w:tcMar>
                            <w:vAlign w:val="bottom"/>
                          </w:tcPr>
                          <w:p w14:paraId="511D21D4" w14:textId="77777777" w:rsidR="00AA7ECE" w:rsidRPr="00935240" w:rsidRDefault="00AA7ECE" w:rsidP="000747B0">
                            <w:pPr>
                              <w:pStyle w:val="LEUFPSchool"/>
                            </w:pPr>
                            <w:r>
                              <w:t>School of Computing</w:t>
                            </w:r>
                          </w:p>
                          <w:p w14:paraId="65A7A4FE" w14:textId="77777777" w:rsidR="00AA7ECE" w:rsidRDefault="00AA7ECE" w:rsidP="000747B0">
                            <w:pPr>
                              <w:pStyle w:val="LEUFPFac"/>
                            </w:pPr>
                            <w:r>
                              <w:t xml:space="preserve">Faculty of Engineering </w:t>
                            </w:r>
                          </w:p>
                        </w:tc>
                      </w:tr>
                    </w:tbl>
                    <w:p w14:paraId="0172117D" w14:textId="77777777" w:rsidR="00AA7ECE" w:rsidRDefault="00AA7ECE"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200283"/>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200284"/>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200285"/>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4B77CA5" w14:textId="77777777" w:rsidR="00784C5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784C5F">
            <w:rPr>
              <w:noProof/>
            </w:rPr>
            <w:t>Summary</w:t>
          </w:r>
          <w:r w:rsidR="00784C5F">
            <w:rPr>
              <w:noProof/>
            </w:rPr>
            <w:tab/>
          </w:r>
          <w:r w:rsidR="00784C5F">
            <w:rPr>
              <w:noProof/>
            </w:rPr>
            <w:fldChar w:fldCharType="begin"/>
          </w:r>
          <w:r w:rsidR="00784C5F">
            <w:rPr>
              <w:noProof/>
            </w:rPr>
            <w:instrText xml:space="preserve"> PAGEREF _Toc292200283 \h </w:instrText>
          </w:r>
          <w:r w:rsidR="00784C5F">
            <w:rPr>
              <w:noProof/>
            </w:rPr>
          </w:r>
          <w:r w:rsidR="00784C5F">
            <w:rPr>
              <w:noProof/>
            </w:rPr>
            <w:fldChar w:fldCharType="separate"/>
          </w:r>
          <w:r w:rsidR="00784C5F">
            <w:rPr>
              <w:noProof/>
            </w:rPr>
            <w:t>iii</w:t>
          </w:r>
          <w:r w:rsidR="00784C5F">
            <w:rPr>
              <w:noProof/>
            </w:rPr>
            <w:fldChar w:fldCharType="end"/>
          </w:r>
        </w:p>
        <w:p w14:paraId="5E357837" w14:textId="77777777" w:rsidR="00784C5F" w:rsidRDefault="00784C5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_Toc292200284 \h </w:instrText>
          </w:r>
          <w:r>
            <w:rPr>
              <w:noProof/>
            </w:rPr>
          </w:r>
          <w:r>
            <w:rPr>
              <w:noProof/>
            </w:rPr>
            <w:fldChar w:fldCharType="separate"/>
          </w:r>
          <w:r>
            <w:rPr>
              <w:noProof/>
            </w:rPr>
            <w:t>iv</w:t>
          </w:r>
          <w:r>
            <w:rPr>
              <w:noProof/>
            </w:rPr>
            <w:fldChar w:fldCharType="end"/>
          </w:r>
        </w:p>
        <w:p w14:paraId="4451D19D" w14:textId="77777777" w:rsidR="00784C5F" w:rsidRDefault="00784C5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_Toc292200285 \h </w:instrText>
          </w:r>
          <w:r>
            <w:rPr>
              <w:noProof/>
            </w:rPr>
          </w:r>
          <w:r>
            <w:rPr>
              <w:noProof/>
            </w:rPr>
            <w:fldChar w:fldCharType="separate"/>
          </w:r>
          <w:r>
            <w:rPr>
              <w:noProof/>
            </w:rPr>
            <w:t>v</w:t>
          </w:r>
          <w:r>
            <w:rPr>
              <w:noProof/>
            </w:rPr>
            <w:fldChar w:fldCharType="end"/>
          </w:r>
        </w:p>
        <w:p w14:paraId="11E342A3" w14:textId="77777777" w:rsidR="00784C5F" w:rsidRDefault="00784C5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_Toc292200286 \h </w:instrText>
          </w:r>
          <w:r>
            <w:rPr>
              <w:noProof/>
            </w:rPr>
          </w:r>
          <w:r>
            <w:rPr>
              <w:noProof/>
            </w:rPr>
            <w:fldChar w:fldCharType="separate"/>
          </w:r>
          <w:r>
            <w:rPr>
              <w:noProof/>
            </w:rPr>
            <w:t>1</w:t>
          </w:r>
          <w:r>
            <w:rPr>
              <w:noProof/>
            </w:rPr>
            <w:fldChar w:fldCharType="end"/>
          </w:r>
        </w:p>
        <w:p w14:paraId="56802F72" w14:textId="77777777" w:rsidR="00784C5F" w:rsidRDefault="00784C5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_Toc292200287 \h </w:instrText>
          </w:r>
          <w:r>
            <w:rPr>
              <w:noProof/>
            </w:rPr>
          </w:r>
          <w:r>
            <w:rPr>
              <w:noProof/>
            </w:rPr>
            <w:fldChar w:fldCharType="separate"/>
          </w:r>
          <w:r>
            <w:rPr>
              <w:noProof/>
            </w:rPr>
            <w:t>1</w:t>
          </w:r>
          <w:r>
            <w:rPr>
              <w:noProof/>
            </w:rPr>
            <w:fldChar w:fldCharType="end"/>
          </w:r>
        </w:p>
        <w:p w14:paraId="0EA90627" w14:textId="77777777" w:rsidR="00784C5F" w:rsidRDefault="00784C5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_Toc292200288 \h </w:instrText>
          </w:r>
          <w:r>
            <w:rPr>
              <w:noProof/>
            </w:rPr>
          </w:r>
          <w:r>
            <w:rPr>
              <w:noProof/>
            </w:rPr>
            <w:fldChar w:fldCharType="separate"/>
          </w:r>
          <w:r>
            <w:rPr>
              <w:noProof/>
            </w:rPr>
            <w:t>1</w:t>
          </w:r>
          <w:r>
            <w:rPr>
              <w:noProof/>
            </w:rPr>
            <w:fldChar w:fldCharType="end"/>
          </w:r>
        </w:p>
        <w:p w14:paraId="055DC290" w14:textId="77777777" w:rsidR="00784C5F" w:rsidRDefault="00784C5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_Toc292200289 \h </w:instrText>
          </w:r>
          <w:r>
            <w:rPr>
              <w:noProof/>
            </w:rPr>
          </w:r>
          <w:r>
            <w:rPr>
              <w:noProof/>
            </w:rPr>
            <w:fldChar w:fldCharType="separate"/>
          </w:r>
          <w:r>
            <w:rPr>
              <w:noProof/>
            </w:rPr>
            <w:t>1</w:t>
          </w:r>
          <w:r>
            <w:rPr>
              <w:noProof/>
            </w:rPr>
            <w:fldChar w:fldCharType="end"/>
          </w:r>
        </w:p>
        <w:p w14:paraId="78FDD138" w14:textId="77777777" w:rsidR="00784C5F" w:rsidRDefault="00784C5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_Toc292200290 \h </w:instrText>
          </w:r>
          <w:r>
            <w:rPr>
              <w:noProof/>
            </w:rPr>
          </w:r>
          <w:r>
            <w:rPr>
              <w:noProof/>
            </w:rPr>
            <w:fldChar w:fldCharType="separate"/>
          </w:r>
          <w:r>
            <w:rPr>
              <w:noProof/>
            </w:rPr>
            <w:t>2</w:t>
          </w:r>
          <w:r>
            <w:rPr>
              <w:noProof/>
            </w:rPr>
            <w:fldChar w:fldCharType="end"/>
          </w:r>
        </w:p>
        <w:p w14:paraId="3C50596A" w14:textId="77777777" w:rsidR="00784C5F" w:rsidRDefault="00784C5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_Toc292200291 \h </w:instrText>
          </w:r>
          <w:r>
            <w:rPr>
              <w:noProof/>
            </w:rPr>
          </w:r>
          <w:r>
            <w:rPr>
              <w:noProof/>
            </w:rPr>
            <w:fldChar w:fldCharType="separate"/>
          </w:r>
          <w:r>
            <w:rPr>
              <w:noProof/>
            </w:rPr>
            <w:t>2</w:t>
          </w:r>
          <w:r>
            <w:rPr>
              <w:noProof/>
            </w:rPr>
            <w:fldChar w:fldCharType="end"/>
          </w:r>
        </w:p>
        <w:p w14:paraId="71830BF3" w14:textId="77777777" w:rsidR="00784C5F" w:rsidRDefault="00784C5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_Toc292200292 \h </w:instrText>
          </w:r>
          <w:r>
            <w:rPr>
              <w:noProof/>
            </w:rPr>
          </w:r>
          <w:r>
            <w:rPr>
              <w:noProof/>
            </w:rPr>
            <w:fldChar w:fldCharType="separate"/>
          </w:r>
          <w:r>
            <w:rPr>
              <w:noProof/>
            </w:rPr>
            <w:t>3</w:t>
          </w:r>
          <w:r>
            <w:rPr>
              <w:noProof/>
            </w:rPr>
            <w:fldChar w:fldCharType="end"/>
          </w:r>
        </w:p>
        <w:p w14:paraId="4B6E5E51" w14:textId="77777777" w:rsidR="00784C5F" w:rsidRDefault="00784C5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Player ratings</w:t>
          </w:r>
          <w:r>
            <w:rPr>
              <w:noProof/>
            </w:rPr>
            <w:tab/>
          </w:r>
          <w:r>
            <w:rPr>
              <w:noProof/>
            </w:rPr>
            <w:fldChar w:fldCharType="begin"/>
          </w:r>
          <w:r>
            <w:rPr>
              <w:noProof/>
            </w:rPr>
            <w:instrText xml:space="preserve"> PAGEREF _Toc292200293 \h </w:instrText>
          </w:r>
          <w:r>
            <w:rPr>
              <w:noProof/>
            </w:rPr>
          </w:r>
          <w:r>
            <w:rPr>
              <w:noProof/>
            </w:rPr>
            <w:fldChar w:fldCharType="separate"/>
          </w:r>
          <w:r>
            <w:rPr>
              <w:noProof/>
            </w:rPr>
            <w:t>3</w:t>
          </w:r>
          <w:r>
            <w:rPr>
              <w:noProof/>
            </w:rPr>
            <w:fldChar w:fldCharType="end"/>
          </w:r>
        </w:p>
        <w:p w14:paraId="642518C6" w14:textId="77777777" w:rsidR="00784C5F" w:rsidRDefault="00784C5F">
          <w:pPr>
            <w:pStyle w:val="TOC3"/>
            <w:tabs>
              <w:tab w:val="left" w:pos="1136"/>
              <w:tab w:val="right" w:leader="dot" w:pos="9350"/>
            </w:tabs>
            <w:rPr>
              <w:noProof/>
              <w:sz w:val="24"/>
              <w:szCs w:val="24"/>
              <w:lang w:val="en-GB"/>
            </w:rPr>
          </w:pPr>
          <w:r>
            <w:rPr>
              <w:noProof/>
            </w:rPr>
            <w:t>1.7.1</w:t>
          </w:r>
          <w:r>
            <w:rPr>
              <w:noProof/>
              <w:sz w:val="24"/>
              <w:szCs w:val="24"/>
              <w:lang w:val="en-GB"/>
            </w:rPr>
            <w:tab/>
          </w:r>
          <w:r>
            <w:rPr>
              <w:noProof/>
            </w:rPr>
            <w:t>Player rank</w:t>
          </w:r>
          <w:r>
            <w:rPr>
              <w:noProof/>
            </w:rPr>
            <w:tab/>
          </w:r>
          <w:r>
            <w:rPr>
              <w:noProof/>
            </w:rPr>
            <w:fldChar w:fldCharType="begin"/>
          </w:r>
          <w:r>
            <w:rPr>
              <w:noProof/>
            </w:rPr>
            <w:instrText xml:space="preserve"> PAGEREF _Toc292200294 \h </w:instrText>
          </w:r>
          <w:r>
            <w:rPr>
              <w:noProof/>
            </w:rPr>
          </w:r>
          <w:r>
            <w:rPr>
              <w:noProof/>
            </w:rPr>
            <w:fldChar w:fldCharType="separate"/>
          </w:r>
          <w:r>
            <w:rPr>
              <w:noProof/>
            </w:rPr>
            <w:t>3</w:t>
          </w:r>
          <w:r>
            <w:rPr>
              <w:noProof/>
            </w:rPr>
            <w:fldChar w:fldCharType="end"/>
          </w:r>
        </w:p>
        <w:p w14:paraId="7E344B7A" w14:textId="77777777" w:rsidR="00784C5F" w:rsidRDefault="00784C5F">
          <w:pPr>
            <w:pStyle w:val="TOC3"/>
            <w:tabs>
              <w:tab w:val="left" w:pos="1136"/>
              <w:tab w:val="right" w:leader="dot" w:pos="9350"/>
            </w:tabs>
            <w:rPr>
              <w:noProof/>
              <w:sz w:val="24"/>
              <w:szCs w:val="24"/>
              <w:lang w:val="en-GB"/>
            </w:rPr>
          </w:pPr>
          <w:r>
            <w:rPr>
              <w:noProof/>
            </w:rPr>
            <w:t>1.7.2</w:t>
          </w:r>
          <w:r>
            <w:rPr>
              <w:noProof/>
              <w:sz w:val="24"/>
              <w:szCs w:val="24"/>
              <w:lang w:val="en-GB"/>
            </w:rPr>
            <w:tab/>
          </w:r>
          <w:r>
            <w:rPr>
              <w:noProof/>
            </w:rPr>
            <w:t>Tournament divisions</w:t>
          </w:r>
          <w:r>
            <w:rPr>
              <w:noProof/>
            </w:rPr>
            <w:tab/>
          </w:r>
          <w:r>
            <w:rPr>
              <w:noProof/>
            </w:rPr>
            <w:fldChar w:fldCharType="begin"/>
          </w:r>
          <w:r>
            <w:rPr>
              <w:noProof/>
            </w:rPr>
            <w:instrText xml:space="preserve"> PAGEREF _Toc292200295 \h </w:instrText>
          </w:r>
          <w:r>
            <w:rPr>
              <w:noProof/>
            </w:rPr>
          </w:r>
          <w:r>
            <w:rPr>
              <w:noProof/>
            </w:rPr>
            <w:fldChar w:fldCharType="separate"/>
          </w:r>
          <w:r>
            <w:rPr>
              <w:noProof/>
            </w:rPr>
            <w:t>4</w:t>
          </w:r>
          <w:r>
            <w:rPr>
              <w:noProof/>
            </w:rPr>
            <w:fldChar w:fldCharType="end"/>
          </w:r>
        </w:p>
        <w:p w14:paraId="37408893" w14:textId="77777777" w:rsidR="00784C5F" w:rsidRDefault="00784C5F">
          <w:pPr>
            <w:pStyle w:val="TOC3"/>
            <w:tabs>
              <w:tab w:val="left" w:pos="1136"/>
              <w:tab w:val="right" w:leader="dot" w:pos="9350"/>
            </w:tabs>
            <w:rPr>
              <w:noProof/>
              <w:sz w:val="24"/>
              <w:szCs w:val="24"/>
              <w:lang w:val="en-GB"/>
            </w:rPr>
          </w:pPr>
          <w:r>
            <w:rPr>
              <w:noProof/>
            </w:rPr>
            <w:t>1.7.3</w:t>
          </w:r>
          <w:r>
            <w:rPr>
              <w:noProof/>
              <w:sz w:val="24"/>
              <w:szCs w:val="24"/>
              <w:lang w:val="en-GB"/>
            </w:rPr>
            <w:tab/>
          </w:r>
          <w:r>
            <w:rPr>
              <w:noProof/>
            </w:rPr>
            <w:t>Award considerations</w:t>
          </w:r>
          <w:r>
            <w:rPr>
              <w:noProof/>
            </w:rPr>
            <w:tab/>
          </w:r>
          <w:r>
            <w:rPr>
              <w:noProof/>
            </w:rPr>
            <w:fldChar w:fldCharType="begin"/>
          </w:r>
          <w:r>
            <w:rPr>
              <w:noProof/>
            </w:rPr>
            <w:instrText xml:space="preserve"> PAGEREF _Toc292200296 \h </w:instrText>
          </w:r>
          <w:r>
            <w:rPr>
              <w:noProof/>
            </w:rPr>
          </w:r>
          <w:r>
            <w:rPr>
              <w:noProof/>
            </w:rPr>
            <w:fldChar w:fldCharType="separate"/>
          </w:r>
          <w:r>
            <w:rPr>
              <w:noProof/>
            </w:rPr>
            <w:t>4</w:t>
          </w:r>
          <w:r>
            <w:rPr>
              <w:noProof/>
            </w:rPr>
            <w:fldChar w:fldCharType="end"/>
          </w:r>
        </w:p>
        <w:p w14:paraId="41C42F9E" w14:textId="77777777" w:rsidR="00784C5F" w:rsidRDefault="00784C5F">
          <w:pPr>
            <w:pStyle w:val="TOC3"/>
            <w:tabs>
              <w:tab w:val="left" w:pos="1136"/>
              <w:tab w:val="right" w:leader="dot" w:pos="9350"/>
            </w:tabs>
            <w:rPr>
              <w:noProof/>
              <w:sz w:val="24"/>
              <w:szCs w:val="24"/>
              <w:lang w:val="en-GB"/>
            </w:rPr>
          </w:pPr>
          <w:r>
            <w:rPr>
              <w:noProof/>
            </w:rPr>
            <w:t>1.7.4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_Toc292200297 \h </w:instrText>
          </w:r>
          <w:r>
            <w:rPr>
              <w:noProof/>
            </w:rPr>
          </w:r>
          <w:r>
            <w:rPr>
              <w:noProof/>
            </w:rPr>
            <w:fldChar w:fldCharType="separate"/>
          </w:r>
          <w:r>
            <w:rPr>
              <w:noProof/>
            </w:rPr>
            <w:t>5</w:t>
          </w:r>
          <w:r>
            <w:rPr>
              <w:noProof/>
            </w:rPr>
            <w:fldChar w:fldCharType="end"/>
          </w:r>
        </w:p>
        <w:p w14:paraId="1E638D6D" w14:textId="77777777" w:rsidR="00784C5F" w:rsidRDefault="00784C5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Calculating player ratings</w:t>
          </w:r>
          <w:r>
            <w:rPr>
              <w:noProof/>
            </w:rPr>
            <w:tab/>
          </w:r>
          <w:r>
            <w:rPr>
              <w:noProof/>
            </w:rPr>
            <w:fldChar w:fldCharType="begin"/>
          </w:r>
          <w:r>
            <w:rPr>
              <w:noProof/>
            </w:rPr>
            <w:instrText xml:space="preserve"> PAGEREF _Toc292200298 \h </w:instrText>
          </w:r>
          <w:r>
            <w:rPr>
              <w:noProof/>
            </w:rPr>
          </w:r>
          <w:r>
            <w:rPr>
              <w:noProof/>
            </w:rPr>
            <w:fldChar w:fldCharType="separate"/>
          </w:r>
          <w:r>
            <w:rPr>
              <w:noProof/>
            </w:rPr>
            <w:t>5</w:t>
          </w:r>
          <w:r>
            <w:rPr>
              <w:noProof/>
            </w:rPr>
            <w:fldChar w:fldCharType="end"/>
          </w:r>
        </w:p>
        <w:p w14:paraId="6C355DF2" w14:textId="77777777" w:rsidR="00784C5F" w:rsidRDefault="00784C5F">
          <w:pPr>
            <w:pStyle w:val="TOC3"/>
            <w:tabs>
              <w:tab w:val="left" w:pos="1136"/>
              <w:tab w:val="right" w:leader="dot" w:pos="9350"/>
            </w:tabs>
            <w:rPr>
              <w:noProof/>
              <w:sz w:val="24"/>
              <w:szCs w:val="24"/>
              <w:lang w:val="en-GB"/>
            </w:rPr>
          </w:pPr>
          <w:r>
            <w:rPr>
              <w:noProof/>
            </w:rPr>
            <w:t>1.8.1</w:t>
          </w:r>
          <w:r>
            <w:rPr>
              <w:noProof/>
              <w:sz w:val="24"/>
              <w:szCs w:val="24"/>
              <w:lang w:val="en-GB"/>
            </w:rPr>
            <w:tab/>
          </w:r>
          <w:r>
            <w:rPr>
              <w:noProof/>
            </w:rPr>
            <w:t>Pre-1999</w:t>
          </w:r>
          <w:r>
            <w:rPr>
              <w:noProof/>
            </w:rPr>
            <w:tab/>
          </w:r>
          <w:r>
            <w:rPr>
              <w:noProof/>
            </w:rPr>
            <w:fldChar w:fldCharType="begin"/>
          </w:r>
          <w:r>
            <w:rPr>
              <w:noProof/>
            </w:rPr>
            <w:instrText xml:space="preserve"> PAGEREF _Toc292200299 \h </w:instrText>
          </w:r>
          <w:r>
            <w:rPr>
              <w:noProof/>
            </w:rPr>
          </w:r>
          <w:r>
            <w:rPr>
              <w:noProof/>
            </w:rPr>
            <w:fldChar w:fldCharType="separate"/>
          </w:r>
          <w:r>
            <w:rPr>
              <w:noProof/>
            </w:rPr>
            <w:t>5</w:t>
          </w:r>
          <w:r>
            <w:rPr>
              <w:noProof/>
            </w:rPr>
            <w:fldChar w:fldCharType="end"/>
          </w:r>
        </w:p>
        <w:p w14:paraId="5661F477" w14:textId="77777777" w:rsidR="00784C5F" w:rsidRDefault="00784C5F">
          <w:pPr>
            <w:pStyle w:val="TOC3"/>
            <w:tabs>
              <w:tab w:val="left" w:pos="1136"/>
              <w:tab w:val="right" w:leader="dot" w:pos="9350"/>
            </w:tabs>
            <w:rPr>
              <w:noProof/>
              <w:sz w:val="24"/>
              <w:szCs w:val="24"/>
              <w:lang w:val="en-GB"/>
            </w:rPr>
          </w:pPr>
          <w:r>
            <w:rPr>
              <w:noProof/>
            </w:rPr>
            <w:t>1.8.2</w:t>
          </w:r>
          <w:r>
            <w:rPr>
              <w:noProof/>
              <w:sz w:val="24"/>
              <w:szCs w:val="24"/>
              <w:lang w:val="en-GB"/>
            </w:rPr>
            <w:tab/>
          </w:r>
          <w:r>
            <w:rPr>
              <w:noProof/>
            </w:rPr>
            <w:t>1999-Present</w:t>
          </w:r>
          <w:r>
            <w:rPr>
              <w:noProof/>
            </w:rPr>
            <w:tab/>
          </w:r>
          <w:r>
            <w:rPr>
              <w:noProof/>
            </w:rPr>
            <w:fldChar w:fldCharType="begin"/>
          </w:r>
          <w:r>
            <w:rPr>
              <w:noProof/>
            </w:rPr>
            <w:instrText xml:space="preserve"> PAGEREF _Toc292200300 \h </w:instrText>
          </w:r>
          <w:r>
            <w:rPr>
              <w:noProof/>
            </w:rPr>
          </w:r>
          <w:r>
            <w:rPr>
              <w:noProof/>
            </w:rPr>
            <w:fldChar w:fldCharType="separate"/>
          </w:r>
          <w:r>
            <w:rPr>
              <w:noProof/>
            </w:rPr>
            <w:t>6</w:t>
          </w:r>
          <w:r>
            <w:rPr>
              <w:noProof/>
            </w:rPr>
            <w:fldChar w:fldCharType="end"/>
          </w:r>
        </w:p>
        <w:p w14:paraId="06EC5446" w14:textId="77777777" w:rsidR="00784C5F" w:rsidRDefault="00784C5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_Toc292200301 \h </w:instrText>
          </w:r>
          <w:r>
            <w:rPr>
              <w:noProof/>
            </w:rPr>
          </w:r>
          <w:r>
            <w:rPr>
              <w:noProof/>
            </w:rPr>
            <w:fldChar w:fldCharType="separate"/>
          </w:r>
          <w:r>
            <w:rPr>
              <w:noProof/>
            </w:rPr>
            <w:t>6</w:t>
          </w:r>
          <w:r>
            <w:rPr>
              <w:noProof/>
            </w:rPr>
            <w:fldChar w:fldCharType="end"/>
          </w:r>
        </w:p>
        <w:p w14:paraId="3369A925" w14:textId="77777777" w:rsidR="00784C5F" w:rsidRDefault="00784C5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_Toc292200302 \h </w:instrText>
          </w:r>
          <w:r>
            <w:rPr>
              <w:noProof/>
            </w:rPr>
          </w:r>
          <w:r>
            <w:rPr>
              <w:noProof/>
            </w:rPr>
            <w:fldChar w:fldCharType="separate"/>
          </w:r>
          <w:r>
            <w:rPr>
              <w:noProof/>
            </w:rPr>
            <w:t>7</w:t>
          </w:r>
          <w:r>
            <w:rPr>
              <w:noProof/>
            </w:rPr>
            <w:fldChar w:fldCharType="end"/>
          </w:r>
        </w:p>
        <w:p w14:paraId="778AAE41" w14:textId="77777777" w:rsidR="00784C5F" w:rsidRDefault="00784C5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_Toc292200303 \h </w:instrText>
          </w:r>
          <w:r>
            <w:rPr>
              <w:noProof/>
            </w:rPr>
          </w:r>
          <w:r>
            <w:rPr>
              <w:noProof/>
            </w:rPr>
            <w:fldChar w:fldCharType="separate"/>
          </w:r>
          <w:r>
            <w:rPr>
              <w:noProof/>
            </w:rPr>
            <w:t>7</w:t>
          </w:r>
          <w:r>
            <w:rPr>
              <w:noProof/>
            </w:rPr>
            <w:fldChar w:fldCharType="end"/>
          </w:r>
        </w:p>
        <w:p w14:paraId="1E4BEE33" w14:textId="77777777" w:rsidR="00784C5F" w:rsidRDefault="00784C5F">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_Toc292200304 \h </w:instrText>
          </w:r>
          <w:r>
            <w:rPr>
              <w:noProof/>
            </w:rPr>
          </w:r>
          <w:r>
            <w:rPr>
              <w:noProof/>
            </w:rPr>
            <w:fldChar w:fldCharType="separate"/>
          </w:r>
          <w:r>
            <w:rPr>
              <w:noProof/>
            </w:rPr>
            <w:t>7</w:t>
          </w:r>
          <w:r>
            <w:rPr>
              <w:noProof/>
            </w:rPr>
            <w:fldChar w:fldCharType="end"/>
          </w:r>
        </w:p>
        <w:p w14:paraId="61FDD44C" w14:textId="77777777" w:rsidR="00784C5F" w:rsidRDefault="00784C5F">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_Toc292200305 \h </w:instrText>
          </w:r>
          <w:r>
            <w:rPr>
              <w:noProof/>
            </w:rPr>
          </w:r>
          <w:r>
            <w:rPr>
              <w:noProof/>
            </w:rPr>
            <w:fldChar w:fldCharType="separate"/>
          </w:r>
          <w:r>
            <w:rPr>
              <w:noProof/>
            </w:rPr>
            <w:t>7</w:t>
          </w:r>
          <w:r>
            <w:rPr>
              <w:noProof/>
            </w:rPr>
            <w:fldChar w:fldCharType="end"/>
          </w:r>
        </w:p>
        <w:p w14:paraId="61C6432C" w14:textId="77777777" w:rsidR="00784C5F" w:rsidRDefault="00784C5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_Toc292200306 \h </w:instrText>
          </w:r>
          <w:r>
            <w:rPr>
              <w:noProof/>
            </w:rPr>
          </w:r>
          <w:r>
            <w:rPr>
              <w:noProof/>
            </w:rPr>
            <w:fldChar w:fldCharType="separate"/>
          </w:r>
          <w:r>
            <w:rPr>
              <w:noProof/>
            </w:rPr>
            <w:t>7</w:t>
          </w:r>
          <w:r>
            <w:rPr>
              <w:noProof/>
            </w:rPr>
            <w:fldChar w:fldCharType="end"/>
          </w:r>
        </w:p>
        <w:p w14:paraId="0E0BC77A" w14:textId="77777777" w:rsidR="00784C5F" w:rsidRDefault="00784C5F">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_Toc292200307 \h </w:instrText>
          </w:r>
          <w:r>
            <w:rPr>
              <w:noProof/>
            </w:rPr>
          </w:r>
          <w:r>
            <w:rPr>
              <w:noProof/>
            </w:rPr>
            <w:fldChar w:fldCharType="separate"/>
          </w:r>
          <w:r>
            <w:rPr>
              <w:noProof/>
            </w:rPr>
            <w:t>7</w:t>
          </w:r>
          <w:r>
            <w:rPr>
              <w:noProof/>
            </w:rPr>
            <w:fldChar w:fldCharType="end"/>
          </w:r>
        </w:p>
        <w:p w14:paraId="74F05AA6" w14:textId="77777777" w:rsidR="00784C5F" w:rsidRDefault="00784C5F">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_Toc292200308 \h </w:instrText>
          </w:r>
          <w:r>
            <w:rPr>
              <w:noProof/>
            </w:rPr>
          </w:r>
          <w:r>
            <w:rPr>
              <w:noProof/>
            </w:rPr>
            <w:fldChar w:fldCharType="separate"/>
          </w:r>
          <w:r>
            <w:rPr>
              <w:noProof/>
            </w:rPr>
            <w:t>7</w:t>
          </w:r>
          <w:r>
            <w:rPr>
              <w:noProof/>
            </w:rPr>
            <w:fldChar w:fldCharType="end"/>
          </w:r>
        </w:p>
        <w:p w14:paraId="43D28F83" w14:textId="77777777" w:rsidR="00784C5F" w:rsidRDefault="00784C5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_Toc292200309 \h </w:instrText>
          </w:r>
          <w:r>
            <w:rPr>
              <w:noProof/>
            </w:rPr>
          </w:r>
          <w:r>
            <w:rPr>
              <w:noProof/>
            </w:rPr>
            <w:fldChar w:fldCharType="separate"/>
          </w:r>
          <w:r>
            <w:rPr>
              <w:noProof/>
            </w:rPr>
            <w:t>7</w:t>
          </w:r>
          <w:r>
            <w:rPr>
              <w:noProof/>
            </w:rPr>
            <w:fldChar w:fldCharType="end"/>
          </w:r>
        </w:p>
        <w:p w14:paraId="7FD85C25" w14:textId="77777777" w:rsidR="00784C5F" w:rsidRDefault="00784C5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_Toc292200310 \h </w:instrText>
          </w:r>
          <w:r>
            <w:rPr>
              <w:noProof/>
            </w:rPr>
          </w:r>
          <w:r>
            <w:rPr>
              <w:noProof/>
            </w:rPr>
            <w:fldChar w:fldCharType="separate"/>
          </w:r>
          <w:r>
            <w:rPr>
              <w:noProof/>
            </w:rPr>
            <w:t>7</w:t>
          </w:r>
          <w:r>
            <w:rPr>
              <w:noProof/>
            </w:rPr>
            <w:fldChar w:fldCharType="end"/>
          </w:r>
        </w:p>
        <w:p w14:paraId="2A53E331" w14:textId="77777777" w:rsidR="00784C5F" w:rsidRDefault="00784C5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_Toc292200311 \h </w:instrText>
          </w:r>
          <w:r>
            <w:rPr>
              <w:noProof/>
            </w:rPr>
          </w:r>
          <w:r>
            <w:rPr>
              <w:noProof/>
            </w:rPr>
            <w:fldChar w:fldCharType="separate"/>
          </w:r>
          <w:r>
            <w:rPr>
              <w:noProof/>
            </w:rPr>
            <w:t>7</w:t>
          </w:r>
          <w:r>
            <w:rPr>
              <w:noProof/>
            </w:rPr>
            <w:fldChar w:fldCharType="end"/>
          </w:r>
        </w:p>
        <w:p w14:paraId="6F3F8A11" w14:textId="77777777" w:rsidR="00784C5F" w:rsidRDefault="00784C5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_Toc292200312 \h </w:instrText>
          </w:r>
          <w:r>
            <w:rPr>
              <w:noProof/>
            </w:rPr>
          </w:r>
          <w:r>
            <w:rPr>
              <w:noProof/>
            </w:rPr>
            <w:fldChar w:fldCharType="separate"/>
          </w:r>
          <w:r>
            <w:rPr>
              <w:noProof/>
            </w:rPr>
            <w:t>7</w:t>
          </w:r>
          <w:r>
            <w:rPr>
              <w:noProof/>
            </w:rPr>
            <w:fldChar w:fldCharType="end"/>
          </w:r>
        </w:p>
        <w:p w14:paraId="73A0A203" w14:textId="77777777" w:rsidR="00784C5F" w:rsidRDefault="00784C5F">
          <w:pPr>
            <w:pStyle w:val="TOC2"/>
            <w:tabs>
              <w:tab w:val="left" w:pos="749"/>
              <w:tab w:val="right" w:leader="dot" w:pos="9350"/>
            </w:tabs>
            <w:rPr>
              <w:noProof/>
              <w:sz w:val="24"/>
              <w:szCs w:val="24"/>
              <w:lang w:val="en-GB"/>
            </w:rPr>
          </w:pPr>
          <w:r>
            <w:rPr>
              <w:noProof/>
            </w:rPr>
            <w:lastRenderedPageBreak/>
            <w:t>5.2</w:t>
          </w:r>
          <w:r>
            <w:rPr>
              <w:noProof/>
              <w:sz w:val="24"/>
              <w:szCs w:val="24"/>
              <w:lang w:val="en-GB"/>
            </w:rPr>
            <w:tab/>
          </w:r>
          <w:r>
            <w:rPr>
              <w:noProof/>
            </w:rPr>
            <w:t>WCAG evaluation</w:t>
          </w:r>
          <w:r>
            <w:rPr>
              <w:noProof/>
            </w:rPr>
            <w:tab/>
          </w:r>
          <w:r>
            <w:rPr>
              <w:noProof/>
            </w:rPr>
            <w:fldChar w:fldCharType="begin"/>
          </w:r>
          <w:r>
            <w:rPr>
              <w:noProof/>
            </w:rPr>
            <w:instrText xml:space="preserve"> PAGEREF _Toc292200313 \h </w:instrText>
          </w:r>
          <w:r>
            <w:rPr>
              <w:noProof/>
            </w:rPr>
          </w:r>
          <w:r>
            <w:rPr>
              <w:noProof/>
            </w:rPr>
            <w:fldChar w:fldCharType="separate"/>
          </w:r>
          <w:r>
            <w:rPr>
              <w:noProof/>
            </w:rPr>
            <w:t>7</w:t>
          </w:r>
          <w:r>
            <w:rPr>
              <w:noProof/>
            </w:rPr>
            <w:fldChar w:fldCharType="end"/>
          </w:r>
        </w:p>
        <w:p w14:paraId="74744665" w14:textId="77777777" w:rsidR="00784C5F" w:rsidRDefault="00784C5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_Toc292200314 \h </w:instrText>
          </w:r>
          <w:r>
            <w:rPr>
              <w:noProof/>
            </w:rPr>
          </w:r>
          <w:r>
            <w:rPr>
              <w:noProof/>
            </w:rPr>
            <w:fldChar w:fldCharType="separate"/>
          </w:r>
          <w:r>
            <w:rPr>
              <w:noProof/>
            </w:rPr>
            <w:t>8</w:t>
          </w:r>
          <w:r>
            <w:rPr>
              <w:noProof/>
            </w:rPr>
            <w:fldChar w:fldCharType="end"/>
          </w:r>
        </w:p>
        <w:p w14:paraId="2BBD93E4" w14:textId="77777777" w:rsidR="00784C5F" w:rsidRDefault="00784C5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_Toc292200315 \h </w:instrText>
          </w:r>
          <w:r>
            <w:rPr>
              <w:noProof/>
            </w:rPr>
          </w:r>
          <w:r>
            <w:rPr>
              <w:noProof/>
            </w:rPr>
            <w:fldChar w:fldCharType="separate"/>
          </w:r>
          <w:r>
            <w:rPr>
              <w:noProof/>
            </w:rPr>
            <w:t>8</w:t>
          </w:r>
          <w:r>
            <w:rPr>
              <w:noProof/>
            </w:rPr>
            <w:fldChar w:fldCharType="end"/>
          </w:r>
        </w:p>
        <w:p w14:paraId="22DF6DC4" w14:textId="77777777" w:rsidR="00784C5F" w:rsidRDefault="00784C5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_Toc292200316 \h </w:instrText>
          </w:r>
          <w:r>
            <w:rPr>
              <w:noProof/>
            </w:rPr>
          </w:r>
          <w:r>
            <w:rPr>
              <w:noProof/>
            </w:rPr>
            <w:fldChar w:fldCharType="separate"/>
          </w:r>
          <w:r>
            <w:rPr>
              <w:noProof/>
            </w:rPr>
            <w:t>8</w:t>
          </w:r>
          <w:r>
            <w:rPr>
              <w:noProof/>
            </w:rPr>
            <w:fldChar w:fldCharType="end"/>
          </w:r>
        </w:p>
        <w:p w14:paraId="7082CD2B" w14:textId="77777777" w:rsidR="00784C5F" w:rsidRDefault="00784C5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_Toc292200317 \h </w:instrText>
          </w:r>
          <w:r>
            <w:rPr>
              <w:noProof/>
            </w:rPr>
          </w:r>
          <w:r>
            <w:rPr>
              <w:noProof/>
            </w:rPr>
            <w:fldChar w:fldCharType="separate"/>
          </w:r>
          <w:r>
            <w:rPr>
              <w:noProof/>
            </w:rPr>
            <w:t>9</w:t>
          </w:r>
          <w:r>
            <w:rPr>
              <w:noProof/>
            </w:rPr>
            <w:fldChar w:fldCharType="end"/>
          </w:r>
        </w:p>
        <w:p w14:paraId="6505EA12" w14:textId="77777777" w:rsidR="00784C5F" w:rsidRDefault="00784C5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_Toc292200318 \h </w:instrText>
          </w:r>
          <w:r>
            <w:rPr>
              <w:noProof/>
            </w:rPr>
          </w:r>
          <w:r>
            <w:rPr>
              <w:noProof/>
            </w:rPr>
            <w:fldChar w:fldCharType="separate"/>
          </w:r>
          <w:r>
            <w:rPr>
              <w:noProof/>
            </w:rPr>
            <w:t>10</w:t>
          </w:r>
          <w:r>
            <w:rPr>
              <w:noProof/>
            </w:rPr>
            <w:fldChar w:fldCharType="end"/>
          </w:r>
        </w:p>
        <w:p w14:paraId="2EF1B3B2" w14:textId="77777777" w:rsidR="00784C5F" w:rsidRDefault="00784C5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_Toc292200319 \h </w:instrText>
          </w:r>
          <w:r>
            <w:rPr>
              <w:noProof/>
            </w:rPr>
          </w:r>
          <w:r>
            <w:rPr>
              <w:noProof/>
            </w:rPr>
            <w:fldChar w:fldCharType="separate"/>
          </w:r>
          <w:r>
            <w:rPr>
              <w:noProof/>
            </w:rPr>
            <w:t>11</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200286"/>
      <w:r>
        <w:lastRenderedPageBreak/>
        <w:t>Background</w:t>
      </w:r>
      <w:bookmarkEnd w:id="5"/>
    </w:p>
    <w:p w14:paraId="4D67E7B5" w14:textId="7A8F43D3" w:rsidR="004A4D02" w:rsidRPr="004A4D02" w:rsidRDefault="001904B5" w:rsidP="004A4D02">
      <w:pPr>
        <w:pStyle w:val="Heading2"/>
      </w:pPr>
      <w:bookmarkStart w:id="6" w:name="_Toc292200287"/>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200288"/>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200289"/>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200290"/>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200291"/>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200292"/>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2" w:name="_Toc292200293"/>
      <w:r>
        <w:t>Player ratings</w:t>
      </w:r>
      <w:bookmarkEnd w:id="12"/>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3" w:name="_Toc292200294"/>
      <w:r>
        <w:t>Player rank</w:t>
      </w:r>
      <w:bookmarkEnd w:id="13"/>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lastRenderedPageBreak/>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4" w:name="_Toc292200295"/>
      <w:r>
        <w:t>Tournament divisions</w:t>
      </w:r>
      <w:bookmarkEnd w:id="14"/>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5" w:name="_Toc292200296"/>
      <w:r>
        <w:t xml:space="preserve">Award </w:t>
      </w:r>
      <w:r w:rsidR="006B05F6">
        <w:t>considerations</w:t>
      </w:r>
      <w:bookmarkEnd w:id="15"/>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6" w:name="_Toc292200297"/>
      <w:r>
        <w:lastRenderedPageBreak/>
        <w:t>World Scrabble Championships</w:t>
      </w:r>
      <w:bookmarkEnd w:id="16"/>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7" w:name="_Toc292200298"/>
      <w:r>
        <w:t>Calculating player ratings</w:t>
      </w:r>
      <w:bookmarkEnd w:id="17"/>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18" w:name="_Toc292200299"/>
      <w:r>
        <w:t>Pre-1999</w:t>
      </w:r>
      <w:bookmarkEnd w:id="18"/>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w:t>
      </w:r>
      <w:r w:rsidR="006C17C9">
        <w:lastRenderedPageBreak/>
        <w:t xml:space="preserve">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19" w:name="_Toc292200300"/>
      <w:r>
        <w:t>1999-Present</w:t>
      </w:r>
      <w:bookmarkEnd w:id="19"/>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0" w:name="_Toc292200301"/>
      <w:r>
        <w:t>Requirements</w:t>
      </w:r>
      <w:bookmarkEnd w:id="20"/>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7C6E1C5A" w14:textId="6F6E0C0F" w:rsidR="00D97277" w:rsidRPr="00142DFB" w:rsidRDefault="00D97277" w:rsidP="00D0611E">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p>
    <w:p w14:paraId="7A98B5A4" w14:textId="77777777" w:rsidR="001904B5" w:rsidRDefault="001904B5" w:rsidP="00697007">
      <w:pPr>
        <w:pStyle w:val="Heading1"/>
        <w:pBdr>
          <w:bottom w:val="none" w:sz="0" w:space="0" w:color="auto"/>
        </w:pBdr>
      </w:pPr>
      <w:bookmarkStart w:id="21" w:name="_Toc292200302"/>
      <w:r>
        <w:lastRenderedPageBreak/>
        <w:t>Design</w:t>
      </w:r>
      <w:bookmarkEnd w:id="21"/>
    </w:p>
    <w:p w14:paraId="110F77C8" w14:textId="1A616D4C" w:rsidR="00856ECD" w:rsidRPr="00856ECD" w:rsidRDefault="001904B5" w:rsidP="00856ECD">
      <w:pPr>
        <w:pStyle w:val="Heading2"/>
      </w:pPr>
      <w:bookmarkStart w:id="22" w:name="_Toc292200303"/>
      <w:r>
        <w:t>Database</w:t>
      </w:r>
      <w:r w:rsidR="00A3242D">
        <w:t xml:space="preserve"> design</w:t>
      </w:r>
      <w:bookmarkEnd w:id="22"/>
    </w:p>
    <w:p w14:paraId="1310F21A" w14:textId="77777777" w:rsidR="001904B5" w:rsidRDefault="001904B5" w:rsidP="00697007">
      <w:pPr>
        <w:pStyle w:val="Heading3"/>
      </w:pPr>
      <w:bookmarkStart w:id="23" w:name="_Toc292200304"/>
      <w:r>
        <w:t>Background of databases</w:t>
      </w:r>
      <w:bookmarkEnd w:id="23"/>
    </w:p>
    <w:p w14:paraId="6EB4156E" w14:textId="51CFD1CF" w:rsidR="001904B5" w:rsidRDefault="001904B5" w:rsidP="00697007">
      <w:pPr>
        <w:pStyle w:val="Heading3"/>
      </w:pPr>
      <w:bookmarkStart w:id="24" w:name="_Toc292200305"/>
      <w:r>
        <w:t>Database design (ER diagram, discuss what is already in place)</w:t>
      </w:r>
      <w:bookmarkEnd w:id="24"/>
    </w:p>
    <w:p w14:paraId="0DA71C58" w14:textId="477AB482" w:rsidR="001904B5" w:rsidRDefault="001904B5" w:rsidP="00697007">
      <w:pPr>
        <w:pStyle w:val="Heading2"/>
      </w:pPr>
      <w:bookmarkStart w:id="25" w:name="_Toc292200306"/>
      <w:r>
        <w:t>Interface</w:t>
      </w:r>
      <w:r w:rsidR="00A3242D">
        <w:t xml:space="preserve"> design</w:t>
      </w:r>
      <w:bookmarkEnd w:id="25"/>
    </w:p>
    <w:p w14:paraId="2F355320" w14:textId="77777777" w:rsidR="00AA7ECE" w:rsidRDefault="001904B5" w:rsidP="00697007">
      <w:pPr>
        <w:pStyle w:val="Heading3"/>
      </w:pPr>
      <w:bookmarkStart w:id="26" w:name="_Toc292200307"/>
      <w:r>
        <w:t>Background of interface design</w:t>
      </w:r>
      <w:bookmarkEnd w:id="26"/>
    </w:p>
    <w:p w14:paraId="5EF7075A" w14:textId="6AC067AF" w:rsidR="001904B5" w:rsidRDefault="001904B5" w:rsidP="00AA7ECE">
      <w:bookmarkStart w:id="27" w:name="_GoBack"/>
      <w:bookmarkEnd w:id="27"/>
    </w:p>
    <w:p w14:paraId="45E1E80E" w14:textId="77777777" w:rsidR="001904B5" w:rsidRDefault="001904B5" w:rsidP="00697007">
      <w:pPr>
        <w:pStyle w:val="Heading3"/>
      </w:pPr>
      <w:bookmarkStart w:id="28" w:name="_Toc292200308"/>
      <w:r>
        <w:t>Interface study of similar systems</w:t>
      </w:r>
      <w:bookmarkEnd w:id="28"/>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9" w:name="_Toc292200309"/>
      <w:r>
        <w:t>Implementation</w:t>
      </w:r>
      <w:bookmarkEnd w:id="29"/>
    </w:p>
    <w:p w14:paraId="1AA3ECEB" w14:textId="77777777" w:rsidR="00BA38D3" w:rsidRDefault="00BA38D3" w:rsidP="00697007">
      <w:pPr>
        <w:pStyle w:val="Heading2"/>
      </w:pPr>
      <w:bookmarkStart w:id="30" w:name="_Toc292200310"/>
      <w:r>
        <w:t>Justifications</w:t>
      </w:r>
      <w:bookmarkEnd w:id="30"/>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31" w:name="_Toc292200311"/>
      <w:r>
        <w:t>Evaluation</w:t>
      </w:r>
      <w:bookmarkEnd w:id="31"/>
    </w:p>
    <w:p w14:paraId="325BAC10" w14:textId="77777777" w:rsidR="00BA38D3" w:rsidRDefault="00BA38D3" w:rsidP="00697007">
      <w:pPr>
        <w:pStyle w:val="Heading2"/>
      </w:pPr>
      <w:bookmarkStart w:id="32" w:name="_Toc292200312"/>
      <w:r>
        <w:t>User study</w:t>
      </w:r>
      <w:bookmarkEnd w:id="32"/>
    </w:p>
    <w:p w14:paraId="01E4B8F5" w14:textId="77777777" w:rsidR="00BA38D3" w:rsidRDefault="00BA38D3" w:rsidP="00697007">
      <w:pPr>
        <w:pStyle w:val="Heading2"/>
      </w:pPr>
      <w:bookmarkStart w:id="33" w:name="_Toc292200313"/>
      <w:r>
        <w:t>WCAG evaluation</w:t>
      </w:r>
      <w:bookmarkEnd w:id="33"/>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4" w:name="_Toc292200314"/>
      <w:r>
        <w:lastRenderedPageBreak/>
        <w:t>Conclusion</w:t>
      </w:r>
      <w:bookmarkEnd w:id="34"/>
    </w:p>
    <w:p w14:paraId="1A292D91" w14:textId="77777777" w:rsidR="00B56438" w:rsidRDefault="00B56438" w:rsidP="00697007">
      <w:pPr>
        <w:pStyle w:val="Heading2"/>
      </w:pPr>
      <w:bookmarkStart w:id="35" w:name="_Toc292200315"/>
      <w:r>
        <w:t>Reflection on project processes and outcomes</w:t>
      </w:r>
      <w:bookmarkEnd w:id="35"/>
    </w:p>
    <w:p w14:paraId="38C5E220" w14:textId="6B6BC836" w:rsidR="00F1240B" w:rsidRDefault="00B56438" w:rsidP="00697007">
      <w:pPr>
        <w:pStyle w:val="Heading2"/>
      </w:pPr>
      <w:bookmarkStart w:id="36" w:name="_Toc292200316"/>
      <w:r>
        <w:t>Future development</w:t>
      </w:r>
      <w:bookmarkEnd w:id="36"/>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7" w:name="_Toc407145097"/>
      <w:bookmarkStart w:id="38" w:name="_Toc292200317"/>
      <w:r>
        <w:lastRenderedPageBreak/>
        <w:t>List of References</w:t>
      </w:r>
      <w:bookmarkEnd w:id="37"/>
      <w:bookmarkEnd w:id="38"/>
    </w:p>
    <w:p w14:paraId="38DFDD19" w14:textId="5901A022" w:rsidR="00F1240B" w:rsidRPr="002F2940" w:rsidRDefault="00FF0087" w:rsidP="00CF0DEB">
      <w:pPr>
        <w:widowControl w:val="0"/>
        <w:autoSpaceDE w:val="0"/>
        <w:autoSpaceDN w:val="0"/>
        <w:adjustRightInd w:val="0"/>
        <w:spacing w:after="240" w:line="360" w:lineRule="auto"/>
        <w:rPr>
          <w:color w:val="000000" w:themeColor="text1"/>
        </w:rPr>
      </w:pPr>
      <w:r w:rsidRPr="002F2940">
        <w:rPr>
          <w:color w:val="000000" w:themeColor="text1"/>
        </w:rPr>
        <w:t>Scrabble,</w:t>
      </w:r>
      <w:r w:rsidR="00F1240B" w:rsidRPr="002F2940">
        <w:rPr>
          <w:color w:val="000000" w:themeColor="text1"/>
        </w:rPr>
        <w:t xml:space="preserve"> (2015)</w:t>
      </w:r>
      <w:r w:rsidRPr="002F2940">
        <w:rPr>
          <w:color w:val="000000" w:themeColor="text1"/>
        </w:rPr>
        <w:t>.</w:t>
      </w:r>
      <w:r w:rsidR="00F1240B" w:rsidRPr="002F2940">
        <w:rPr>
          <w:color w:val="000000" w:themeColor="text1"/>
        </w:rPr>
        <w:t xml:space="preserve"> </w:t>
      </w:r>
      <w:r w:rsidR="00F1240B" w:rsidRPr="002F2940">
        <w:rPr>
          <w:i/>
          <w:color w:val="000000" w:themeColor="text1"/>
        </w:rPr>
        <w:t>Hasbro</w:t>
      </w:r>
      <w:r w:rsidRPr="002F2940">
        <w:rPr>
          <w:color w:val="000000" w:themeColor="text1"/>
        </w:rPr>
        <w:t>. [o</w:t>
      </w:r>
      <w:r w:rsidR="00F1240B" w:rsidRPr="002F2940">
        <w:rPr>
          <w:color w:val="000000" w:themeColor="text1"/>
        </w:rPr>
        <w:t xml:space="preserve">nline]. Available </w:t>
      </w:r>
      <w:r w:rsidRPr="002F2940">
        <w:rPr>
          <w:color w:val="000000" w:themeColor="text1"/>
        </w:rPr>
        <w:t xml:space="preserve">at: </w:t>
      </w:r>
      <w:r w:rsidR="00F1240B" w:rsidRPr="002F2940">
        <w:rPr>
          <w:color w:val="000000" w:themeColor="text1"/>
        </w:rPr>
        <w:t xml:space="preserve">http://www.hasbro.com/scrabble/en_US/discover/history.cfm [Accessed 12 Feb. 2015]. </w:t>
      </w:r>
    </w:p>
    <w:p w14:paraId="564D46DA" w14:textId="67518F0A" w:rsidR="00FF0087" w:rsidRPr="002F2940" w:rsidRDefault="00FF0087" w:rsidP="00CF0DEB">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xml:space="preserve">. [online]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7F31D76D" w14:textId="6F38B9B7" w:rsidR="00F1240B" w:rsidRDefault="002F2940" w:rsidP="00CF0DEB">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r w:rsidRPr="002F2940">
        <w:rPr>
          <w:rFonts w:eastAsia="Times New Roman" w:cs="Times New Roman"/>
          <w:color w:val="000000" w:themeColor="text1"/>
          <w:shd w:val="clear" w:color="auto" w:fill="FFFFFF"/>
          <w:lang w:val="en-GB" w:eastAsia="en-US"/>
        </w:rPr>
        <w:t xml:space="preserve">. [online]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6E3999D0" w14:textId="77777777" w:rsidR="00CF0DEB" w:rsidRPr="004B5011" w:rsidRDefault="00CF0DEB" w:rsidP="00CF0DEB">
      <w:pPr>
        <w:spacing w:after="0" w:line="360" w:lineRule="auto"/>
        <w:rPr>
          <w:rFonts w:eastAsia="Times New Roman" w:cs="Times New Roman"/>
          <w:color w:val="000000" w:themeColor="text1"/>
          <w:lang w:val="en-GB" w:eastAsia="en-US"/>
        </w:rPr>
      </w:pPr>
    </w:p>
    <w:p w14:paraId="283BC092" w14:textId="174533B5" w:rsidR="00CF0DEB" w:rsidRPr="004B5011" w:rsidRDefault="00CF0DEB" w:rsidP="00CF0DEB">
      <w:pPr>
        <w:spacing w:line="360" w:lineRule="auto"/>
        <w:rPr>
          <w:rFonts w:eastAsia="Times New Roman" w:cs="Times New Roman"/>
          <w:color w:val="000000" w:themeColor="text1"/>
        </w:rPr>
      </w:pPr>
      <w:bookmarkStart w:id="39" w:name="_Toc407145098"/>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18"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20FED424" w14:textId="17576C32" w:rsidR="00FA6B59" w:rsidRDefault="00CF0DEB" w:rsidP="00CF0DEB">
      <w:pPr>
        <w:spacing w:line="360" w:lineRule="auto"/>
      </w:pPr>
      <w:r>
        <w:t xml:space="preserve"> </w:t>
      </w:r>
      <w:r w:rsidR="00FA6B59">
        <w:br w:type="page"/>
      </w:r>
    </w:p>
    <w:p w14:paraId="36227E83" w14:textId="48CDFA0E" w:rsidR="00F1240B" w:rsidRDefault="00F1240B" w:rsidP="00697007">
      <w:pPr>
        <w:pStyle w:val="Heading1"/>
        <w:numPr>
          <w:ilvl w:val="0"/>
          <w:numId w:val="0"/>
        </w:numPr>
        <w:pBdr>
          <w:bottom w:val="none" w:sz="0" w:space="0" w:color="auto"/>
        </w:pBdr>
        <w:ind w:left="432" w:hanging="432"/>
        <w:jc w:val="center"/>
      </w:pPr>
      <w:bookmarkStart w:id="40" w:name="_Toc292200318"/>
      <w:r>
        <w:lastRenderedPageBreak/>
        <w:t>Appendix A - External Materials</w:t>
      </w:r>
      <w:bookmarkEnd w:id="39"/>
      <w:bookmarkEnd w:id="40"/>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41"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42" w:name="_Toc292200319"/>
      <w:r>
        <w:lastRenderedPageBreak/>
        <w:t>Appendix B - Ethical Issues Addressed</w:t>
      </w:r>
      <w:bookmarkEnd w:id="41"/>
      <w:bookmarkEnd w:id="42"/>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AA7ECE" w:rsidRDefault="00AA7ECE" w:rsidP="000747B0">
      <w:pPr>
        <w:spacing w:after="0" w:line="240" w:lineRule="auto"/>
      </w:pPr>
      <w:r>
        <w:separator/>
      </w:r>
    </w:p>
  </w:endnote>
  <w:endnote w:type="continuationSeparator" w:id="0">
    <w:p w14:paraId="2F3910D2" w14:textId="77777777" w:rsidR="00AA7ECE" w:rsidRDefault="00AA7ECE"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AA7ECE" w:rsidRDefault="00AA7ECE"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AA7ECE" w:rsidRDefault="00AA7ECE"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AA7ECE" w:rsidRDefault="00AA7ECE"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AA7ECE" w:rsidRDefault="00AA7ECE" w:rsidP="000747B0">
      <w:pPr>
        <w:spacing w:after="0" w:line="240" w:lineRule="auto"/>
      </w:pPr>
      <w:r>
        <w:separator/>
      </w:r>
    </w:p>
  </w:footnote>
  <w:footnote w:type="continuationSeparator" w:id="0">
    <w:p w14:paraId="638CE658" w14:textId="77777777" w:rsidR="00AA7ECE" w:rsidRDefault="00AA7ECE"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AA7ECE" w:rsidRDefault="00AA7ECE"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AA7ECE" w:rsidRDefault="00AA7E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AA7ECE" w:rsidRDefault="00AA7ECE"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E53EC">
      <w:rPr>
        <w:rStyle w:val="PageNumber"/>
        <w:noProof/>
      </w:rPr>
      <w:t>11</w:t>
    </w:r>
    <w:r>
      <w:rPr>
        <w:rStyle w:val="PageNumber"/>
      </w:rPr>
      <w:fldChar w:fldCharType="end"/>
    </w:r>
    <w:r>
      <w:rPr>
        <w:rStyle w:val="PageNumber"/>
      </w:rPr>
      <w:t xml:space="preserve"> - </w:t>
    </w:r>
  </w:p>
  <w:p w14:paraId="3EF2BA61" w14:textId="206A4837" w:rsidR="00AA7ECE" w:rsidRDefault="00AA7ECE"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AA7ECE" w:rsidRDefault="00AA7ECE" w:rsidP="0020073C">
    <w:pPr>
      <w:pStyle w:val="Header"/>
      <w:framePr w:wrap="around" w:vAnchor="text" w:hAnchor="margin" w:xAlign="center" w:y="1"/>
      <w:rPr>
        <w:rStyle w:val="PageNumber"/>
      </w:rPr>
    </w:pPr>
  </w:p>
  <w:p w14:paraId="58856D70" w14:textId="1726542B" w:rsidR="00AA7ECE" w:rsidRDefault="00AA7ECE"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6"/>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66A9B"/>
    <w:rsid w:val="000747B0"/>
    <w:rsid w:val="00086582"/>
    <w:rsid w:val="00094C40"/>
    <w:rsid w:val="00094E9F"/>
    <w:rsid w:val="000B500F"/>
    <w:rsid w:val="000B688D"/>
    <w:rsid w:val="000E04F4"/>
    <w:rsid w:val="000E2CD3"/>
    <w:rsid w:val="000E4D9F"/>
    <w:rsid w:val="000E53EC"/>
    <w:rsid w:val="00110AFC"/>
    <w:rsid w:val="00115922"/>
    <w:rsid w:val="00137859"/>
    <w:rsid w:val="00142DFB"/>
    <w:rsid w:val="0014736B"/>
    <w:rsid w:val="00177A79"/>
    <w:rsid w:val="001806CC"/>
    <w:rsid w:val="001840E1"/>
    <w:rsid w:val="001904B5"/>
    <w:rsid w:val="001970A9"/>
    <w:rsid w:val="001E75EE"/>
    <w:rsid w:val="0020073C"/>
    <w:rsid w:val="0020438B"/>
    <w:rsid w:val="00205B10"/>
    <w:rsid w:val="0021293C"/>
    <w:rsid w:val="00227128"/>
    <w:rsid w:val="00232305"/>
    <w:rsid w:val="00244CDC"/>
    <w:rsid w:val="00246A9F"/>
    <w:rsid w:val="00296F0B"/>
    <w:rsid w:val="002F25B3"/>
    <w:rsid w:val="002F2940"/>
    <w:rsid w:val="00304050"/>
    <w:rsid w:val="00310111"/>
    <w:rsid w:val="00365409"/>
    <w:rsid w:val="00385200"/>
    <w:rsid w:val="003A6646"/>
    <w:rsid w:val="003B37BB"/>
    <w:rsid w:val="003E056F"/>
    <w:rsid w:val="003E14C9"/>
    <w:rsid w:val="003E4121"/>
    <w:rsid w:val="003F5526"/>
    <w:rsid w:val="00402E4C"/>
    <w:rsid w:val="00403D23"/>
    <w:rsid w:val="004042F0"/>
    <w:rsid w:val="004327DB"/>
    <w:rsid w:val="00440A05"/>
    <w:rsid w:val="0044624B"/>
    <w:rsid w:val="00470515"/>
    <w:rsid w:val="00477437"/>
    <w:rsid w:val="004923A3"/>
    <w:rsid w:val="00496FFF"/>
    <w:rsid w:val="004A4D02"/>
    <w:rsid w:val="004B5011"/>
    <w:rsid w:val="00541E4D"/>
    <w:rsid w:val="00542D20"/>
    <w:rsid w:val="0054745A"/>
    <w:rsid w:val="005474E6"/>
    <w:rsid w:val="005500C5"/>
    <w:rsid w:val="005634D1"/>
    <w:rsid w:val="005814DA"/>
    <w:rsid w:val="0058614D"/>
    <w:rsid w:val="0059778B"/>
    <w:rsid w:val="005A3F9E"/>
    <w:rsid w:val="005B52E3"/>
    <w:rsid w:val="005B7498"/>
    <w:rsid w:val="005F2F2A"/>
    <w:rsid w:val="00600C5C"/>
    <w:rsid w:val="006263B9"/>
    <w:rsid w:val="00632C3E"/>
    <w:rsid w:val="00650AA4"/>
    <w:rsid w:val="00681BE9"/>
    <w:rsid w:val="00682566"/>
    <w:rsid w:val="00687EF2"/>
    <w:rsid w:val="00697007"/>
    <w:rsid w:val="006A20B1"/>
    <w:rsid w:val="006B05F6"/>
    <w:rsid w:val="006B45D7"/>
    <w:rsid w:val="006C17C9"/>
    <w:rsid w:val="00701D91"/>
    <w:rsid w:val="00712B7A"/>
    <w:rsid w:val="007211D3"/>
    <w:rsid w:val="0073496D"/>
    <w:rsid w:val="00751C80"/>
    <w:rsid w:val="00776B46"/>
    <w:rsid w:val="00777DC0"/>
    <w:rsid w:val="0078375D"/>
    <w:rsid w:val="00784C5F"/>
    <w:rsid w:val="007A109A"/>
    <w:rsid w:val="007C6D63"/>
    <w:rsid w:val="007E7D78"/>
    <w:rsid w:val="0082620D"/>
    <w:rsid w:val="0083423D"/>
    <w:rsid w:val="00841D04"/>
    <w:rsid w:val="00856ECD"/>
    <w:rsid w:val="008A33BA"/>
    <w:rsid w:val="008B1B8A"/>
    <w:rsid w:val="008D564F"/>
    <w:rsid w:val="00903101"/>
    <w:rsid w:val="009272FC"/>
    <w:rsid w:val="009440F9"/>
    <w:rsid w:val="00987C79"/>
    <w:rsid w:val="009C413C"/>
    <w:rsid w:val="009C52BA"/>
    <w:rsid w:val="009C5CBC"/>
    <w:rsid w:val="009E280E"/>
    <w:rsid w:val="00A034FE"/>
    <w:rsid w:val="00A053CA"/>
    <w:rsid w:val="00A1717C"/>
    <w:rsid w:val="00A3242D"/>
    <w:rsid w:val="00A41255"/>
    <w:rsid w:val="00A44AD7"/>
    <w:rsid w:val="00A74DAB"/>
    <w:rsid w:val="00AA42D1"/>
    <w:rsid w:val="00AA7ECE"/>
    <w:rsid w:val="00AB273A"/>
    <w:rsid w:val="00AF6818"/>
    <w:rsid w:val="00B15234"/>
    <w:rsid w:val="00B1590D"/>
    <w:rsid w:val="00B32C78"/>
    <w:rsid w:val="00B56438"/>
    <w:rsid w:val="00B779B9"/>
    <w:rsid w:val="00B830A0"/>
    <w:rsid w:val="00BA023B"/>
    <w:rsid w:val="00BA38D3"/>
    <w:rsid w:val="00BD508B"/>
    <w:rsid w:val="00BD67DD"/>
    <w:rsid w:val="00BD7219"/>
    <w:rsid w:val="00BE45A2"/>
    <w:rsid w:val="00BF7793"/>
    <w:rsid w:val="00C06A83"/>
    <w:rsid w:val="00C230B5"/>
    <w:rsid w:val="00C32710"/>
    <w:rsid w:val="00C64B76"/>
    <w:rsid w:val="00C66FDE"/>
    <w:rsid w:val="00C72370"/>
    <w:rsid w:val="00CA4456"/>
    <w:rsid w:val="00CC7A74"/>
    <w:rsid w:val="00CF0DEB"/>
    <w:rsid w:val="00D0611E"/>
    <w:rsid w:val="00D103A7"/>
    <w:rsid w:val="00D15A4B"/>
    <w:rsid w:val="00D83FDD"/>
    <w:rsid w:val="00D902E6"/>
    <w:rsid w:val="00D91A61"/>
    <w:rsid w:val="00D97277"/>
    <w:rsid w:val="00DB0E47"/>
    <w:rsid w:val="00DB551B"/>
    <w:rsid w:val="00DB59CC"/>
    <w:rsid w:val="00DC4E24"/>
    <w:rsid w:val="00DD12C5"/>
    <w:rsid w:val="00DD199D"/>
    <w:rsid w:val="00DE23F2"/>
    <w:rsid w:val="00DE426A"/>
    <w:rsid w:val="00DF2AE4"/>
    <w:rsid w:val="00DF3510"/>
    <w:rsid w:val="00DF7B4F"/>
    <w:rsid w:val="00E052AB"/>
    <w:rsid w:val="00E212E9"/>
    <w:rsid w:val="00E23C6C"/>
    <w:rsid w:val="00E5026D"/>
    <w:rsid w:val="00E56412"/>
    <w:rsid w:val="00E56A72"/>
    <w:rsid w:val="00E71E2D"/>
    <w:rsid w:val="00E74D8A"/>
    <w:rsid w:val="00EA6763"/>
    <w:rsid w:val="00EA7A6D"/>
    <w:rsid w:val="00EB7BBE"/>
    <w:rsid w:val="00F05C99"/>
    <w:rsid w:val="00F1240B"/>
    <w:rsid w:val="00F406E4"/>
    <w:rsid w:val="00F44E5D"/>
    <w:rsid w:val="00F676B3"/>
    <w:rsid w:val="00F862FF"/>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hyperlink" Target="http://www.absp.org.uk/results/JAGrn1.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2EDA3F8-37CE-E84E-9D23-FFE0CF4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0</TotalTime>
  <Pages>17</Pages>
  <Words>3216</Words>
  <Characters>18333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2</cp:revision>
  <dcterms:created xsi:type="dcterms:W3CDTF">2015-05-02T20:07:00Z</dcterms:created>
  <dcterms:modified xsi:type="dcterms:W3CDTF">2015-05-02T20:07:00Z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